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459AAD9C" w14:textId="7465A417" w:rsidR="00567CCD" w:rsidRDefault="0046246E" w:rsidP="00FE2BB2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6246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Композиции алгоритмов</w:t>
      </w:r>
    </w:p>
    <w:p w14:paraId="21328003" w14:textId="6D02B5C2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A90BD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77777777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данные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30A9D907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777822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Мартьянов М.С</w:t>
      </w:r>
      <w:r w:rsidR="0046246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0A854BFF" w:rsidR="00B812D9" w:rsidRDefault="000F1654" w:rsidP="0046246E">
      <w:pPr>
        <w:pStyle w:val="af2"/>
      </w:pPr>
      <w:r>
        <w:lastRenderedPageBreak/>
        <w:t>Цель</w:t>
      </w:r>
      <w:r w:rsidRPr="000F1654">
        <w:t>:</w:t>
      </w:r>
      <w:r w:rsidR="00B812D9">
        <w:t xml:space="preserve"> </w:t>
      </w:r>
      <w:r w:rsidR="0046246E">
        <w:t xml:space="preserve">научиться работать со случайным лесом, подбирать его параметры и решать с его помощью задачи регрессии; научиться работать с градиентным </w:t>
      </w:r>
      <w:proofErr w:type="spellStart"/>
      <w:r w:rsidR="0046246E">
        <w:t>бустингом</w:t>
      </w:r>
      <w:proofErr w:type="spellEnd"/>
      <w:r w:rsidR="0046246E">
        <w:t xml:space="preserve"> и подбирать его </w:t>
      </w:r>
      <w:proofErr w:type="spellStart"/>
      <w:r w:rsidR="0046246E">
        <w:t>гиперпараметры</w:t>
      </w:r>
      <w:proofErr w:type="spellEnd"/>
      <w:r w:rsidR="0046246E">
        <w:t xml:space="preserve">, а также сравнивать разные способы построения композиций, научиться использовать метрику </w:t>
      </w:r>
      <w:proofErr w:type="spellStart"/>
      <w:r w:rsidR="0046246E">
        <w:t>log-loss</w:t>
      </w:r>
      <w:proofErr w:type="spellEnd"/>
      <w:r w:rsidR="0046246E">
        <w:t>.</w:t>
      </w:r>
    </w:p>
    <w:p w14:paraId="6A243CB4" w14:textId="5091F57F" w:rsidR="009A4AC8" w:rsidRPr="000366C8" w:rsidRDefault="00781110" w:rsidP="00FE2BB2">
      <w:pPr>
        <w:pStyle w:val="af2"/>
      </w:pPr>
      <w:r w:rsidRPr="000366C8">
        <w:t>В ходе работы необходимо выполнить следующее задание:</w:t>
      </w:r>
    </w:p>
    <w:p w14:paraId="3DD79536" w14:textId="59C86E0F" w:rsidR="009A4AC8" w:rsidRPr="000366C8" w:rsidRDefault="00B812D9" w:rsidP="008F638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6C8">
        <w:rPr>
          <w:rFonts w:ascii="Times New Roman" w:hAnsi="Times New Roman" w:cs="Times New Roman"/>
          <w:sz w:val="28"/>
          <w:szCs w:val="28"/>
        </w:rPr>
        <w:t>загрузить данные</w:t>
      </w:r>
      <w:r w:rsidR="00744C36" w:rsidRPr="000366C8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4B94BB8D" w:rsidR="00805A3C" w:rsidRPr="0064681D" w:rsidRDefault="00567CCD" w:rsidP="008F638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6C8">
        <w:rPr>
          <w:rFonts w:ascii="Times New Roman" w:hAnsi="Times New Roman" w:cs="Times New Roman"/>
          <w:sz w:val="28"/>
          <w:szCs w:val="28"/>
        </w:rPr>
        <w:t>обучить</w:t>
      </w:r>
      <w:r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6C8">
        <w:rPr>
          <w:rFonts w:ascii="Times New Roman" w:hAnsi="Times New Roman" w:cs="Times New Roman"/>
          <w:sz w:val="28"/>
          <w:szCs w:val="28"/>
        </w:rPr>
        <w:t>модели</w:t>
      </w:r>
      <w:r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681D" w:rsidRPr="0064681D">
        <w:rPr>
          <w:rFonts w:ascii="Times New Roman" w:hAnsi="Times New Roman" w:cs="Times New Roman"/>
          <w:sz w:val="28"/>
          <w:szCs w:val="28"/>
          <w:lang w:val="en-US"/>
        </w:rPr>
        <w:t>RandomForest</w:t>
      </w:r>
      <w:proofErr w:type="spellEnd"/>
      <w:r w:rsidR="0064681D"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6C8" w:rsidRPr="000366C8">
        <w:rPr>
          <w:rFonts w:ascii="Times New Roman" w:hAnsi="Times New Roman" w:cs="Times New Roman"/>
          <w:sz w:val="28"/>
          <w:szCs w:val="28"/>
        </w:rPr>
        <w:t>и</w:t>
      </w:r>
      <w:r w:rsidR="000366C8" w:rsidRPr="0064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681D" w:rsidRPr="0064681D">
        <w:rPr>
          <w:rFonts w:ascii="Times New Roman" w:hAnsi="Times New Roman" w:cs="Times New Roman"/>
          <w:sz w:val="28"/>
          <w:szCs w:val="28"/>
          <w:lang w:val="en-US"/>
        </w:rPr>
        <w:t>GradientBoosting</w:t>
      </w:r>
      <w:proofErr w:type="spellEnd"/>
      <w:r w:rsidR="006468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F0685" w14:textId="5CD324DC" w:rsidR="00427E5C" w:rsidRPr="0064681D" w:rsidRDefault="00567CCD" w:rsidP="008F638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81D">
        <w:rPr>
          <w:rFonts w:ascii="Times New Roman" w:hAnsi="Times New Roman" w:cs="Times New Roman"/>
          <w:sz w:val="28"/>
          <w:szCs w:val="28"/>
        </w:rPr>
        <w:t xml:space="preserve">применить </w:t>
      </w:r>
      <w:r w:rsidR="000366C8" w:rsidRPr="0064681D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64681D">
        <w:rPr>
          <w:rFonts w:ascii="Times New Roman" w:hAnsi="Times New Roman" w:cs="Times New Roman"/>
          <w:sz w:val="28"/>
          <w:szCs w:val="28"/>
        </w:rPr>
        <w:t xml:space="preserve"> к данным и</w:t>
      </w:r>
      <w:r w:rsidR="0064681D">
        <w:rPr>
          <w:rFonts w:ascii="Times New Roman" w:hAnsi="Times New Roman" w:cs="Times New Roman"/>
          <w:sz w:val="28"/>
          <w:szCs w:val="28"/>
        </w:rPr>
        <w:t xml:space="preserve"> провести перебор деревьев</w:t>
      </w:r>
      <w:r w:rsidR="00744C36" w:rsidRPr="0064681D">
        <w:rPr>
          <w:rFonts w:ascii="Times New Roman" w:hAnsi="Times New Roman" w:cs="Times New Roman"/>
          <w:sz w:val="28"/>
          <w:szCs w:val="28"/>
        </w:rPr>
        <w:t>;</w:t>
      </w:r>
    </w:p>
    <w:p w14:paraId="7084829E" w14:textId="6D6CDC1D" w:rsidR="00567CCD" w:rsidRPr="00AF27AF" w:rsidRDefault="00AF27AF" w:rsidP="00567CC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>определить, при каком минимальном количестве деревьев случайный лес показывает качество на кросс-валидации выше 0</w:t>
      </w:r>
      <w:r w:rsidR="00061BBD">
        <w:rPr>
          <w:rFonts w:ascii="Times New Roman" w:hAnsi="Times New Roman" w:cs="Times New Roman"/>
          <w:sz w:val="28"/>
          <w:szCs w:val="28"/>
        </w:rPr>
        <w:t>,</w:t>
      </w:r>
      <w:r w:rsidRPr="00AF27AF">
        <w:rPr>
          <w:rFonts w:ascii="Times New Roman" w:hAnsi="Times New Roman" w:cs="Times New Roman"/>
          <w:sz w:val="28"/>
          <w:szCs w:val="28"/>
        </w:rPr>
        <w:t>52</w:t>
      </w:r>
      <w:r w:rsidR="00567CCD" w:rsidRPr="00AF27AF">
        <w:rPr>
          <w:rFonts w:ascii="Times New Roman" w:hAnsi="Times New Roman" w:cs="Times New Roman"/>
          <w:sz w:val="28"/>
          <w:szCs w:val="28"/>
        </w:rPr>
        <w:t>.</w:t>
      </w:r>
    </w:p>
    <w:p w14:paraId="71310EC7" w14:textId="6C169015" w:rsidR="00254C7B" w:rsidRDefault="00154083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083">
        <w:rPr>
          <w:rFonts w:ascii="Times New Roman" w:hAnsi="Times New Roman" w:cs="Times New Roman"/>
          <w:sz w:val="28"/>
          <w:szCs w:val="28"/>
        </w:rPr>
        <w:t>Для начала загружаем данные</w:t>
      </w:r>
      <w:r w:rsidR="007201B1">
        <w:rPr>
          <w:rFonts w:ascii="Times New Roman" w:hAnsi="Times New Roman" w:cs="Times New Roman"/>
          <w:sz w:val="28"/>
          <w:szCs w:val="28"/>
        </w:rPr>
        <w:t xml:space="preserve"> из файла «</w:t>
      </w:r>
      <w:r w:rsidR="007201B1">
        <w:rPr>
          <w:rFonts w:ascii="Times New Roman" w:hAnsi="Times New Roman" w:cs="Times New Roman"/>
          <w:sz w:val="28"/>
          <w:szCs w:val="28"/>
          <w:lang w:val="en-US"/>
        </w:rPr>
        <w:t>abalone</w:t>
      </w:r>
      <w:r w:rsidR="007201B1" w:rsidRPr="001540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01B1" w:rsidRPr="0015408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7201B1">
        <w:rPr>
          <w:rFonts w:ascii="Times New Roman" w:hAnsi="Times New Roman" w:cs="Times New Roman"/>
          <w:sz w:val="28"/>
          <w:szCs w:val="28"/>
        </w:rPr>
        <w:t>»</w:t>
      </w:r>
      <w:r w:rsidRPr="00154083">
        <w:rPr>
          <w:rFonts w:ascii="Times New Roman" w:hAnsi="Times New Roman" w:cs="Times New Roman"/>
          <w:sz w:val="28"/>
          <w:szCs w:val="28"/>
        </w:rPr>
        <w:t xml:space="preserve"> o </w:t>
      </w:r>
      <w:r w:rsidR="007E57E4">
        <w:rPr>
          <w:rFonts w:ascii="Times New Roman" w:hAnsi="Times New Roman" w:cs="Times New Roman"/>
          <w:sz w:val="28"/>
          <w:szCs w:val="28"/>
        </w:rPr>
        <w:t>физических измерениях ракушек для того, чтобы предсказать их возраст (число колец).</w:t>
      </w:r>
      <w:r w:rsidRPr="00154083">
        <w:rPr>
          <w:rFonts w:ascii="Times New Roman" w:hAnsi="Times New Roman" w:cs="Times New Roman"/>
          <w:sz w:val="28"/>
          <w:szCs w:val="28"/>
        </w:rPr>
        <w:t xml:space="preserve"> </w:t>
      </w:r>
      <w:r w:rsidR="00254C7B">
        <w:rPr>
          <w:rFonts w:ascii="Times New Roman" w:hAnsi="Times New Roman" w:cs="Times New Roman"/>
          <w:sz w:val="28"/>
          <w:szCs w:val="28"/>
        </w:rPr>
        <w:t>Чтобы загрузить данные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54C7B" w:rsidRPr="00777822" w14:paraId="70516C55" w14:textId="77777777" w:rsidTr="00A03001">
        <w:tc>
          <w:tcPr>
            <w:tcW w:w="10060" w:type="dxa"/>
          </w:tcPr>
          <w:p w14:paraId="3A717DE1" w14:textId="15D7355C" w:rsidR="007E57E4" w:rsidRPr="0064681D" w:rsidRDefault="007E57E4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pandas as pd</w:t>
            </w:r>
          </w:p>
          <w:p w14:paraId="750AF554" w14:textId="77777777" w:rsidR="007D4078" w:rsidRPr="0064681D" w:rsidRDefault="007D4078" w:rsidP="005728C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5D9D22EB" w14:textId="7C26BC19" w:rsidR="00254C7B" w:rsidRPr="00154083" w:rsidRDefault="007E57E4" w:rsidP="005728C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('abalone.csv')</w:t>
            </w:r>
          </w:p>
        </w:tc>
      </w:tr>
    </w:tbl>
    <w:p w14:paraId="7EB5FD59" w14:textId="5D0073E5" w:rsidR="00254C7B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43759" w14:textId="509EDC2D" w:rsidR="007201B1" w:rsidRDefault="007201B1" w:rsidP="00E92CB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7D4078">
        <w:rPr>
          <w:rFonts w:ascii="Times New Roman" w:hAnsi="Times New Roman" w:cs="Times New Roman"/>
          <w:sz w:val="28"/>
          <w:szCs w:val="28"/>
        </w:rPr>
        <w:t xml:space="preserve">половой </w:t>
      </w:r>
      <w:r>
        <w:rPr>
          <w:rFonts w:ascii="Times New Roman" w:hAnsi="Times New Roman" w:cs="Times New Roman"/>
          <w:sz w:val="28"/>
          <w:szCs w:val="28"/>
        </w:rPr>
        <w:t>признак «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20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числовое значение: </w:t>
      </w:r>
      <w:r w:rsidR="00E92CBB" w:rsidRPr="00E92CBB">
        <w:rPr>
          <w:rFonts w:ascii="Times New Roman" w:hAnsi="Times New Roman" w:cs="Times New Roman"/>
          <w:sz w:val="28"/>
          <w:szCs w:val="28"/>
        </w:rPr>
        <w:t>F должно перейти в -1,</w:t>
      </w:r>
      <w:r w:rsidR="00E92CBB">
        <w:rPr>
          <w:rFonts w:ascii="Times New Roman" w:hAnsi="Times New Roman" w:cs="Times New Roman"/>
          <w:sz w:val="28"/>
          <w:szCs w:val="28"/>
        </w:rPr>
        <w:t xml:space="preserve"> </w:t>
      </w:r>
      <w:r w:rsidR="00E92CBB" w:rsidRPr="00E92CBB">
        <w:rPr>
          <w:rFonts w:ascii="Times New Roman" w:hAnsi="Times New Roman" w:cs="Times New Roman"/>
          <w:sz w:val="28"/>
          <w:szCs w:val="28"/>
        </w:rPr>
        <w:t>I – в 0, M – в 1</w:t>
      </w:r>
      <w:r w:rsidR="00E92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преобразовать функцию используем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201B1" w:rsidRPr="00777822" w14:paraId="6769EFDD" w14:textId="77777777" w:rsidTr="00E97E95">
        <w:tc>
          <w:tcPr>
            <w:tcW w:w="10060" w:type="dxa"/>
          </w:tcPr>
          <w:p w14:paraId="1C619A52" w14:textId="78A3F72B" w:rsidR="007201B1" w:rsidRPr="007201B1" w:rsidRDefault="007201B1" w:rsidP="005728CE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data['Sex'] = data['Sex'</w:t>
            </w:r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].map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({'M': 1,'F': -1,'I': 0})</w:t>
            </w:r>
          </w:p>
        </w:tc>
      </w:tr>
    </w:tbl>
    <w:p w14:paraId="45098C43" w14:textId="0795EC65" w:rsidR="007201B1" w:rsidRPr="007201B1" w:rsidRDefault="007201B1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00D2B0" w14:textId="77777777" w:rsidR="006B037E" w:rsidRDefault="00E92CBB" w:rsidP="006B037E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 </w:t>
      </w:r>
      <w:r w:rsidR="007D4078">
        <w:rPr>
          <w:rFonts w:ascii="Times New Roman" w:hAnsi="Times New Roman" w:cs="Times New Roman"/>
          <w:sz w:val="28"/>
          <w:szCs w:val="28"/>
        </w:rPr>
        <w:t>загруженные данные на признаки и целевое значение. Чтобы выполнить</w:t>
      </w:r>
      <w:r w:rsidR="006B037E">
        <w:rPr>
          <w:rFonts w:ascii="Times New Roman" w:hAnsi="Times New Roman" w:cs="Times New Roman"/>
          <w:sz w:val="28"/>
          <w:szCs w:val="28"/>
        </w:rPr>
        <w:t xml:space="preserve"> разделение используем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6B037E" w:rsidRPr="00777822" w14:paraId="3E419E75" w14:textId="77777777" w:rsidTr="00E97E95">
        <w:tc>
          <w:tcPr>
            <w:tcW w:w="10060" w:type="dxa"/>
          </w:tcPr>
          <w:p w14:paraId="67B253B5" w14:textId="77777777" w:rsidR="006B037E" w:rsidRPr="0064681D" w:rsidRDefault="006B037E" w:rsidP="005728CE">
            <w:pPr>
              <w:tabs>
                <w:tab w:val="left" w:pos="948"/>
              </w:tabs>
              <w:ind w:firstLine="22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X =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data.iloc</w:t>
            </w:r>
            <w:proofErr w:type="spellEnd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[:, :-1]</w:t>
            </w:r>
          </w:p>
          <w:p w14:paraId="6C9F81C0" w14:textId="159EA487" w:rsidR="006B037E" w:rsidRPr="006B037E" w:rsidRDefault="006B037E" w:rsidP="005728CE">
            <w:pPr>
              <w:tabs>
                <w:tab w:val="left" w:pos="948"/>
              </w:tabs>
              <w:ind w:firstLine="22"/>
              <w:jc w:val="both"/>
              <w:rPr>
                <w:rFonts w:ascii="Courier New" w:eastAsia="Times New Roman" w:hAnsi="Courier New" w:cs="Courier New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y =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data.iloc</w:t>
            </w:r>
            <w:proofErr w:type="spellEnd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[:, -1]</w:t>
            </w:r>
          </w:p>
        </w:tc>
      </w:tr>
    </w:tbl>
    <w:p w14:paraId="42007113" w14:textId="7FDE5C8F" w:rsidR="0064681D" w:rsidRPr="00A41DA7" w:rsidRDefault="0064681D" w:rsidP="00D61B2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91C71F" w14:textId="77777777" w:rsidR="00B333F8" w:rsidRPr="00A41DA7" w:rsidRDefault="00B333F8" w:rsidP="00D61B2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38FB39" w14:textId="4E5D0466" w:rsidR="0064681D" w:rsidRDefault="0064681D" w:rsidP="00D61B2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4681D">
        <w:rPr>
          <w:rFonts w:ascii="Times New Roman" w:hAnsi="Times New Roman" w:cs="Times New Roman"/>
          <w:sz w:val="28"/>
          <w:szCs w:val="28"/>
        </w:rPr>
        <w:lastRenderedPageBreak/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4681D">
        <w:rPr>
          <w:rFonts w:ascii="Times New Roman" w:hAnsi="Times New Roman" w:cs="Times New Roman"/>
          <w:sz w:val="28"/>
          <w:szCs w:val="28"/>
        </w:rPr>
        <w:t xml:space="preserve">это ансамблевый алгоритм, который объединяет множество деревьев решений, обученных на разных </w:t>
      </w:r>
      <w:proofErr w:type="spellStart"/>
      <w:r w:rsidRPr="0064681D">
        <w:rPr>
          <w:rFonts w:ascii="Times New Roman" w:hAnsi="Times New Roman" w:cs="Times New Roman"/>
          <w:sz w:val="28"/>
          <w:szCs w:val="28"/>
        </w:rPr>
        <w:t>подвыборках</w:t>
      </w:r>
      <w:proofErr w:type="spellEnd"/>
      <w:r w:rsidRPr="0064681D">
        <w:rPr>
          <w:rFonts w:ascii="Times New Roman" w:hAnsi="Times New Roman" w:cs="Times New Roman"/>
          <w:sz w:val="28"/>
          <w:szCs w:val="28"/>
        </w:rPr>
        <w:t xml:space="preserve"> данных. Ключевые преимущества случайного леса:</w:t>
      </w:r>
    </w:p>
    <w:p w14:paraId="414DEFB3" w14:textId="73196323" w:rsidR="0064681D" w:rsidRPr="0064681D" w:rsidRDefault="0064681D" w:rsidP="0064681D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4681D">
        <w:rPr>
          <w:rFonts w:ascii="Times New Roman" w:hAnsi="Times New Roman" w:cs="Times New Roman"/>
          <w:sz w:val="28"/>
          <w:szCs w:val="28"/>
        </w:rPr>
        <w:t>ысокая точность за счет усреднения прогнозов отдельных деревьев;</w:t>
      </w:r>
    </w:p>
    <w:p w14:paraId="41EEE121" w14:textId="1DB5DF5E" w:rsidR="0064681D" w:rsidRPr="0064681D" w:rsidRDefault="0064681D" w:rsidP="0064681D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4681D">
        <w:rPr>
          <w:rFonts w:ascii="Times New Roman" w:hAnsi="Times New Roman" w:cs="Times New Roman"/>
          <w:sz w:val="28"/>
          <w:szCs w:val="28"/>
        </w:rPr>
        <w:t>стойчивость к переобучению при увеличении количества деревьев;</w:t>
      </w:r>
    </w:p>
    <w:p w14:paraId="64563262" w14:textId="161E2045" w:rsidR="0064681D" w:rsidRPr="0064681D" w:rsidRDefault="0064681D" w:rsidP="0064681D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4681D">
        <w:rPr>
          <w:rFonts w:ascii="Times New Roman" w:hAnsi="Times New Roman" w:cs="Times New Roman"/>
          <w:sz w:val="28"/>
          <w:szCs w:val="28"/>
        </w:rPr>
        <w:t>озможность оценить важность признаков на основе использования их в деревьях.</w:t>
      </w:r>
    </w:p>
    <w:p w14:paraId="7D9DA992" w14:textId="77777777" w:rsidR="00B60E00" w:rsidRDefault="00B60E00" w:rsidP="00B60E00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B60E00">
        <w:rPr>
          <w:rFonts w:ascii="Times New Roman" w:hAnsi="Times New Roman" w:cs="Times New Roman"/>
          <w:sz w:val="28"/>
          <w:szCs w:val="28"/>
        </w:rPr>
        <w:t>модель случайного леса и проводим перебор количества деревьев от 1 до 50. Для каждого числа деревьев вычисляем коэффициент детерминации "R2" с использованием кросс-валидации.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60E00" w:rsidRPr="00777822" w14:paraId="34536458" w14:textId="77777777" w:rsidTr="00E97E95">
        <w:tc>
          <w:tcPr>
            <w:tcW w:w="10060" w:type="dxa"/>
          </w:tcPr>
          <w:p w14:paraId="599225E9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sklearn.ensemble</w:t>
            </w:r>
            <w:proofErr w:type="spellEnd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RandomForestRegressor</w:t>
            </w:r>
            <w:proofErr w:type="spellEnd"/>
          </w:p>
          <w:p w14:paraId="56C540DF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sklearn.model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_selection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cross_val_score</w:t>
            </w:r>
            <w:proofErr w:type="spellEnd"/>
          </w:p>
          <w:p w14:paraId="6856940F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sklearn.model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_selection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KFold</w:t>
            </w:r>
            <w:proofErr w:type="spellEnd"/>
          </w:p>
          <w:p w14:paraId="5C7AF69D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matplotlib.pyplot</w:t>
            </w:r>
            <w:proofErr w:type="spellEnd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as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</w:t>
            </w:r>
            <w:proofErr w:type="spellEnd"/>
          </w:p>
          <w:p w14:paraId="7453C5D7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4CD9BD05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r2_scores = []</w:t>
            </w:r>
          </w:p>
          <w:p w14:paraId="583542A7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E4AF8B5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for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in </w:t>
            </w:r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range(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1, 51):</w:t>
            </w:r>
          </w:p>
          <w:p w14:paraId="6D33EAC7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clf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RandomForestRegressor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random_state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=1)</w:t>
            </w:r>
          </w:p>
          <w:p w14:paraId="7BC2C8E1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cv = </w:t>
            </w:r>
            <w:proofErr w:type="spellStart"/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KFold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n_splits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=5, shuffle=True,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random_state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=1)</w:t>
            </w:r>
          </w:p>
          <w:p w14:paraId="7AA151DA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r2 = 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cross_val_</w:t>
            </w:r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score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clf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, X, y, cv=cv, scoring='r2')</w:t>
            </w:r>
          </w:p>
          <w:p w14:paraId="19CE0A9D" w14:textId="77777777" w:rsidR="00D43C70" w:rsidRPr="0064681D" w:rsidRDefault="00D43C70" w:rsidP="005728CE">
            <w:pPr>
              <w:pStyle w:val="2"/>
              <w:ind w:firstLine="0"/>
              <w:rPr>
                <w:sz w:val="22"/>
                <w:szCs w:val="22"/>
              </w:rPr>
            </w:pPr>
            <w:r w:rsidRPr="0064681D">
              <w:rPr>
                <w:sz w:val="22"/>
                <w:szCs w:val="22"/>
              </w:rPr>
              <w:t xml:space="preserve">    mean_r2 = </w:t>
            </w:r>
            <w:proofErr w:type="spellStart"/>
            <w:proofErr w:type="gramStart"/>
            <w:r w:rsidRPr="0064681D">
              <w:rPr>
                <w:sz w:val="22"/>
                <w:szCs w:val="22"/>
              </w:rPr>
              <w:t>np.mean</w:t>
            </w:r>
            <w:proofErr w:type="spellEnd"/>
            <w:proofErr w:type="gramEnd"/>
            <w:r w:rsidRPr="0064681D">
              <w:rPr>
                <w:sz w:val="22"/>
                <w:szCs w:val="22"/>
              </w:rPr>
              <w:t>(r2)</w:t>
            </w:r>
          </w:p>
          <w:p w14:paraId="1079EA9A" w14:textId="77777777" w:rsidR="00D43C70" w:rsidRPr="0064681D" w:rsidRDefault="00D43C7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r2_</w:t>
            </w:r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scores.append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(mean_r2)</w:t>
            </w:r>
          </w:p>
          <w:p w14:paraId="420426DB" w14:textId="3029C6F3" w:rsidR="00B60E00" w:rsidRPr="00154083" w:rsidRDefault="00D43C70" w:rsidP="005728C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print(</w:t>
            </w:r>
            <w:proofErr w:type="spellStart"/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f"n_estimators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{</w:t>
            </w:r>
            <w:proofErr w:type="spell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}, R2 = {mean_r2}")</w:t>
            </w:r>
          </w:p>
        </w:tc>
      </w:tr>
    </w:tbl>
    <w:p w14:paraId="2556B99D" w14:textId="11CEF0B0" w:rsidR="00B60E00" w:rsidRPr="00D43C70" w:rsidRDefault="00B60E00" w:rsidP="00B60E00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4419D" w14:textId="7E72983F" w:rsidR="00B60E00" w:rsidRDefault="00B60E00" w:rsidP="00B60E00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E00">
        <w:rPr>
          <w:rFonts w:ascii="Times New Roman" w:hAnsi="Times New Roman" w:cs="Times New Roman"/>
          <w:sz w:val="28"/>
          <w:szCs w:val="28"/>
        </w:rPr>
        <w:t>Определяем минимальное количество деревьев, где случайный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E00">
        <w:rPr>
          <w:rFonts w:ascii="Times New Roman" w:hAnsi="Times New Roman" w:cs="Times New Roman"/>
          <w:sz w:val="28"/>
          <w:szCs w:val="28"/>
        </w:rPr>
        <w:t>лес показывает качество кросс-валидации выше 0</w:t>
      </w:r>
      <w:r w:rsidR="00B333F8">
        <w:rPr>
          <w:rFonts w:ascii="Times New Roman" w:hAnsi="Times New Roman" w:cs="Times New Roman"/>
          <w:sz w:val="28"/>
          <w:szCs w:val="28"/>
        </w:rPr>
        <w:t>,</w:t>
      </w:r>
      <w:r w:rsidRPr="00B60E00">
        <w:rPr>
          <w:rFonts w:ascii="Times New Roman" w:hAnsi="Times New Roman" w:cs="Times New Roman"/>
          <w:sz w:val="28"/>
          <w:szCs w:val="28"/>
        </w:rPr>
        <w:t>52</w:t>
      </w:r>
      <w:r w:rsidR="00E4223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60E00" w:rsidRPr="00567CCD" w14:paraId="5AD3D7CE" w14:textId="77777777" w:rsidTr="00E97E95">
        <w:tc>
          <w:tcPr>
            <w:tcW w:w="10060" w:type="dxa"/>
          </w:tcPr>
          <w:p w14:paraId="1A236A00" w14:textId="16CDD36A" w:rsidR="00C67235" w:rsidRPr="0064681D" w:rsidRDefault="00C67235" w:rsidP="005728CE">
            <w:pPr>
              <w:pStyle w:val="2"/>
              <w:ind w:firstLine="22"/>
              <w:rPr>
                <w:sz w:val="22"/>
                <w:szCs w:val="22"/>
              </w:rPr>
            </w:pPr>
            <w:proofErr w:type="spellStart"/>
            <w:r w:rsidRPr="0064681D">
              <w:rPr>
                <w:sz w:val="22"/>
                <w:szCs w:val="22"/>
              </w:rPr>
              <w:t>min_estimators</w:t>
            </w:r>
            <w:proofErr w:type="spellEnd"/>
            <w:r w:rsidRPr="0064681D">
              <w:rPr>
                <w:sz w:val="22"/>
                <w:szCs w:val="22"/>
              </w:rPr>
              <w:t xml:space="preserve"> = </w:t>
            </w:r>
            <w:proofErr w:type="gramStart"/>
            <w:r w:rsidRPr="0064681D">
              <w:rPr>
                <w:sz w:val="22"/>
                <w:szCs w:val="22"/>
              </w:rPr>
              <w:t>next(</w:t>
            </w:r>
            <w:proofErr w:type="spellStart"/>
            <w:proofErr w:type="gramEnd"/>
            <w:r w:rsidRPr="0064681D">
              <w:rPr>
                <w:sz w:val="22"/>
                <w:szCs w:val="22"/>
              </w:rPr>
              <w:t>i</w:t>
            </w:r>
            <w:proofErr w:type="spellEnd"/>
            <w:r w:rsidRPr="0064681D">
              <w:rPr>
                <w:sz w:val="22"/>
                <w:szCs w:val="22"/>
              </w:rPr>
              <w:t xml:space="preserve"> for </w:t>
            </w:r>
            <w:proofErr w:type="spellStart"/>
            <w:r w:rsidRPr="0064681D">
              <w:rPr>
                <w:sz w:val="22"/>
                <w:szCs w:val="22"/>
              </w:rPr>
              <w:t>i</w:t>
            </w:r>
            <w:proofErr w:type="spellEnd"/>
            <w:r w:rsidRPr="0064681D">
              <w:rPr>
                <w:sz w:val="22"/>
                <w:szCs w:val="22"/>
              </w:rPr>
              <w:t>, r2 in enumerate(r2_scores) if r2 &gt; 0.52)</w:t>
            </w:r>
          </w:p>
          <w:p w14:paraId="0CDECFBA" w14:textId="5BA65312" w:rsidR="00B60E00" w:rsidRPr="00C67235" w:rsidRDefault="00C67235" w:rsidP="005728CE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eastAsia="ru-RU"/>
              </w:rPr>
            </w:pPr>
            <w:proofErr w:type="gramStart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print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</w:t>
            </w:r>
            <w:proofErr w:type="gramEnd"/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"Минимальное количество деревьев с 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2 &gt; 0.52: {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estimators</w:t>
            </w:r>
            <w:r w:rsidRPr="0064681D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}")</w:t>
            </w:r>
          </w:p>
        </w:tc>
      </w:tr>
    </w:tbl>
    <w:p w14:paraId="4F3358B1" w14:textId="77777777" w:rsidR="00B333F8" w:rsidRDefault="00B333F8" w:rsidP="00D960CA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FD2A02" w14:textId="6379B576" w:rsidR="00251976" w:rsidRPr="00D960CA" w:rsidRDefault="00B60E00" w:rsidP="00D960CA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E00">
        <w:rPr>
          <w:rFonts w:ascii="Times New Roman" w:hAnsi="Times New Roman" w:cs="Times New Roman"/>
          <w:sz w:val="28"/>
          <w:szCs w:val="28"/>
        </w:rPr>
        <w:lastRenderedPageBreak/>
        <w:t>Для определения изменения качества модели при изменении количества деревьев построили график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349F81A" w14:textId="7EA1D88A" w:rsidR="00B60E00" w:rsidRDefault="00B60E00" w:rsidP="00B60E00">
      <w:pPr>
        <w:pStyle w:val="af4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117CB0" wp14:editId="10750043">
            <wp:extent cx="6357819" cy="4752975"/>
            <wp:effectExtent l="0" t="0" r="5080" b="0"/>
            <wp:docPr id="1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 rotWithShape="1">
                    <a:blip r:embed="rId8"/>
                    <a:srcRect t="6357" r="3841"/>
                    <a:stretch/>
                  </pic:blipFill>
                  <pic:spPr bwMode="auto">
                    <a:xfrm>
                      <a:off x="0" y="0"/>
                      <a:ext cx="6387686" cy="477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75E3" w14:textId="0CF780E9" w:rsidR="00B60E00" w:rsidRDefault="00B60E00" w:rsidP="00B60E00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251976">
        <w:rPr>
          <w:rFonts w:cs="Times New Roman"/>
          <w:szCs w:val="28"/>
        </w:rPr>
        <w:t>График изменений качества случайного леса</w:t>
      </w:r>
    </w:p>
    <w:p w14:paraId="0E193294" w14:textId="77777777" w:rsidR="000C4793" w:rsidRDefault="000C4793" w:rsidP="00B60E00">
      <w:pPr>
        <w:pStyle w:val="af4"/>
        <w:rPr>
          <w:rFonts w:cs="Times New Roman"/>
          <w:szCs w:val="28"/>
        </w:rPr>
      </w:pPr>
    </w:p>
    <w:p w14:paraId="434B5AF5" w14:textId="54C4EC58" w:rsidR="00B60E00" w:rsidRDefault="00AF27AF" w:rsidP="00B60E0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>На рисунке 1 показано, что после точки перегиба между пятью и шестью деревьями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E00" w:rsidRPr="00B60E00">
        <w:rPr>
          <w:rFonts w:ascii="Times New Roman" w:hAnsi="Times New Roman" w:cs="Times New Roman"/>
          <w:sz w:val="28"/>
          <w:szCs w:val="28"/>
        </w:rPr>
        <w:t>растет медленнее.</w:t>
      </w:r>
    </w:p>
    <w:p w14:paraId="515EEEE9" w14:textId="6F0873B4" w:rsidR="001530C5" w:rsidRPr="001530C5" w:rsidRDefault="00251976" w:rsidP="001530C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440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D960CA">
        <w:rPr>
          <w:rFonts w:ascii="Times New Roman" w:hAnsi="Times New Roman" w:cs="Times New Roman"/>
          <w:sz w:val="28"/>
          <w:szCs w:val="28"/>
        </w:rPr>
        <w:t>редоставлен журнал выполнения программы.</w:t>
      </w:r>
    </w:p>
    <w:p w14:paraId="1EA553B8" w14:textId="7A781B1A" w:rsidR="000C4793" w:rsidRDefault="005A4A60" w:rsidP="000C4793">
      <w:pPr>
        <w:pStyle w:val="af4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88A7F09" wp14:editId="6ADACFE5">
            <wp:extent cx="3448050" cy="5219700"/>
            <wp:effectExtent l="0" t="0" r="0" b="0"/>
            <wp:docPr id="6" name="Рисунок 6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FC0" w14:textId="2DA9D4FF" w:rsidR="000C4793" w:rsidRDefault="000C4793" w:rsidP="000C4793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4408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 w:rsidR="008B76CE">
        <w:rPr>
          <w:rFonts w:cs="Times New Roman"/>
          <w:szCs w:val="28"/>
        </w:rPr>
        <w:t>Результат выполнения программы</w:t>
      </w:r>
    </w:p>
    <w:p w14:paraId="00F6D4A7" w14:textId="77777777" w:rsidR="000C4793" w:rsidRDefault="000C4793" w:rsidP="000C4793">
      <w:pPr>
        <w:pStyle w:val="af4"/>
        <w:rPr>
          <w:rFonts w:cs="Times New Roman"/>
          <w:szCs w:val="28"/>
        </w:rPr>
      </w:pPr>
    </w:p>
    <w:p w14:paraId="5F8FC059" w14:textId="4672B384" w:rsidR="005A4A60" w:rsidRDefault="00AF27AF" w:rsidP="00AF27AF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>Из результатов выполнения программы видно, что минимальное количество деревьев с «</w:t>
      </w:r>
      <w:r w:rsidRPr="00AF27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27AF">
        <w:rPr>
          <w:rFonts w:ascii="Times New Roman" w:hAnsi="Times New Roman" w:cs="Times New Roman"/>
          <w:sz w:val="28"/>
          <w:szCs w:val="28"/>
        </w:rPr>
        <w:t>2» больше 0</w:t>
      </w:r>
      <w:r w:rsidR="00061BBD">
        <w:rPr>
          <w:rFonts w:ascii="Times New Roman" w:hAnsi="Times New Roman" w:cs="Times New Roman"/>
          <w:sz w:val="28"/>
          <w:szCs w:val="28"/>
        </w:rPr>
        <w:t>,</w:t>
      </w:r>
      <w:r w:rsidRPr="00AF27AF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7AF">
        <w:rPr>
          <w:rFonts w:ascii="Times New Roman" w:hAnsi="Times New Roman" w:cs="Times New Roman"/>
          <w:sz w:val="28"/>
          <w:szCs w:val="28"/>
        </w:rPr>
        <w:t>21 дерево.</w:t>
      </w:r>
    </w:p>
    <w:p w14:paraId="25CF57B5" w14:textId="21D1B30E" w:rsidR="005A4A60" w:rsidRPr="005A4A60" w:rsidRDefault="00AF27AF" w:rsidP="00044081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ко второй части лабораторной работы, д</w:t>
      </w:r>
      <w:r w:rsidR="00120249">
        <w:rPr>
          <w:rFonts w:ascii="Times New Roman" w:hAnsi="Times New Roman" w:cs="Times New Roman"/>
          <w:sz w:val="28"/>
          <w:szCs w:val="28"/>
        </w:rPr>
        <w:t>ля начала загружаем данные из файла «</w:t>
      </w:r>
      <w:r w:rsidR="00120249" w:rsidRPr="005A4A60">
        <w:rPr>
          <w:rFonts w:ascii="Times New Roman" w:hAnsi="Times New Roman" w:cs="Times New Roman"/>
          <w:sz w:val="28"/>
          <w:szCs w:val="28"/>
        </w:rPr>
        <w:t>gbm-data.csv</w:t>
      </w:r>
      <w:r w:rsidR="00120249">
        <w:rPr>
          <w:rFonts w:ascii="Times New Roman" w:hAnsi="Times New Roman" w:cs="Times New Roman"/>
          <w:sz w:val="28"/>
          <w:szCs w:val="28"/>
        </w:rPr>
        <w:t>». В первой колонке записано, была или нет реакция. Остальные колонки содержат характеристики молекул</w:t>
      </w:r>
      <w:r w:rsidR="00044081">
        <w:rPr>
          <w:rFonts w:ascii="Times New Roman" w:hAnsi="Times New Roman" w:cs="Times New Roman"/>
          <w:sz w:val="28"/>
          <w:szCs w:val="28"/>
        </w:rPr>
        <w:t xml:space="preserve">. </w:t>
      </w:r>
      <w:r w:rsidR="00120249">
        <w:rPr>
          <w:rFonts w:ascii="Times New Roman" w:hAnsi="Times New Roman" w:cs="Times New Roman"/>
          <w:sz w:val="28"/>
          <w:szCs w:val="28"/>
        </w:rPr>
        <w:t>Чтобы загрузить данные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5A4A60" w:rsidRPr="00777822" w14:paraId="189A74BA" w14:textId="77777777" w:rsidTr="004338D4">
        <w:tc>
          <w:tcPr>
            <w:tcW w:w="10060" w:type="dxa"/>
          </w:tcPr>
          <w:p w14:paraId="70262781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pandas as pd</w:t>
            </w:r>
          </w:p>
          <w:p w14:paraId="02C66266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numpy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as np</w:t>
            </w:r>
          </w:p>
          <w:p w14:paraId="0FB99124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sklearn.model</w:t>
            </w:r>
            <w:proofErr w:type="gram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_selection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train_test_split</w:t>
            </w:r>
            <w:proofErr w:type="spellEnd"/>
          </w:p>
          <w:p w14:paraId="2A7B55F5" w14:textId="77777777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('gbm-data.csv')</w:t>
            </w:r>
          </w:p>
          <w:p w14:paraId="589D5598" w14:textId="20F0723F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X = </w:t>
            </w:r>
            <w:proofErr w:type="spellStart"/>
            <w:proofErr w:type="gram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data.iloc</w:t>
            </w:r>
            <w:proofErr w:type="spellEnd"/>
            <w:proofErr w:type="gram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[:, 1:].values</w:t>
            </w:r>
          </w:p>
          <w:p w14:paraId="26E98DE6" w14:textId="435BAC2F" w:rsidR="005A4A60" w:rsidRPr="00AF27AF" w:rsidRDefault="005A4A60" w:rsidP="005728CE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y = </w:t>
            </w:r>
            <w:proofErr w:type="spellStart"/>
            <w:proofErr w:type="gram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data.iloc</w:t>
            </w:r>
            <w:proofErr w:type="spellEnd"/>
            <w:proofErr w:type="gram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[:, 0].values</w:t>
            </w:r>
          </w:p>
          <w:p w14:paraId="06D411E6" w14:textId="77777777" w:rsidR="00120249" w:rsidRPr="00AF27AF" w:rsidRDefault="005A4A60" w:rsidP="005728C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X_test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y_train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y_test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</w:p>
          <w:p w14:paraId="19CAEAB2" w14:textId="47C25F6F" w:rsidR="005A4A60" w:rsidRPr="00120249" w:rsidRDefault="005A4A60" w:rsidP="005728C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7F6F3"/>
                <w:lang w:val="en-US" w:eastAsia="ru-RU"/>
              </w:rPr>
            </w:pP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train_test_</w:t>
            </w:r>
            <w:proofErr w:type="gram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split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gram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X, y,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test_size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=0.8, </w:t>
            </w:r>
            <w:proofErr w:type="spellStart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random_state</w:t>
            </w:r>
            <w:proofErr w:type="spellEnd"/>
            <w:r w:rsidRPr="00AF27A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=241)</w:t>
            </w:r>
          </w:p>
        </w:tc>
      </w:tr>
    </w:tbl>
    <w:p w14:paraId="0C30508D" w14:textId="678128DD" w:rsidR="00044081" w:rsidRPr="005A4A60" w:rsidRDefault="00044081" w:rsidP="005A4A60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F6349" w14:textId="588C7958" w:rsidR="005A4A60" w:rsidRDefault="00044081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разбивается на обучающую и тестовую в соотношении </w:t>
      </w:r>
      <w:r w:rsidRPr="00AF27AF">
        <w:rPr>
          <w:rFonts w:ascii="Times New Roman" w:hAnsi="Times New Roman" w:cs="Times New Roman"/>
          <w:sz w:val="28"/>
          <w:szCs w:val="28"/>
        </w:rPr>
        <w:t>80 на 20</w:t>
      </w:r>
      <w:r w:rsidR="00AF27AF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86FA0" w14:textId="33535277" w:rsidR="00912BFF" w:rsidRDefault="00AF27AF" w:rsidP="009774FE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F27AF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AF27AF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AF27AF">
        <w:rPr>
          <w:rFonts w:ascii="Times New Roman" w:hAnsi="Times New Roman" w:cs="Times New Roman"/>
          <w:sz w:val="28"/>
          <w:szCs w:val="28"/>
        </w:rPr>
        <w:t xml:space="preserve"> </w:t>
      </w:r>
      <w:r w:rsidR="00912BFF">
        <w:rPr>
          <w:rFonts w:ascii="Times New Roman" w:hAnsi="Times New Roman" w:cs="Times New Roman"/>
          <w:sz w:val="28"/>
          <w:szCs w:val="28"/>
        </w:rPr>
        <w:t>–</w:t>
      </w:r>
      <w:r w:rsidRPr="00AF27AF">
        <w:rPr>
          <w:rFonts w:ascii="Times New Roman" w:hAnsi="Times New Roman" w:cs="Times New Roman"/>
          <w:sz w:val="28"/>
          <w:szCs w:val="28"/>
        </w:rPr>
        <w:t xml:space="preserve"> это пошаговый алгоритм, который обучает слабые модели (чаще деревья решений) последовательно, учитывая ошибки предыдущей модели. Преимущества</w:t>
      </w:r>
      <w:r w:rsidR="00E4223B">
        <w:rPr>
          <w:rFonts w:ascii="Times New Roman" w:hAnsi="Times New Roman" w:cs="Times New Roman"/>
          <w:sz w:val="28"/>
          <w:szCs w:val="28"/>
        </w:rPr>
        <w:t xml:space="preserve"> модели</w:t>
      </w:r>
      <w:r w:rsidRPr="00AF27AF">
        <w:rPr>
          <w:rFonts w:ascii="Times New Roman" w:hAnsi="Times New Roman" w:cs="Times New Roman"/>
          <w:sz w:val="28"/>
          <w:szCs w:val="28"/>
        </w:rPr>
        <w:t>:</w:t>
      </w:r>
    </w:p>
    <w:p w14:paraId="17BCD7AC" w14:textId="644C4B80" w:rsidR="00912BFF" w:rsidRPr="00912BFF" w:rsidRDefault="00912BFF" w:rsidP="00912BFF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12BFF">
        <w:rPr>
          <w:rFonts w:ascii="Times New Roman" w:hAnsi="Times New Roman" w:cs="Times New Roman"/>
          <w:sz w:val="28"/>
          <w:szCs w:val="28"/>
        </w:rPr>
        <w:t>ысокая точность за счет композиции слабых моделей</w:t>
      </w:r>
      <w:r w:rsidR="00E4223B">
        <w:rPr>
          <w:rFonts w:ascii="Times New Roman" w:hAnsi="Times New Roman" w:cs="Times New Roman"/>
          <w:sz w:val="28"/>
          <w:szCs w:val="28"/>
        </w:rPr>
        <w:t>;</w:t>
      </w:r>
    </w:p>
    <w:p w14:paraId="42AA92CA" w14:textId="424C0295" w:rsidR="00912BFF" w:rsidRPr="00912BFF" w:rsidRDefault="00912BFF" w:rsidP="00912BFF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912BFF">
        <w:rPr>
          <w:rFonts w:ascii="Times New Roman" w:hAnsi="Times New Roman" w:cs="Times New Roman"/>
          <w:sz w:val="28"/>
          <w:szCs w:val="28"/>
        </w:rPr>
        <w:t>орошо находит сложные зависимости в данных</w:t>
      </w:r>
      <w:r w:rsidR="00E4223B">
        <w:rPr>
          <w:rFonts w:ascii="Times New Roman" w:hAnsi="Times New Roman" w:cs="Times New Roman"/>
          <w:sz w:val="28"/>
          <w:szCs w:val="28"/>
        </w:rPr>
        <w:t>;</w:t>
      </w:r>
    </w:p>
    <w:p w14:paraId="1A6E96E0" w14:textId="2B4AF3BB" w:rsidR="00912BFF" w:rsidRPr="00912BFF" w:rsidRDefault="00912BFF" w:rsidP="00912BFF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912BFF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912BFF">
        <w:rPr>
          <w:rFonts w:ascii="Times New Roman" w:hAnsi="Times New Roman" w:cs="Times New Roman"/>
          <w:sz w:val="28"/>
          <w:szCs w:val="28"/>
        </w:rPr>
        <w:t xml:space="preserve"> склонен к переобучению по сравнению с другими алгоритмами.</w:t>
      </w:r>
    </w:p>
    <w:p w14:paraId="752883CC" w14:textId="523266C7" w:rsidR="00044081" w:rsidRDefault="00044081" w:rsidP="009774FE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используется </w:t>
      </w:r>
      <w:r w:rsidR="00A41DA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40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A41DA7">
        <w:rPr>
          <w:rFonts w:ascii="Times New Roman" w:hAnsi="Times New Roman" w:cs="Times New Roman"/>
          <w:sz w:val="28"/>
          <w:szCs w:val="28"/>
        </w:rPr>
        <w:t>»</w:t>
      </w:r>
      <w:r w:rsidR="00912BFF">
        <w:rPr>
          <w:rFonts w:ascii="Times New Roman" w:hAnsi="Times New Roman" w:cs="Times New Roman"/>
          <w:sz w:val="28"/>
          <w:szCs w:val="28"/>
        </w:rPr>
        <w:t>, представленная в формуле (1)</w:t>
      </w:r>
      <w:r w:rsidR="009774FE">
        <w:rPr>
          <w:rFonts w:ascii="Times New Roman" w:hAnsi="Times New Roman" w:cs="Times New Roman"/>
          <w:sz w:val="28"/>
          <w:szCs w:val="28"/>
        </w:rPr>
        <w:t>:</w:t>
      </w:r>
    </w:p>
    <w:p w14:paraId="0F0A86F9" w14:textId="78A9D1B6" w:rsidR="00912BFF" w:rsidRDefault="00912BFF" w:rsidP="00932FB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315"/>
        <w:gridCol w:w="616"/>
      </w:tblGrid>
      <w:tr w:rsidR="00912BFF" w14:paraId="29612472" w14:textId="77777777" w:rsidTr="00932FBD">
        <w:trPr>
          <w:trHeight w:val="436"/>
        </w:trPr>
        <w:tc>
          <w:tcPr>
            <w:tcW w:w="1129" w:type="dxa"/>
          </w:tcPr>
          <w:p w14:paraId="79ADC637" w14:textId="279B684C" w:rsidR="00912BFF" w:rsidRDefault="00912BFF" w:rsidP="00912BFF">
            <w:pPr>
              <w:tabs>
                <w:tab w:val="left" w:pos="948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5" w:type="dxa"/>
          </w:tcPr>
          <w:p w14:paraId="1A43E497" w14:textId="4C996DB8" w:rsidR="00912BFF" w:rsidRDefault="00912BFF" w:rsidP="00912BFF">
            <w:pPr>
              <w:tabs>
                <w:tab w:val="left" w:pos="948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y;z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=-y*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1-y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-z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16" w:type="dxa"/>
          </w:tcPr>
          <w:p w14:paraId="1A9A37F3" w14:textId="069EEF02" w:rsidR="00912BFF" w:rsidRDefault="00912BFF" w:rsidP="00912BFF">
            <w:pPr>
              <w:tabs>
                <w:tab w:val="left" w:pos="948"/>
              </w:tabs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(1)</w:t>
            </w:r>
          </w:p>
        </w:tc>
      </w:tr>
    </w:tbl>
    <w:p w14:paraId="7A3CF195" w14:textId="77777777" w:rsidR="00932FBD" w:rsidRDefault="00932FBD" w:rsidP="007E6CBC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329D61" w14:textId="3F5D52C4" w:rsidR="007E6CBC" w:rsidRPr="00932FBD" w:rsidRDefault="007E6CBC" w:rsidP="007E6CBC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Обучаем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CBC">
        <w:rPr>
          <w:rFonts w:ascii="Times New Roman" w:hAnsi="Times New Roman" w:cs="Times New Roman"/>
          <w:sz w:val="28"/>
          <w:szCs w:val="28"/>
          <w:lang w:val="en-US"/>
        </w:rPr>
        <w:t>GradientBoostingClassifier</w:t>
      </w:r>
      <w:proofErr w:type="spellEnd"/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разными</w:t>
      </w:r>
      <w:r w:rsidRPr="007E6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 параметра «</w:t>
      </w:r>
      <w:proofErr w:type="spellStart"/>
      <w:r w:rsidRPr="007E6CBC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фиксированными параметрами «</w:t>
      </w:r>
      <w:proofErr w:type="spellStart"/>
      <w:r w:rsidRPr="007E6CBC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7E6CBC">
        <w:rPr>
          <w:rFonts w:ascii="Times New Roman" w:hAnsi="Times New Roman" w:cs="Times New Roman"/>
          <w:sz w:val="28"/>
          <w:szCs w:val="28"/>
        </w:rPr>
        <w:t>=250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7E6CBC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7E6C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E6CBC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7E6C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7E6CBC">
        <w:rPr>
          <w:rFonts w:ascii="Times New Roman" w:hAnsi="Times New Roman" w:cs="Times New Roman"/>
          <w:sz w:val="28"/>
          <w:szCs w:val="28"/>
        </w:rPr>
        <w:t>=241</w:t>
      </w:r>
      <w:r>
        <w:rPr>
          <w:rFonts w:ascii="Times New Roman" w:hAnsi="Times New Roman" w:cs="Times New Roman"/>
          <w:sz w:val="28"/>
          <w:szCs w:val="28"/>
        </w:rPr>
        <w:t>».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E6CBC" w:rsidRPr="00777822" w14:paraId="290E1C1D" w14:textId="77777777" w:rsidTr="004338D4">
        <w:tc>
          <w:tcPr>
            <w:tcW w:w="10060" w:type="dxa"/>
          </w:tcPr>
          <w:p w14:paraId="1FCC55AD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sklearn.ensemble</w:t>
            </w:r>
            <w:proofErr w:type="spellEnd"/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GradientBoostingClassifier</w:t>
            </w:r>
            <w:proofErr w:type="spellEnd"/>
          </w:p>
          <w:p w14:paraId="73CE7F44" w14:textId="4AC5B3A3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sklearn.metrics</w:t>
            </w:r>
            <w:proofErr w:type="spellEnd"/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log_loss</w:t>
            </w:r>
            <w:proofErr w:type="spellEnd"/>
          </w:p>
          <w:p w14:paraId="045ECB84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test_loss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[]</w:t>
            </w:r>
          </w:p>
          <w:p w14:paraId="2E4E3DFB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learning_rates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[1, 0.5, 0.3, 0.2, 0.1]</w:t>
            </w:r>
          </w:p>
          <w:p w14:paraId="19CEEB83" w14:textId="1D895D31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250</w:t>
            </w:r>
          </w:p>
          <w:p w14:paraId="322DC035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for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lr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in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learning_rates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:</w:t>
            </w:r>
          </w:p>
          <w:p w14:paraId="20336CE6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   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clf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GradientBoostingClassifier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learning_rate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lr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verbose=True,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random_state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=241)</w:t>
            </w:r>
          </w:p>
          <w:p w14:paraId="6FE57D82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clf.fit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y_train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67323B53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y_pred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clf.staged</w:t>
            </w:r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_decision_function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X_test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2DAB751A" w14:textId="77777777" w:rsidR="007E6CBC" w:rsidRPr="00932FBD" w:rsidRDefault="007E6CBC" w:rsidP="005728CE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test_loss_lr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[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log_</w:t>
            </w:r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loss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y_test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1 / (1 +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np.exp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(-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y_pred_i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))) for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y_pred_i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in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y_pred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25B843CF" w14:textId="77777777" w:rsidR="007E6CBC" w:rsidRPr="007E6CBC" w:rsidRDefault="007E6CBC" w:rsidP="005728CE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7F6F3"/>
                <w:lang w:val="en-US" w:eastAsia="ru-RU"/>
              </w:rPr>
            </w:pPr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</w:t>
            </w:r>
            <w:proofErr w:type="gram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loss.append</w:t>
            </w:r>
            <w:proofErr w:type="spellEnd"/>
            <w:proofErr w:type="gram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test_loss_lr</w:t>
            </w:r>
            <w:proofErr w:type="spellEnd"/>
            <w:r w:rsidRPr="00932FBD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</w:tc>
      </w:tr>
    </w:tbl>
    <w:p w14:paraId="1D595C0E" w14:textId="77777777" w:rsidR="007E6CBC" w:rsidRPr="00C67235" w:rsidRDefault="007E6CBC" w:rsidP="007E6CBC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4B51100" w14:textId="3F5493B4" w:rsidR="00A41DA7" w:rsidRPr="00932FBD" w:rsidRDefault="00A41DA7" w:rsidP="00A41DA7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построить график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40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sz w:val="28"/>
          <w:szCs w:val="28"/>
        </w:rPr>
        <w:t>» на тестовой выборке,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A41DA7" w:rsidRPr="00A41DA7" w14:paraId="703ABDE5" w14:textId="77777777" w:rsidTr="007232EA">
        <w:tc>
          <w:tcPr>
            <w:tcW w:w="10060" w:type="dxa"/>
          </w:tcPr>
          <w:p w14:paraId="496E5DD1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matplotlib.pyplot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as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</w:t>
            </w:r>
            <w:proofErr w:type="spellEnd"/>
          </w:p>
          <w:p w14:paraId="2A11EBC6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C8EE466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min_loss_value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float('inf')</w:t>
            </w:r>
          </w:p>
          <w:p w14:paraId="60DCCBE2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min_loss_iter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0</w:t>
            </w:r>
          </w:p>
          <w:p w14:paraId="11868B19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1930A6E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for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lr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loss in </w:t>
            </w:r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zip(</w:t>
            </w:r>
            <w:proofErr w:type="spellStart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learning_rates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test_loss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):</w:t>
            </w:r>
          </w:p>
          <w:p w14:paraId="310421B0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plt.plot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(range(1,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+ 1), loss, label=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f'learning_rate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={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lr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}')</w:t>
            </w:r>
          </w:p>
          <w:p w14:paraId="068D1D01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min_lr_loss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min(loss)</w:t>
            </w:r>
          </w:p>
          <w:p w14:paraId="6E9E6E73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if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min_lr_loss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&lt;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min_loss_value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:</w:t>
            </w:r>
          </w:p>
          <w:p w14:paraId="4F002FBB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min_loss_value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min_lr_loss</w:t>
            </w:r>
            <w:proofErr w:type="spellEnd"/>
          </w:p>
          <w:p w14:paraId="5533FFCF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</w:t>
            </w:r>
            <w:proofErr w:type="spell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min_loss_iter</w:t>
            </w:r>
            <w:proofErr w:type="spell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np.argmin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(loss) + 1</w:t>
            </w:r>
          </w:p>
          <w:p w14:paraId="46E99119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9705150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plt.legend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(loc='upper left')</w:t>
            </w:r>
          </w:p>
          <w:p w14:paraId="34EC2CC0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plt.xlabel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('Iteration')</w:t>
            </w:r>
          </w:p>
          <w:p w14:paraId="637D8E8D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plt.ylabel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('Log-Loss')</w:t>
            </w:r>
          </w:p>
          <w:p w14:paraId="62D29807" w14:textId="77777777" w:rsidR="00A41DA7" w:rsidRPr="00A41DA7" w:rsidRDefault="00A41DA7" w:rsidP="00A41DA7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plt.title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('Gradient Boosting Log-Loss')</w:t>
            </w:r>
          </w:p>
          <w:p w14:paraId="68D937B3" w14:textId="441F3875" w:rsidR="00A41DA7" w:rsidRPr="007E6CBC" w:rsidRDefault="00A41DA7" w:rsidP="00A41DA7">
            <w:pPr>
              <w:tabs>
                <w:tab w:val="left" w:pos="948"/>
              </w:tabs>
              <w:ind w:firstLine="22"/>
              <w:jc w:val="both"/>
              <w:rPr>
                <w:rFonts w:ascii="Consolas" w:eastAsia="Times New Roman" w:hAnsi="Consolas" w:cs="Times New Roman"/>
                <w:sz w:val="24"/>
                <w:szCs w:val="24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plt.show</w:t>
            </w:r>
            <w:proofErr w:type="spellEnd"/>
            <w:proofErr w:type="gramEnd"/>
            <w:r w:rsidRPr="00A41DA7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</w:tc>
      </w:tr>
    </w:tbl>
    <w:p w14:paraId="22EBCD42" w14:textId="6F8D8C47" w:rsidR="007E6CBC" w:rsidRDefault="007E6CBC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76677" w14:textId="20A399EB" w:rsidR="00914985" w:rsidRPr="001530C5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9149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 г</w:t>
      </w:r>
      <w:r w:rsidRPr="00914985">
        <w:rPr>
          <w:rFonts w:ascii="Times New Roman" w:hAnsi="Times New Roman" w:cs="Times New Roman"/>
          <w:sz w:val="28"/>
          <w:szCs w:val="28"/>
        </w:rPr>
        <w:t xml:space="preserve">рафик 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log-loss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 xml:space="preserve"> на тестовой выборке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4B82D8" w14:textId="77777777" w:rsidR="00914985" w:rsidRPr="00914985" w:rsidRDefault="00914985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930DC1" w14:textId="77777777" w:rsidR="00914985" w:rsidRDefault="00914985" w:rsidP="00914985">
      <w:pPr>
        <w:pStyle w:val="af4"/>
        <w:rPr>
          <w:noProof/>
        </w:rPr>
      </w:pPr>
    </w:p>
    <w:p w14:paraId="152FD264" w14:textId="0875FDB7" w:rsidR="00914985" w:rsidRPr="00120249" w:rsidRDefault="00914985" w:rsidP="00914985">
      <w:pPr>
        <w:pStyle w:val="af4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EB6066A" wp14:editId="6DF26E15">
            <wp:extent cx="6061710" cy="4810125"/>
            <wp:effectExtent l="0" t="0" r="0" b="9525"/>
            <wp:docPr id="9" name="Рисунок 9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3780" b="4319"/>
                    <a:stretch/>
                  </pic:blipFill>
                  <pic:spPr bwMode="auto">
                    <a:xfrm>
                      <a:off x="0" y="0"/>
                      <a:ext cx="606171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F947" w14:textId="06EB30E2" w:rsidR="00914985" w:rsidRPr="00876E74" w:rsidRDefault="00914985" w:rsidP="00914985">
      <w:pPr>
        <w:pStyle w:val="af4"/>
        <w:rPr>
          <w:rFonts w:cs="Times New Roman"/>
          <w:szCs w:val="28"/>
        </w:rPr>
      </w:pPr>
      <w:r w:rsidRPr="0012024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120249">
        <w:rPr>
          <w:rFonts w:cs="Times New Roman"/>
          <w:szCs w:val="28"/>
        </w:rPr>
        <w:t xml:space="preserve"> – </w:t>
      </w:r>
      <w:r w:rsidR="00061BBD">
        <w:rPr>
          <w:rFonts w:cs="Times New Roman"/>
          <w:szCs w:val="28"/>
        </w:rPr>
        <w:t>Результат выполнения программы</w:t>
      </w:r>
    </w:p>
    <w:p w14:paraId="4887B3C5" w14:textId="2AB3373C" w:rsidR="00A41DA7" w:rsidRDefault="00A41DA7" w:rsidP="005A4A60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6DFF534" w14:textId="77777777" w:rsidR="00914985" w:rsidRPr="00914985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14985">
        <w:rPr>
          <w:rFonts w:ascii="Times New Roman" w:hAnsi="Times New Roman" w:cs="Times New Roman"/>
          <w:sz w:val="28"/>
          <w:szCs w:val="28"/>
        </w:rPr>
        <w:t>На графике показано, как значения функции потерь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зависят от числа итераций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 xml:space="preserve">» для градиентного 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 xml:space="preserve"> с разными значениями скорости обучения.</w:t>
      </w:r>
    </w:p>
    <w:p w14:paraId="48CEA1D5" w14:textId="77777777" w:rsidR="00914985" w:rsidRPr="00914985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14985">
        <w:rPr>
          <w:rFonts w:ascii="Times New Roman" w:hAnsi="Times New Roman" w:cs="Times New Roman"/>
          <w:sz w:val="28"/>
          <w:szCs w:val="28"/>
        </w:rPr>
        <w:t>Для каждого значения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на графике создается отдельная линия. В цикле строится точка графика для каждого значения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от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learning_rates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и соответствующих значений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от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test_loss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».</w:t>
      </w:r>
    </w:p>
    <w:p w14:paraId="44B6F4CB" w14:textId="77A73961" w:rsidR="009774FE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14985">
        <w:rPr>
          <w:rFonts w:ascii="Times New Roman" w:hAnsi="Times New Roman" w:cs="Times New Roman"/>
          <w:sz w:val="28"/>
          <w:szCs w:val="28"/>
        </w:rPr>
        <w:t>Кроме того,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min_loss_iter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914985">
        <w:rPr>
          <w:rFonts w:ascii="Times New Roman" w:hAnsi="Times New Roman" w:cs="Times New Roman"/>
          <w:sz w:val="28"/>
          <w:szCs w:val="28"/>
        </w:rPr>
        <w:t>min_loss_value</w:t>
      </w:r>
      <w:proofErr w:type="spellEnd"/>
      <w:r w:rsidRPr="00914985">
        <w:rPr>
          <w:rFonts w:ascii="Times New Roman" w:hAnsi="Times New Roman" w:cs="Times New Roman"/>
          <w:sz w:val="28"/>
          <w:szCs w:val="28"/>
        </w:rPr>
        <w:t>» используются для поиска минимального значения функции потерь.</w:t>
      </w:r>
    </w:p>
    <w:p w14:paraId="655145B5" w14:textId="23FB3104" w:rsidR="00914985" w:rsidRPr="004F1F9E" w:rsidRDefault="00914985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результат выполнения программы.</w:t>
      </w:r>
    </w:p>
    <w:p w14:paraId="4AD8B8F1" w14:textId="77777777" w:rsidR="004F1F9E" w:rsidRPr="00120249" w:rsidRDefault="004F1F9E" w:rsidP="004F1F9E">
      <w:pPr>
        <w:pStyle w:val="af4"/>
        <w:rPr>
          <w:rFonts w:cs="Times New Roman"/>
          <w:szCs w:val="28"/>
        </w:rPr>
      </w:pPr>
      <w:r w:rsidRPr="00120249">
        <w:rPr>
          <w:noProof/>
        </w:rPr>
        <w:lastRenderedPageBreak/>
        <w:drawing>
          <wp:inline distT="0" distB="0" distL="0" distR="0" wp14:anchorId="4C2885A8" wp14:editId="499C527A">
            <wp:extent cx="4391025" cy="4981575"/>
            <wp:effectExtent l="0" t="0" r="9525" b="9525"/>
            <wp:docPr id="2" name="Рисунок 2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CB0" w14:textId="793FF031" w:rsidR="004F1F9E" w:rsidRPr="00876E74" w:rsidRDefault="004F1F9E" w:rsidP="004F1F9E">
      <w:pPr>
        <w:pStyle w:val="af4"/>
        <w:rPr>
          <w:rFonts w:cs="Times New Roman"/>
          <w:szCs w:val="28"/>
        </w:rPr>
      </w:pPr>
      <w:r w:rsidRPr="0012024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120249">
        <w:rPr>
          <w:rFonts w:cs="Times New Roman"/>
          <w:szCs w:val="28"/>
        </w:rPr>
        <w:t xml:space="preserve"> – </w:t>
      </w:r>
      <w:r w:rsidR="00061BBD">
        <w:rPr>
          <w:rFonts w:cs="Times New Roman"/>
          <w:szCs w:val="28"/>
        </w:rPr>
        <w:t>Результат выполнения программы</w:t>
      </w:r>
    </w:p>
    <w:p w14:paraId="4885AA07" w14:textId="76943054" w:rsidR="004F1F9E" w:rsidRDefault="004F1F9E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0F0A77" w14:textId="4ECE5C8F" w:rsidR="004F1F9E" w:rsidRDefault="004F1F9E" w:rsidP="0091498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1F9E">
        <w:rPr>
          <w:rFonts w:ascii="Times New Roman" w:hAnsi="Times New Roman" w:cs="Times New Roman"/>
          <w:sz w:val="28"/>
          <w:szCs w:val="28"/>
        </w:rPr>
        <w:t>График качества на тестовой выборке</w:t>
      </w:r>
      <w:r>
        <w:rPr>
          <w:rFonts w:ascii="Times New Roman" w:hAnsi="Times New Roman" w:cs="Times New Roman"/>
          <w:sz w:val="28"/>
          <w:szCs w:val="28"/>
        </w:rPr>
        <w:t xml:space="preserve"> можно охарактеризовать как </w:t>
      </w:r>
      <w:r>
        <w:rPr>
          <w:rFonts w:ascii="Times New Roman" w:hAnsi="Times New Roman" w:cs="Times New Roman"/>
          <w:sz w:val="28"/>
          <w:szCs w:val="28"/>
          <w:lang w:val="en-US"/>
        </w:rPr>
        <w:t>overfitting</w:t>
      </w:r>
      <w:r w:rsidRPr="004F1F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переобучение</w:t>
      </w:r>
      <w:r w:rsidRPr="004F1F9E">
        <w:rPr>
          <w:rFonts w:ascii="Times New Roman" w:hAnsi="Times New Roman" w:cs="Times New Roman"/>
          <w:sz w:val="28"/>
          <w:szCs w:val="28"/>
        </w:rPr>
        <w:t>)</w:t>
      </w:r>
      <w:r w:rsidR="00A56AFE">
        <w:rPr>
          <w:rFonts w:ascii="Times New Roman" w:hAnsi="Times New Roman" w:cs="Times New Roman"/>
          <w:sz w:val="28"/>
          <w:szCs w:val="28"/>
        </w:rPr>
        <w:t xml:space="preserve"> по нескольким причинам</w:t>
      </w:r>
      <w:r w:rsidR="00A56AFE" w:rsidRPr="00A56AFE">
        <w:rPr>
          <w:rFonts w:ascii="Times New Roman" w:hAnsi="Times New Roman" w:cs="Times New Roman"/>
          <w:sz w:val="28"/>
          <w:szCs w:val="28"/>
        </w:rPr>
        <w:t>:</w:t>
      </w:r>
    </w:p>
    <w:p w14:paraId="3079646B" w14:textId="549456B8" w:rsidR="00A56AFE" w:rsidRPr="00A56AFE" w:rsidRDefault="00A56AFE" w:rsidP="00A56A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56AFE">
        <w:rPr>
          <w:rFonts w:ascii="Times New Roman" w:hAnsi="Times New Roman" w:cs="Times New Roman"/>
          <w:sz w:val="28"/>
          <w:szCs w:val="28"/>
        </w:rPr>
        <w:t xml:space="preserve">начение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6AFE">
        <w:rPr>
          <w:rFonts w:ascii="Times New Roman" w:hAnsi="Times New Roman" w:cs="Times New Roman"/>
          <w:sz w:val="28"/>
          <w:szCs w:val="28"/>
        </w:rPr>
        <w:t>log-loss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6AFE">
        <w:rPr>
          <w:rFonts w:ascii="Times New Roman" w:hAnsi="Times New Roman" w:cs="Times New Roman"/>
          <w:sz w:val="28"/>
          <w:szCs w:val="28"/>
        </w:rPr>
        <w:t xml:space="preserve"> на тестовой выборке сначала уменьшается, а затем начинает расти после примерно 100 итераций. Это классический признак переобучения </w:t>
      </w:r>
      <w:r w:rsidR="00E4223B">
        <w:rPr>
          <w:rFonts w:cs="Times New Roman"/>
          <w:szCs w:val="28"/>
        </w:rPr>
        <w:t>–</w:t>
      </w:r>
      <w:r w:rsidRPr="00A56AFE">
        <w:rPr>
          <w:rFonts w:ascii="Times New Roman" w:hAnsi="Times New Roman" w:cs="Times New Roman"/>
          <w:sz w:val="28"/>
          <w:szCs w:val="28"/>
        </w:rPr>
        <w:t xml:space="preserve"> снижение метрики качества на обучающей выборке и рост на тестовой;</w:t>
      </w:r>
    </w:p>
    <w:p w14:paraId="3C0E3463" w14:textId="11122357" w:rsidR="00A56AFE" w:rsidRPr="00A56AFE" w:rsidRDefault="00A56AFE" w:rsidP="00A56A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56AFE">
        <w:rPr>
          <w:rFonts w:ascii="Times New Roman" w:hAnsi="Times New Roman" w:cs="Times New Roman"/>
          <w:sz w:val="28"/>
          <w:szCs w:val="28"/>
        </w:rPr>
        <w:t xml:space="preserve">инии графиков для разных скоростей обучения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6AF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56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E">
        <w:rPr>
          <w:rFonts w:ascii="Times New Roman" w:hAnsi="Times New Roman" w:cs="Times New Roman"/>
          <w:sz w:val="28"/>
          <w:szCs w:val="28"/>
        </w:rPr>
        <w:t>rate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6AFE">
        <w:rPr>
          <w:rFonts w:ascii="Times New Roman" w:hAnsi="Times New Roman" w:cs="Times New Roman"/>
          <w:sz w:val="28"/>
          <w:szCs w:val="28"/>
        </w:rPr>
        <w:t xml:space="preserve"> демонстрируют схожую динамику </w:t>
      </w:r>
      <w:r w:rsidR="00E4223B">
        <w:rPr>
          <w:rFonts w:cs="Times New Roman"/>
          <w:szCs w:val="28"/>
        </w:rPr>
        <w:t>–</w:t>
      </w:r>
      <w:r w:rsidRPr="00A56AFE">
        <w:rPr>
          <w:rFonts w:ascii="Times New Roman" w:hAnsi="Times New Roman" w:cs="Times New Roman"/>
          <w:sz w:val="28"/>
          <w:szCs w:val="28"/>
        </w:rPr>
        <w:t xml:space="preserve"> спад до определенной точки и последующий рост. Это значит, что переобучение происходит независимо от выбранного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6AFE"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6AFE">
        <w:rPr>
          <w:rFonts w:ascii="Times New Roman" w:hAnsi="Times New Roman" w:cs="Times New Roman"/>
          <w:sz w:val="28"/>
          <w:szCs w:val="28"/>
        </w:rPr>
        <w:t>;</w:t>
      </w:r>
    </w:p>
    <w:p w14:paraId="5DC1C013" w14:textId="311D82CF" w:rsidR="00A56AFE" w:rsidRDefault="003B4DEA" w:rsidP="00A56A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56AFE" w:rsidRPr="00A56AFE">
        <w:rPr>
          <w:rFonts w:ascii="Times New Roman" w:hAnsi="Times New Roman" w:cs="Times New Roman"/>
          <w:sz w:val="28"/>
          <w:szCs w:val="28"/>
        </w:rPr>
        <w:t xml:space="preserve">инимальные значения </w:t>
      </w:r>
      <w:r w:rsidR="00A56AF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6AFE" w:rsidRPr="00A56AFE">
        <w:rPr>
          <w:rFonts w:ascii="Times New Roman" w:hAnsi="Times New Roman" w:cs="Times New Roman"/>
          <w:sz w:val="28"/>
          <w:szCs w:val="28"/>
        </w:rPr>
        <w:t>log-loss</w:t>
      </w:r>
      <w:proofErr w:type="spellEnd"/>
      <w:r w:rsidR="00A56AFE">
        <w:rPr>
          <w:rFonts w:ascii="Times New Roman" w:hAnsi="Times New Roman" w:cs="Times New Roman"/>
          <w:sz w:val="28"/>
          <w:szCs w:val="28"/>
        </w:rPr>
        <w:t>»</w:t>
      </w:r>
      <w:r w:rsidR="00A56AFE" w:rsidRPr="00A56AFE">
        <w:rPr>
          <w:rFonts w:ascii="Times New Roman" w:hAnsi="Times New Roman" w:cs="Times New Roman"/>
          <w:sz w:val="28"/>
          <w:szCs w:val="28"/>
        </w:rPr>
        <w:t xml:space="preserve"> достигаются на разных итерациях для разных </w:t>
      </w:r>
      <w:r w:rsidR="00A56AF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6AFE" w:rsidRPr="00A56AFE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="00A56AFE">
        <w:rPr>
          <w:rFonts w:ascii="Times New Roman" w:hAnsi="Times New Roman" w:cs="Times New Roman"/>
          <w:sz w:val="28"/>
          <w:szCs w:val="28"/>
        </w:rPr>
        <w:t>»</w:t>
      </w:r>
      <w:r w:rsidR="00A56AFE" w:rsidRPr="00A56AFE">
        <w:rPr>
          <w:rFonts w:ascii="Times New Roman" w:hAnsi="Times New Roman" w:cs="Times New Roman"/>
          <w:sz w:val="28"/>
          <w:szCs w:val="28"/>
        </w:rPr>
        <w:t>, но ни один из графиков не демонстрирует стабильного спада, который бы свидетельствовал об отсутствии переобучения.</w:t>
      </w:r>
    </w:p>
    <w:p w14:paraId="27DF6DF0" w14:textId="64A94FB7" w:rsidR="00876E74" w:rsidRDefault="003B4DEA" w:rsidP="003B4DEA">
      <w:pPr>
        <w:pStyle w:val="af2"/>
      </w:pPr>
      <w:r>
        <w:t>Минимальное значение «</w:t>
      </w:r>
      <w:proofErr w:type="spellStart"/>
      <w:r>
        <w:t>log-loss</w:t>
      </w:r>
      <w:proofErr w:type="spellEnd"/>
      <w:r>
        <w:t>» на тестовой выборке и номер итерации, на которой оно достигается, при «</w:t>
      </w:r>
      <w:proofErr w:type="spellStart"/>
      <w:r>
        <w:t>learning_rate</w:t>
      </w:r>
      <w:proofErr w:type="spellEnd"/>
      <w:r>
        <w:t>» = 0</w:t>
      </w:r>
      <w:r w:rsidR="00061BBD">
        <w:t>,</w:t>
      </w:r>
      <w:r>
        <w:t xml:space="preserve">2 равны </w:t>
      </w:r>
      <w:r w:rsidRPr="003B4DEA">
        <w:t>0</w:t>
      </w:r>
      <w:r>
        <w:t>,</w:t>
      </w:r>
      <w:r w:rsidRPr="003B4DEA">
        <w:t>53</w:t>
      </w:r>
      <w:r>
        <w:t xml:space="preserve"> и</w:t>
      </w:r>
      <w:r w:rsidRPr="003B4DEA">
        <w:t xml:space="preserve"> 52</w:t>
      </w:r>
      <w:r>
        <w:t xml:space="preserve"> соответственно.</w:t>
      </w:r>
    </w:p>
    <w:p w14:paraId="0FD4F32E" w14:textId="2C953537" w:rsidR="00315A6C" w:rsidRDefault="00315A6C" w:rsidP="00315A6C">
      <w:pPr>
        <w:pStyle w:val="af2"/>
      </w:pPr>
      <w:r>
        <w:t>Значение «</w:t>
      </w:r>
      <w:proofErr w:type="spellStart"/>
      <w:r>
        <w:t>log-loss</w:t>
      </w:r>
      <w:proofErr w:type="spellEnd"/>
      <w:r>
        <w:t>» на тесте равно 0,54.</w:t>
      </w:r>
    </w:p>
    <w:p w14:paraId="5DC50E5E" w14:textId="364CF641" w:rsidR="003B4DEA" w:rsidRDefault="003B4DEA" w:rsidP="003B4DEA">
      <w:pPr>
        <w:pStyle w:val="af2"/>
      </w:pPr>
      <w:r>
        <w:t>На полученных ранее данных обучаем «</w:t>
      </w:r>
      <w:proofErr w:type="spellStart"/>
      <w:r>
        <w:rPr>
          <w:lang w:val="en-US"/>
        </w:rPr>
        <w:t>RandomForestClassifier</w:t>
      </w:r>
      <w:proofErr w:type="spellEnd"/>
      <w:r>
        <w:t>»</w:t>
      </w:r>
      <w:r w:rsidRPr="003B4DEA">
        <w:t xml:space="preserve"> </w:t>
      </w:r>
      <w:r>
        <w:t xml:space="preserve">с количеством деревьев, равным количеству итераций, на котором достигается наилучшее качество у градиентного </w:t>
      </w:r>
      <w:proofErr w:type="spellStart"/>
      <w:r>
        <w:t>бустинга</w:t>
      </w:r>
      <w:proofErr w:type="spellEnd"/>
      <w:r>
        <w:t>,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3B4DEA" w:rsidRPr="00777822" w14:paraId="688F9D66" w14:textId="77777777" w:rsidTr="007232EA">
        <w:tc>
          <w:tcPr>
            <w:tcW w:w="10060" w:type="dxa"/>
          </w:tcPr>
          <w:p w14:paraId="4D03867D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answer4 = f"{min_loss_value:.2f} {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min_loss_iter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}"</w:t>
            </w:r>
          </w:p>
          <w:p w14:paraId="1B4B58C2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624350BE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rf_clf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RandomForestClassifier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n_estimators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min_loss_iter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random_state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=241)</w:t>
            </w:r>
          </w:p>
          <w:p w14:paraId="272668DA" w14:textId="3979A00E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rf_clf.fit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y_train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695405D3" w14:textId="77777777" w:rsidR="003B4DEA" w:rsidRPr="003B4DEA" w:rsidRDefault="003B4DEA" w:rsidP="003B4DEA">
            <w:pPr>
              <w:ind w:firstLine="22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rf_y_pred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</w:t>
            </w:r>
            <w:proofErr w:type="gram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clf.predict</w:t>
            </w:r>
            <w:proofErr w:type="gram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_proba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X_test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3EEB6BB4" w14:textId="469B8C91" w:rsidR="003B4DEA" w:rsidRPr="00315A6C" w:rsidRDefault="003B4DEA" w:rsidP="00315A6C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rf_loss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log_</w:t>
            </w:r>
            <w:proofErr w:type="gram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loss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y_test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rf_y_pred</w:t>
            </w:r>
            <w:proofErr w:type="spellEnd"/>
            <w:r w:rsidRPr="003B4DE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</w:tc>
      </w:tr>
    </w:tbl>
    <w:p w14:paraId="418FE5F1" w14:textId="32840A18" w:rsidR="003B4DEA" w:rsidRDefault="003B4DEA" w:rsidP="003B4DEA">
      <w:pPr>
        <w:pStyle w:val="af2"/>
        <w:rPr>
          <w:lang w:val="en-US"/>
        </w:rPr>
      </w:pPr>
    </w:p>
    <w:p w14:paraId="0E83FBE9" w14:textId="3B386A66" w:rsidR="00121DCF" w:rsidRPr="00121DCF" w:rsidRDefault="00121DCF" w:rsidP="003B4DEA">
      <w:pPr>
        <w:pStyle w:val="af2"/>
      </w:pPr>
      <w:r w:rsidRPr="00121DCF">
        <w:t>В ходе выполнения лабораторной работы были изучены алгоритм</w:t>
      </w:r>
      <w:r>
        <w:t>ы</w:t>
      </w:r>
      <w:r w:rsidRPr="00121DCF">
        <w:t xml:space="preserve"> машинного обучения </w:t>
      </w:r>
      <w:r w:rsidR="00E4223B">
        <w:t>–</w:t>
      </w:r>
      <w:r w:rsidRPr="00121DCF">
        <w:t xml:space="preserve"> случайный лес и градиентный </w:t>
      </w:r>
      <w:proofErr w:type="spellStart"/>
      <w:r w:rsidRPr="00121DCF">
        <w:t>бустинг</w:t>
      </w:r>
      <w:proofErr w:type="spellEnd"/>
      <w:r w:rsidRPr="00121DCF">
        <w:t>.</w:t>
      </w:r>
      <w:r w:rsidR="00585D68" w:rsidRPr="00585D68">
        <w:t xml:space="preserve"> </w:t>
      </w:r>
      <w:r w:rsidR="00585D68">
        <w:t xml:space="preserve">Научились </w:t>
      </w:r>
      <w:r w:rsidR="00585D68" w:rsidRPr="00585D68">
        <w:t>оптимиз</w:t>
      </w:r>
      <w:r w:rsidR="00585D68">
        <w:t>ировать</w:t>
      </w:r>
      <w:r w:rsidR="00585D68" w:rsidRPr="00585D68">
        <w:t xml:space="preserve"> параметр</w:t>
      </w:r>
      <w:r w:rsidR="00585D68">
        <w:t>ы</w:t>
      </w:r>
      <w:r w:rsidR="00585D68" w:rsidRPr="00585D68">
        <w:t xml:space="preserve"> композиций алгоритмов машинного обучения для решения задач с большими данными.</w:t>
      </w:r>
    </w:p>
    <w:sectPr w:rsidR="00121DCF" w:rsidRPr="00121DCF" w:rsidSect="000168B5">
      <w:footerReference w:type="default" r:id="rId13"/>
      <w:footerReference w:type="first" r:id="rId14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DF10" w14:textId="77777777" w:rsidR="009F58B5" w:rsidRDefault="009F58B5" w:rsidP="006E79D5">
      <w:pPr>
        <w:spacing w:after="0" w:line="240" w:lineRule="auto"/>
      </w:pPr>
      <w:r>
        <w:separator/>
      </w:r>
    </w:p>
  </w:endnote>
  <w:endnote w:type="continuationSeparator" w:id="0">
    <w:p w14:paraId="49DFD571" w14:textId="77777777" w:rsidR="009F58B5" w:rsidRDefault="009F58B5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7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469E" w14:textId="6F1DC21F" w:rsidR="003969E5" w:rsidRPr="00CE55AD" w:rsidRDefault="003969E5" w:rsidP="00CE55AD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99D5" w14:textId="77777777" w:rsidR="009F58B5" w:rsidRDefault="009F58B5" w:rsidP="006E79D5">
      <w:pPr>
        <w:spacing w:after="0" w:line="240" w:lineRule="auto"/>
      </w:pPr>
      <w:r>
        <w:separator/>
      </w:r>
    </w:p>
  </w:footnote>
  <w:footnote w:type="continuationSeparator" w:id="0">
    <w:p w14:paraId="3E017C31" w14:textId="77777777" w:rsidR="009F58B5" w:rsidRDefault="009F58B5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4AA"/>
    <w:multiLevelType w:val="multilevel"/>
    <w:tmpl w:val="E6E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6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18A7"/>
    <w:multiLevelType w:val="hybridMultilevel"/>
    <w:tmpl w:val="C380A814"/>
    <w:lvl w:ilvl="0" w:tplc="8332A902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2D1532"/>
    <w:multiLevelType w:val="hybridMultilevel"/>
    <w:tmpl w:val="38826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6"/>
  </w:num>
  <w:num w:numId="5">
    <w:abstractNumId w:val="13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16"/>
  </w:num>
  <w:num w:numId="17">
    <w:abstractNumId w:val="18"/>
  </w:num>
  <w:num w:numId="18">
    <w:abstractNumId w:val="14"/>
  </w:num>
  <w:num w:numId="19">
    <w:abstractNumId w:val="15"/>
  </w:num>
  <w:num w:numId="20">
    <w:abstractNumId w:val="19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168B5"/>
    <w:rsid w:val="00024372"/>
    <w:rsid w:val="00034CB0"/>
    <w:rsid w:val="000366C8"/>
    <w:rsid w:val="00044081"/>
    <w:rsid w:val="00045DDC"/>
    <w:rsid w:val="00061BBD"/>
    <w:rsid w:val="00072AC8"/>
    <w:rsid w:val="00077B42"/>
    <w:rsid w:val="00091FEC"/>
    <w:rsid w:val="000A1C1F"/>
    <w:rsid w:val="000A6591"/>
    <w:rsid w:val="000C4793"/>
    <w:rsid w:val="000F1654"/>
    <w:rsid w:val="000F2E3D"/>
    <w:rsid w:val="000F4840"/>
    <w:rsid w:val="000F54A6"/>
    <w:rsid w:val="00102512"/>
    <w:rsid w:val="0011548C"/>
    <w:rsid w:val="0011675D"/>
    <w:rsid w:val="00120249"/>
    <w:rsid w:val="00121DCF"/>
    <w:rsid w:val="001530C5"/>
    <w:rsid w:val="00154083"/>
    <w:rsid w:val="00155B24"/>
    <w:rsid w:val="00156371"/>
    <w:rsid w:val="00172C4F"/>
    <w:rsid w:val="00177385"/>
    <w:rsid w:val="001B1239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453AA"/>
    <w:rsid w:val="00251976"/>
    <w:rsid w:val="00254C7B"/>
    <w:rsid w:val="0026299C"/>
    <w:rsid w:val="002670B5"/>
    <w:rsid w:val="0026712C"/>
    <w:rsid w:val="00280DD4"/>
    <w:rsid w:val="002836E7"/>
    <w:rsid w:val="00287E25"/>
    <w:rsid w:val="00287F44"/>
    <w:rsid w:val="002A24AE"/>
    <w:rsid w:val="00300171"/>
    <w:rsid w:val="00315052"/>
    <w:rsid w:val="00315A6C"/>
    <w:rsid w:val="003266E0"/>
    <w:rsid w:val="003338DF"/>
    <w:rsid w:val="003338E5"/>
    <w:rsid w:val="00342D64"/>
    <w:rsid w:val="00352E85"/>
    <w:rsid w:val="003636DD"/>
    <w:rsid w:val="00385E5C"/>
    <w:rsid w:val="00391A05"/>
    <w:rsid w:val="003969E5"/>
    <w:rsid w:val="003A14AC"/>
    <w:rsid w:val="003B2766"/>
    <w:rsid w:val="003B4DEA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6246E"/>
    <w:rsid w:val="00470493"/>
    <w:rsid w:val="004709A7"/>
    <w:rsid w:val="004828DE"/>
    <w:rsid w:val="004A6BFC"/>
    <w:rsid w:val="004B1EB1"/>
    <w:rsid w:val="004B4C7F"/>
    <w:rsid w:val="004C3181"/>
    <w:rsid w:val="004E7E76"/>
    <w:rsid w:val="004F1F9E"/>
    <w:rsid w:val="00501765"/>
    <w:rsid w:val="00505D83"/>
    <w:rsid w:val="00516671"/>
    <w:rsid w:val="00543F35"/>
    <w:rsid w:val="005501B4"/>
    <w:rsid w:val="005614A4"/>
    <w:rsid w:val="00567CCD"/>
    <w:rsid w:val="005728CE"/>
    <w:rsid w:val="0057356A"/>
    <w:rsid w:val="0057502A"/>
    <w:rsid w:val="00585D68"/>
    <w:rsid w:val="005A20D6"/>
    <w:rsid w:val="005A2612"/>
    <w:rsid w:val="005A4A60"/>
    <w:rsid w:val="005C469C"/>
    <w:rsid w:val="005C638E"/>
    <w:rsid w:val="005F69CE"/>
    <w:rsid w:val="00603383"/>
    <w:rsid w:val="006150A5"/>
    <w:rsid w:val="0062163E"/>
    <w:rsid w:val="0064681D"/>
    <w:rsid w:val="00655476"/>
    <w:rsid w:val="00656082"/>
    <w:rsid w:val="00656CB8"/>
    <w:rsid w:val="006861B9"/>
    <w:rsid w:val="006A52F9"/>
    <w:rsid w:val="006B037E"/>
    <w:rsid w:val="006C0CB3"/>
    <w:rsid w:val="006E33F1"/>
    <w:rsid w:val="006E4D66"/>
    <w:rsid w:val="006E79D5"/>
    <w:rsid w:val="00707CA4"/>
    <w:rsid w:val="007201B1"/>
    <w:rsid w:val="00723BFC"/>
    <w:rsid w:val="007250B0"/>
    <w:rsid w:val="00727C01"/>
    <w:rsid w:val="00727FB7"/>
    <w:rsid w:val="00744056"/>
    <w:rsid w:val="00744209"/>
    <w:rsid w:val="00744C36"/>
    <w:rsid w:val="0074724A"/>
    <w:rsid w:val="0075238B"/>
    <w:rsid w:val="00770316"/>
    <w:rsid w:val="00777822"/>
    <w:rsid w:val="00781110"/>
    <w:rsid w:val="007A7F66"/>
    <w:rsid w:val="007B4392"/>
    <w:rsid w:val="007D4078"/>
    <w:rsid w:val="007E57E4"/>
    <w:rsid w:val="007E6CBC"/>
    <w:rsid w:val="007E76F5"/>
    <w:rsid w:val="007F1A6C"/>
    <w:rsid w:val="00805981"/>
    <w:rsid w:val="00805A3C"/>
    <w:rsid w:val="008149DF"/>
    <w:rsid w:val="00815692"/>
    <w:rsid w:val="00817D00"/>
    <w:rsid w:val="00826D1B"/>
    <w:rsid w:val="00841AE9"/>
    <w:rsid w:val="008665CD"/>
    <w:rsid w:val="0086789F"/>
    <w:rsid w:val="00876E74"/>
    <w:rsid w:val="0088450D"/>
    <w:rsid w:val="00897410"/>
    <w:rsid w:val="008B76CE"/>
    <w:rsid w:val="008D3BD3"/>
    <w:rsid w:val="008D48E0"/>
    <w:rsid w:val="008D751A"/>
    <w:rsid w:val="008E449B"/>
    <w:rsid w:val="008F638E"/>
    <w:rsid w:val="00907CFA"/>
    <w:rsid w:val="00912AC8"/>
    <w:rsid w:val="00912BFF"/>
    <w:rsid w:val="00914985"/>
    <w:rsid w:val="00930D5B"/>
    <w:rsid w:val="00932FBD"/>
    <w:rsid w:val="0095029E"/>
    <w:rsid w:val="009615CD"/>
    <w:rsid w:val="00962B57"/>
    <w:rsid w:val="009658F4"/>
    <w:rsid w:val="00967935"/>
    <w:rsid w:val="009774FE"/>
    <w:rsid w:val="009A2ADF"/>
    <w:rsid w:val="009A4AC8"/>
    <w:rsid w:val="009A5131"/>
    <w:rsid w:val="009A7993"/>
    <w:rsid w:val="009B5310"/>
    <w:rsid w:val="009C0B4F"/>
    <w:rsid w:val="009D0DCE"/>
    <w:rsid w:val="009E1350"/>
    <w:rsid w:val="009F58B5"/>
    <w:rsid w:val="00A03001"/>
    <w:rsid w:val="00A03683"/>
    <w:rsid w:val="00A10935"/>
    <w:rsid w:val="00A41DA7"/>
    <w:rsid w:val="00A439FB"/>
    <w:rsid w:val="00A56AFE"/>
    <w:rsid w:val="00A70CD2"/>
    <w:rsid w:val="00A71F7C"/>
    <w:rsid w:val="00A90BDD"/>
    <w:rsid w:val="00A97E0B"/>
    <w:rsid w:val="00AC10EF"/>
    <w:rsid w:val="00AC35BF"/>
    <w:rsid w:val="00AC6057"/>
    <w:rsid w:val="00AD1885"/>
    <w:rsid w:val="00AE3BA6"/>
    <w:rsid w:val="00AE3E17"/>
    <w:rsid w:val="00AE7E99"/>
    <w:rsid w:val="00AF27AF"/>
    <w:rsid w:val="00B02AA4"/>
    <w:rsid w:val="00B17FCF"/>
    <w:rsid w:val="00B25318"/>
    <w:rsid w:val="00B333F8"/>
    <w:rsid w:val="00B517AD"/>
    <w:rsid w:val="00B60E00"/>
    <w:rsid w:val="00B66D39"/>
    <w:rsid w:val="00B70C51"/>
    <w:rsid w:val="00B812D9"/>
    <w:rsid w:val="00BC175E"/>
    <w:rsid w:val="00BD5570"/>
    <w:rsid w:val="00BE2A16"/>
    <w:rsid w:val="00BE4787"/>
    <w:rsid w:val="00BF713E"/>
    <w:rsid w:val="00C06C0B"/>
    <w:rsid w:val="00C23BA4"/>
    <w:rsid w:val="00C67235"/>
    <w:rsid w:val="00C75AE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3C70"/>
    <w:rsid w:val="00D4535A"/>
    <w:rsid w:val="00D53622"/>
    <w:rsid w:val="00D5384A"/>
    <w:rsid w:val="00D60B31"/>
    <w:rsid w:val="00D61B21"/>
    <w:rsid w:val="00D7308C"/>
    <w:rsid w:val="00D86F4B"/>
    <w:rsid w:val="00D9112D"/>
    <w:rsid w:val="00D9205C"/>
    <w:rsid w:val="00D960CA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4223B"/>
    <w:rsid w:val="00E635FC"/>
    <w:rsid w:val="00E74666"/>
    <w:rsid w:val="00E92CBB"/>
    <w:rsid w:val="00EB3D97"/>
    <w:rsid w:val="00EB6D08"/>
    <w:rsid w:val="00ED19C7"/>
    <w:rsid w:val="00F069EF"/>
    <w:rsid w:val="00F06F7C"/>
    <w:rsid w:val="00F22F01"/>
    <w:rsid w:val="00F2703C"/>
    <w:rsid w:val="00F37B8D"/>
    <w:rsid w:val="00F45BEF"/>
    <w:rsid w:val="00F53817"/>
    <w:rsid w:val="00F57F75"/>
    <w:rsid w:val="00F63D77"/>
    <w:rsid w:val="00F75CB3"/>
    <w:rsid w:val="00FC35B0"/>
    <w:rsid w:val="00FD0FF5"/>
    <w:rsid w:val="00FD217F"/>
    <w:rsid w:val="00FD30AE"/>
    <w:rsid w:val="00FE2BB2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EA"/>
    <w:pPr>
      <w:spacing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C8"/>
    <w:pPr>
      <w:ind w:left="720"/>
      <w:contextualSpacing/>
    </w:pPr>
  </w:style>
  <w:style w:type="table" w:styleId="a4">
    <w:name w:val="Table Grid"/>
    <w:basedOn w:val="a1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79D5"/>
  </w:style>
  <w:style w:type="paragraph" w:styleId="a7">
    <w:name w:val="footer"/>
    <w:basedOn w:val="a"/>
    <w:link w:val="a8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79D5"/>
  </w:style>
  <w:style w:type="paragraph" w:styleId="a9">
    <w:name w:val="Balloon Text"/>
    <w:basedOn w:val="a"/>
    <w:link w:val="aa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b">
    <w:name w:val="Монстр для приложений"/>
    <w:basedOn w:val="ac"/>
    <w:next w:val="ad"/>
    <w:link w:val="ae"/>
    <w:qFormat/>
    <w:rsid w:val="005728CE"/>
    <w:pPr>
      <w:spacing w:line="240" w:lineRule="auto"/>
      <w:ind w:left="0" w:firstLine="0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ae">
    <w:name w:val="Монстр для приложений Знак"/>
    <w:basedOn w:val="af"/>
    <w:link w:val="ab"/>
    <w:rsid w:val="005728CE"/>
    <w:rPr>
      <w:rFonts w:ascii="Times New Roman" w:hAnsi="Times New Roman" w:cs="Times New Roman"/>
      <w:b/>
      <w:sz w:val="32"/>
      <w:szCs w:val="28"/>
    </w:rPr>
  </w:style>
  <w:style w:type="paragraph" w:styleId="ac">
    <w:name w:val="Body Text Indent"/>
    <w:basedOn w:val="a"/>
    <w:link w:val="af0"/>
    <w:uiPriority w:val="99"/>
    <w:semiHidden/>
    <w:unhideWhenUsed/>
    <w:rsid w:val="00FE2BB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c"/>
    <w:uiPriority w:val="99"/>
    <w:semiHidden/>
    <w:rsid w:val="00FE2BB2"/>
  </w:style>
  <w:style w:type="paragraph" w:customStyle="1" w:styleId="af1">
    <w:name w:val="Монстр с именем СТП/ЕСКД"/>
    <w:basedOn w:val="a"/>
    <w:next w:val="af2"/>
    <w:link w:val="af3"/>
    <w:autoRedefine/>
    <w:qFormat/>
    <w:rsid w:val="005728CE"/>
    <w:pPr>
      <w:spacing w:before="600" w:after="0"/>
      <w:ind w:left="1211" w:firstLine="0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3">
    <w:name w:val="Монстр с именем СТП/ЕСКД Знак"/>
    <w:basedOn w:val="a0"/>
    <w:link w:val="af1"/>
    <w:rsid w:val="005728CE"/>
    <w:rPr>
      <w:rFonts w:ascii="Times New Roman" w:hAnsi="Times New Roman" w:cs="Times New Roman"/>
      <w:b/>
      <w:sz w:val="32"/>
      <w:szCs w:val="24"/>
    </w:rPr>
  </w:style>
  <w:style w:type="paragraph" w:customStyle="1" w:styleId="af2">
    <w:name w:val="Обычный монстр"/>
    <w:basedOn w:val="ac"/>
    <w:link w:val="af"/>
    <w:qFormat/>
    <w:rsid w:val="005728CE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монстр Знак"/>
    <w:basedOn w:val="a0"/>
    <w:link w:val="af2"/>
    <w:rsid w:val="005728CE"/>
    <w:rPr>
      <w:rFonts w:ascii="Times New Roman" w:hAnsi="Times New Roman" w:cs="Times New Roman"/>
      <w:sz w:val="28"/>
      <w:szCs w:val="28"/>
    </w:rPr>
  </w:style>
  <w:style w:type="paragraph" w:customStyle="1" w:styleId="af4">
    <w:name w:val="Подпись рисуночков"/>
    <w:basedOn w:val="af5"/>
    <w:link w:val="af6"/>
    <w:qFormat/>
    <w:rsid w:val="005728CE"/>
    <w:pPr>
      <w:keepLines/>
      <w:spacing w:before="600" w:after="12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6">
    <w:name w:val="Подпись рисуночков Знак"/>
    <w:basedOn w:val="a0"/>
    <w:link w:val="af4"/>
    <w:rsid w:val="005728CE"/>
    <w:rPr>
      <w:rFonts w:ascii="Times New Roman" w:hAnsi="Times New Roman"/>
      <w:iCs/>
      <w:sz w:val="28"/>
      <w:szCs w:val="18"/>
    </w:rPr>
  </w:style>
  <w:style w:type="paragraph" w:styleId="af5">
    <w:name w:val="caption"/>
    <w:basedOn w:val="a"/>
    <w:next w:val="a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ПодПриложенный монстр"/>
    <w:basedOn w:val="ab"/>
    <w:link w:val="af7"/>
    <w:qFormat/>
    <w:rsid w:val="005728CE"/>
    <w:rPr>
      <w:sz w:val="28"/>
    </w:rPr>
  </w:style>
  <w:style w:type="character" w:customStyle="1" w:styleId="af7">
    <w:name w:val="ПодПриложенный монстр Знак"/>
    <w:basedOn w:val="ae"/>
    <w:link w:val="ad"/>
    <w:rsid w:val="005728CE"/>
    <w:rPr>
      <w:rFonts w:ascii="Times New Roman" w:hAnsi="Times New Roman" w:cs="Times New Roman"/>
      <w:b/>
      <w:sz w:val="28"/>
      <w:szCs w:val="28"/>
    </w:rPr>
  </w:style>
  <w:style w:type="paragraph" w:styleId="2">
    <w:name w:val="Body Text Indent 2"/>
    <w:basedOn w:val="a"/>
    <w:link w:val="20"/>
    <w:uiPriority w:val="99"/>
    <w:unhideWhenUsed/>
    <w:rsid w:val="00C67235"/>
    <w:pPr>
      <w:spacing w:after="0"/>
    </w:pPr>
    <w:rPr>
      <w:rFonts w:ascii="Courier New" w:eastAsia="Times New Roman" w:hAnsi="Courier New" w:cs="Courier New"/>
      <w:sz w:val="24"/>
      <w:szCs w:val="24"/>
      <w:shd w:val="clear" w:color="auto" w:fill="F7F6F3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67235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styleId="af8">
    <w:name w:val="Placeholder Text"/>
    <w:basedOn w:val="a0"/>
    <w:uiPriority w:val="99"/>
    <w:semiHidden/>
    <w:rsid w:val="00912BFF"/>
    <w:rPr>
      <w:color w:val="808080"/>
    </w:rPr>
  </w:style>
  <w:style w:type="paragraph" w:customStyle="1" w:styleId="whitespace-normal">
    <w:name w:val="whitespace-normal"/>
    <w:basedOn w:val="a"/>
    <w:rsid w:val="00A56AF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768D-FFF5-4D40-A33A-38A44C28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1</TotalTime>
  <Pages>10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Pablo Vershinin</cp:lastModifiedBy>
  <cp:revision>2</cp:revision>
  <cp:lastPrinted>2021-03-11T15:08:00Z</cp:lastPrinted>
  <dcterms:created xsi:type="dcterms:W3CDTF">2023-11-10T11:38:00Z</dcterms:created>
  <dcterms:modified xsi:type="dcterms:W3CDTF">2023-11-10T11:38:00Z</dcterms:modified>
</cp:coreProperties>
</file>