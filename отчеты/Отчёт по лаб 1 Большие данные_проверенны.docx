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14B876C5" w14:textId="77777777" w:rsidR="00B812D9" w:rsidRPr="00C163A9" w:rsidRDefault="00B812D9" w:rsidP="00B812D9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Линейная регрессия</w:t>
      </w:r>
      <w:r w:rsidRPr="00C163A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прогноз оклада по описанию вакансии</w:t>
      </w:r>
    </w:p>
    <w:p w14:paraId="21328003" w14:textId="59E4A9BE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FD30A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BCA783C" w14:textId="77777777" w:rsidR="00B812D9" w:rsidRPr="0020163A" w:rsidRDefault="00B812D9" w:rsidP="00B812D9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данные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664DAC37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D55B8D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Вершинин П.А.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A83E05B" w14:textId="53910248" w:rsidR="00B812D9" w:rsidRDefault="000F1654" w:rsidP="00FE2BB2">
      <w:pPr>
        <w:pStyle w:val="af1"/>
      </w:pPr>
      <w:r>
        <w:lastRenderedPageBreak/>
        <w:t>Цель</w:t>
      </w:r>
      <w:r w:rsidRPr="000F1654">
        <w:t>:</w:t>
      </w:r>
      <w:r w:rsidR="00B812D9">
        <w:t xml:space="preserve"> научиться использовать линейную регрессию и применять её к текстовым данным.</w:t>
      </w:r>
    </w:p>
    <w:p w14:paraId="6A243CB4" w14:textId="5091F57F" w:rsidR="009A4AC8" w:rsidRPr="00781110" w:rsidRDefault="00781110" w:rsidP="00FE2BB2">
      <w:pPr>
        <w:pStyle w:val="af1"/>
      </w:pPr>
      <w:r>
        <w:t>В ходе работы необходимо выполнить следующее задание:</w:t>
      </w:r>
    </w:p>
    <w:p w14:paraId="3DD79536" w14:textId="59C86E0F" w:rsidR="009A4AC8" w:rsidRPr="00427E5C" w:rsidRDefault="00B812D9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данные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18AB9B0B" w14:textId="1D3E0A6B" w:rsidR="00805A3C" w:rsidRPr="00427E5C" w:rsidRDefault="00F144D5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предварительно обработать</w:t>
      </w:r>
      <w:r w:rsidR="00B812D9">
        <w:rPr>
          <w:rFonts w:ascii="Times New Roman" w:hAnsi="Times New Roman" w:cs="Times New Roman"/>
          <w:sz w:val="28"/>
          <w:szCs w:val="28"/>
        </w:rPr>
        <w:t xml:space="preserve"> загруженные данные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3F9F0685" w14:textId="531B52BF" w:rsidR="00427E5C" w:rsidRPr="00427E5C" w:rsidRDefault="00B812D9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 модель</w:t>
      </w:r>
      <w:r w:rsidR="00744C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DC7306" w14:textId="01DF7988" w:rsidR="00254C7B" w:rsidRPr="00254C7B" w:rsidRDefault="00B812D9" w:rsidP="00254C7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прогнозы</w:t>
      </w:r>
      <w:r w:rsidR="001376C9">
        <w:rPr>
          <w:rFonts w:ascii="Times New Roman" w:hAnsi="Times New Roman" w:cs="Times New Roman"/>
          <w:sz w:val="28"/>
          <w:szCs w:val="28"/>
        </w:rPr>
        <w:t>.</w:t>
      </w:r>
    </w:p>
    <w:p w14:paraId="71310EC7" w14:textId="49AA6DC2" w:rsidR="00254C7B" w:rsidRDefault="00254C7B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линейной регрессий необходимо загрузить данные</w:t>
      </w:r>
      <w:r w:rsidR="00E746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загрузить данные необходимо выполнить следующий код:</w:t>
      </w:r>
    </w:p>
    <w:tbl>
      <w:tblPr>
        <w:tblStyle w:val="a5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254C7B" w:rsidRPr="00385746" w14:paraId="70516C55" w14:textId="77777777" w:rsidTr="00F144D5">
        <w:tc>
          <w:tcPr>
            <w:tcW w:w="9918" w:type="dxa"/>
          </w:tcPr>
          <w:p w14:paraId="0210E7E6" w14:textId="547451FD" w:rsidR="00254C7B" w:rsidRPr="001B370A" w:rsidRDefault="00254C7B" w:rsidP="00337C15">
            <w:pP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# Загру</w:t>
            </w:r>
            <w:r w:rsidR="00E74666"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жаем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данные из файла salary-train.csv</w:t>
            </w:r>
          </w:p>
          <w:p w14:paraId="5D9D22EB" w14:textId="5502CC18" w:rsidR="00254C7B" w:rsidRPr="00717332" w:rsidRDefault="00E74666" w:rsidP="00337C15">
            <w:pPr>
              <w:tabs>
                <w:tab w:val="left" w:pos="948"/>
              </w:tabs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data_train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Refactoring_csv_file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('salary-train.csv')</w:t>
            </w:r>
          </w:p>
        </w:tc>
      </w:tr>
    </w:tbl>
    <w:p w14:paraId="7EB5FD59" w14:textId="0D7A4582" w:rsidR="00254C7B" w:rsidRDefault="00254C7B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3AFD5" w14:textId="2167A45F" w:rsidR="00E74666" w:rsidRDefault="00E74666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данных происходит п</w:t>
      </w:r>
      <w:r w:rsidRPr="00E74666">
        <w:rPr>
          <w:rFonts w:ascii="Times New Roman" w:hAnsi="Times New Roman" w:cs="Times New Roman"/>
          <w:sz w:val="28"/>
          <w:szCs w:val="28"/>
        </w:rPr>
        <w:t>реобразова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E74666">
        <w:rPr>
          <w:rFonts w:ascii="Times New Roman" w:hAnsi="Times New Roman" w:cs="Times New Roman"/>
          <w:sz w:val="28"/>
          <w:szCs w:val="28"/>
        </w:rPr>
        <w:t xml:space="preserve"> текстовы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74666">
        <w:rPr>
          <w:rFonts w:ascii="Times New Roman" w:hAnsi="Times New Roman" w:cs="Times New Roman"/>
          <w:sz w:val="28"/>
          <w:szCs w:val="28"/>
        </w:rPr>
        <w:t xml:space="preserve"> описани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74666">
        <w:rPr>
          <w:rFonts w:ascii="Times New Roman" w:hAnsi="Times New Roman" w:cs="Times New Roman"/>
          <w:sz w:val="28"/>
          <w:szCs w:val="28"/>
        </w:rPr>
        <w:t xml:space="preserve"> в нижний регистр и замен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74666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74666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74666">
        <w:rPr>
          <w:rFonts w:ascii="Times New Roman" w:hAnsi="Times New Roman" w:cs="Times New Roman"/>
          <w:sz w:val="28"/>
          <w:szCs w:val="28"/>
        </w:rPr>
        <w:t>, кроме букв и цифр, на пробелы.</w:t>
      </w:r>
      <w:r>
        <w:rPr>
          <w:rFonts w:ascii="Times New Roman" w:hAnsi="Times New Roman" w:cs="Times New Roman"/>
          <w:sz w:val="28"/>
          <w:szCs w:val="28"/>
        </w:rPr>
        <w:t xml:space="preserve"> Чтобы провести все преобразования данных необходимо выполнить следующий код</w:t>
      </w:r>
      <w:r w:rsidRPr="00E746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74666" w:rsidRPr="00E74666" w14:paraId="740C7523" w14:textId="77777777" w:rsidTr="00F144D5">
        <w:tc>
          <w:tcPr>
            <w:tcW w:w="9918" w:type="dxa"/>
          </w:tcPr>
          <w:p w14:paraId="1E13F3B1" w14:textId="77777777" w:rsidR="00E74666" w:rsidRPr="001B370A" w:rsidRDefault="00E74666" w:rsidP="00E74666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def 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Refactoring_csv_</w:t>
            </w:r>
            <w:proofErr w:type="gram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file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fileName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dtTest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=False):</w:t>
            </w:r>
          </w:p>
          <w:p w14:paraId="55A8FEC6" w14:textId="77777777" w:rsidR="0011675D" w:rsidRPr="001B370A" w:rsidRDefault="00E74666" w:rsidP="0011675D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dt = </w:t>
            </w:r>
            <w:proofErr w:type="spellStart"/>
            <w:proofErr w:type="gram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fileName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7249E8EF" w14:textId="317E4EFD" w:rsidR="00E74666" w:rsidRPr="001B370A" w:rsidRDefault="00E74666" w:rsidP="0011675D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# Привести тексты к нижнему регистру и заменить всё, кроме букв и цифр, на пробелы</w:t>
            </w:r>
          </w:p>
          <w:p w14:paraId="2B4AE00C" w14:textId="77777777" w:rsidR="00E74666" w:rsidRPr="001B370A" w:rsidRDefault="00E74666" w:rsidP="00E74666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   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dt['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FullDescription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'] = (dt['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FullDescription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']</w:t>
            </w:r>
          </w:p>
          <w:p w14:paraId="066680B2" w14:textId="77777777" w:rsidR="00E74666" w:rsidRPr="001B370A" w:rsidRDefault="00E74666" w:rsidP="00E74666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gram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.apply</w:t>
            </w:r>
            <w:proofErr w:type="gram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(lambda x: </w:t>
            </w:r>
          </w:p>
          <w:p w14:paraId="4F17D8AC" w14:textId="74044672" w:rsidR="00E74666" w:rsidRPr="001B370A" w:rsidRDefault="00E74666" w:rsidP="00F144D5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re.sub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('[^a-zA-Z0-9]', ' ', </w:t>
            </w:r>
            <w:proofErr w:type="spellStart"/>
            <w:proofErr w:type="gram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x.lower</w:t>
            </w:r>
            <w:proofErr w:type="spellEnd"/>
            <w:proofErr w:type="gram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())))</w:t>
            </w:r>
          </w:p>
          <w:p w14:paraId="1A5B5986" w14:textId="77777777" w:rsidR="00F144D5" w:rsidRPr="001B370A" w:rsidRDefault="00F144D5" w:rsidP="00D55B8D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CCEAAC7" w14:textId="7DE6CD35" w:rsidR="00E74666" w:rsidRPr="001B370A" w:rsidRDefault="00E74666" w:rsidP="00E74666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if not 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dtTest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:</w:t>
            </w:r>
          </w:p>
          <w:p w14:paraId="6F7A5388" w14:textId="77777777" w:rsidR="00E74666" w:rsidRPr="001B370A" w:rsidRDefault="00E74666" w:rsidP="00E74666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# 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Замена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пропусков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на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'nan' 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в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столбце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'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LocationNormalized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</w:t>
            </w:r>
          </w:p>
          <w:p w14:paraId="29FD4876" w14:textId="60E01998" w:rsidR="00E74666" w:rsidRPr="001B370A" w:rsidRDefault="00E74666" w:rsidP="00E74666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dt['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LocationNormalized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</w:t>
            </w:r>
            <w:proofErr w:type="gram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fillna</w:t>
            </w:r>
            <w:proofErr w:type="spellEnd"/>
            <w:proofErr w:type="gram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('nan', 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inplace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=True)</w:t>
            </w:r>
          </w:p>
          <w:p w14:paraId="74D19A26" w14:textId="77777777" w:rsidR="00E74666" w:rsidRPr="001B370A" w:rsidRDefault="00E74666" w:rsidP="00E74666">
            <w:pP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# Замена пропусков на '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nan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' в столбце '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ContractTime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'</w:t>
            </w:r>
          </w:p>
          <w:p w14:paraId="2813A85B" w14:textId="77777777" w:rsidR="00E74666" w:rsidRPr="001B370A" w:rsidRDefault="00E74666" w:rsidP="00E74666">
            <w:pP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       </w:t>
            </w: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dt['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ContractTime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</w:t>
            </w:r>
            <w:proofErr w:type="gram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fillna</w:t>
            </w:r>
            <w:proofErr w:type="spellEnd"/>
            <w:proofErr w:type="gram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('nan', 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inplace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=True)</w:t>
            </w:r>
          </w:p>
          <w:p w14:paraId="16206697" w14:textId="152E6AFA" w:rsidR="00E74666" w:rsidRPr="00E74666" w:rsidRDefault="00E74666" w:rsidP="00E74666">
            <w:pPr>
              <w:tabs>
                <w:tab w:val="left" w:pos="948"/>
              </w:tabs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eastAsia="ru-RU"/>
              </w:rPr>
            </w:pPr>
            <w:r w:rsidRPr="001B370A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return</w:t>
            </w:r>
            <w:proofErr w:type="spellEnd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</w:t>
            </w:r>
            <w:proofErr w:type="spellStart"/>
            <w:r w:rsidRPr="001B370A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dt</w:t>
            </w:r>
            <w:proofErr w:type="spellEnd"/>
          </w:p>
        </w:tc>
      </w:tr>
    </w:tbl>
    <w:p w14:paraId="121BEF23" w14:textId="77777777" w:rsidR="00254C7B" w:rsidRPr="00717332" w:rsidRDefault="00254C7B" w:rsidP="00E74666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603742" w14:textId="5FD8618F" w:rsidR="00155B24" w:rsidRDefault="00155B24" w:rsidP="00155B24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заполняем </w:t>
      </w:r>
      <w:r w:rsidRPr="007D3D46">
        <w:rPr>
          <w:rFonts w:ascii="Times New Roman" w:hAnsi="Times New Roman" w:cs="Times New Roman"/>
          <w:sz w:val="28"/>
          <w:szCs w:val="28"/>
        </w:rPr>
        <w:t>пропу</w:t>
      </w:r>
      <w:r>
        <w:rPr>
          <w:rFonts w:ascii="Times New Roman" w:hAnsi="Times New Roman" w:cs="Times New Roman"/>
          <w:sz w:val="28"/>
          <w:szCs w:val="28"/>
        </w:rPr>
        <w:t>ски</w:t>
      </w:r>
      <w:r w:rsidRPr="007D3D46">
        <w:rPr>
          <w:rFonts w:ascii="Times New Roman" w:hAnsi="Times New Roman" w:cs="Times New Roman"/>
          <w:sz w:val="28"/>
          <w:szCs w:val="28"/>
        </w:rPr>
        <w:t xml:space="preserve"> в столбцах </w:t>
      </w:r>
      <w:r w:rsidRPr="00155B2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5B24">
        <w:rPr>
          <w:rFonts w:ascii="Times New Roman" w:hAnsi="Times New Roman" w:cs="Times New Roman"/>
          <w:sz w:val="28"/>
          <w:szCs w:val="28"/>
        </w:rPr>
        <w:t>LocationNormalized</w:t>
      </w:r>
      <w:proofErr w:type="spellEnd"/>
      <w:r w:rsidRPr="00155B24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155B24">
        <w:rPr>
          <w:rFonts w:ascii="Times New Roman" w:hAnsi="Times New Roman" w:cs="Times New Roman"/>
          <w:sz w:val="28"/>
          <w:szCs w:val="28"/>
        </w:rPr>
        <w:t>ContractTime</w:t>
      </w:r>
      <w:proofErr w:type="spellEnd"/>
      <w:r w:rsidRPr="00155B2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D46">
        <w:rPr>
          <w:rFonts w:ascii="Times New Roman" w:hAnsi="Times New Roman" w:cs="Times New Roman"/>
          <w:sz w:val="28"/>
          <w:szCs w:val="28"/>
        </w:rPr>
        <w:t xml:space="preserve">на специальную строку </w:t>
      </w:r>
      <w:r w:rsidR="00F144D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D3D46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F144D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B1BF1F" w14:textId="3E4AAEFF" w:rsidR="00254C7B" w:rsidRPr="00155B24" w:rsidRDefault="00254C7B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 w:rsidR="0011675D">
        <w:rPr>
          <w:rFonts w:ascii="Times New Roman" w:hAnsi="Times New Roman" w:cs="Times New Roman"/>
          <w:sz w:val="28"/>
          <w:szCs w:val="28"/>
        </w:rPr>
        <w:t xml:space="preserve"> подвергается предобработке. Н</w:t>
      </w:r>
      <w:r>
        <w:rPr>
          <w:rFonts w:ascii="Times New Roman" w:hAnsi="Times New Roman" w:cs="Times New Roman"/>
          <w:sz w:val="28"/>
          <w:szCs w:val="28"/>
        </w:rPr>
        <w:t>еобходимо преобразовать</w:t>
      </w:r>
      <w:r w:rsidRPr="007D3D46">
        <w:rPr>
          <w:rFonts w:ascii="Times New Roman" w:hAnsi="Times New Roman" w:cs="Times New Roman"/>
          <w:sz w:val="28"/>
          <w:szCs w:val="28"/>
        </w:rPr>
        <w:t xml:space="preserve"> в векторы признаков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D3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</w:t>
      </w:r>
      <w:r w:rsidRPr="007D3D46">
        <w:rPr>
          <w:rFonts w:ascii="Times New Roman" w:hAnsi="Times New Roman" w:cs="Times New Roman"/>
          <w:sz w:val="28"/>
          <w:szCs w:val="28"/>
        </w:rPr>
        <w:t>став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7D3D46">
        <w:rPr>
          <w:rFonts w:ascii="Times New Roman" w:hAnsi="Times New Roman" w:cs="Times New Roman"/>
          <w:sz w:val="28"/>
          <w:szCs w:val="28"/>
        </w:rPr>
        <w:t xml:space="preserve"> только те слова, которые встречаются хотя бы в 5 объектах</w:t>
      </w:r>
      <w:r w:rsidRPr="000A52EA">
        <w:rPr>
          <w:rFonts w:ascii="Times New Roman" w:hAnsi="Times New Roman" w:cs="Times New Roman"/>
          <w:sz w:val="28"/>
          <w:szCs w:val="28"/>
        </w:rPr>
        <w:t>.</w:t>
      </w:r>
      <w:r w:rsidR="0011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Реализующий данное преобразование код представлен ниже</w:t>
      </w:r>
      <w:r w:rsidR="00155B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54C7B" w:rsidRPr="00385746" w14:paraId="62B253F2" w14:textId="77777777" w:rsidTr="00337C15">
        <w:tc>
          <w:tcPr>
            <w:tcW w:w="9345" w:type="dxa"/>
          </w:tcPr>
          <w:p w14:paraId="1E1D4847" w14:textId="77777777" w:rsidR="00F75CB3" w:rsidRPr="001B370A" w:rsidRDefault="00F75CB3" w:rsidP="00385746">
            <w:pPr>
              <w:tabs>
                <w:tab w:val="left" w:pos="948"/>
              </w:tabs>
              <w:ind w:hanging="108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#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Инициализация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векторов</w:t>
            </w:r>
            <w:proofErr w:type="spellEnd"/>
          </w:p>
          <w:p w14:paraId="646A888F" w14:textId="77777777" w:rsidR="00F75CB3" w:rsidRPr="001B370A" w:rsidRDefault="00F75CB3" w:rsidP="00385746">
            <w:pPr>
              <w:tabs>
                <w:tab w:val="left" w:pos="948"/>
              </w:tabs>
              <w:ind w:hanging="108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tfidf_vectorizer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TfidfVectorizer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min_df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=5)</w:t>
            </w:r>
          </w:p>
          <w:p w14:paraId="6605BBB3" w14:textId="77777777" w:rsidR="00F75CB3" w:rsidRPr="001B370A" w:rsidRDefault="00F75CB3" w:rsidP="00385746">
            <w:pPr>
              <w:tabs>
                <w:tab w:val="left" w:pos="948"/>
              </w:tabs>
              <w:ind w:hanging="108"/>
              <w:rPr>
                <w:rFonts w:ascii="Courier New" w:hAnsi="Courier New" w:cs="Courier New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enc</w:t>
            </w:r>
            <w:r w:rsidRPr="001B370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DictVectorizer</w:t>
            </w:r>
            <w:proofErr w:type="spellEnd"/>
            <w:r w:rsidRPr="001B370A">
              <w:rPr>
                <w:rFonts w:ascii="Courier New" w:hAnsi="Courier New" w:cs="Courier New"/>
              </w:rPr>
              <w:t>(</w:t>
            </w:r>
            <w:proofErr w:type="gramEnd"/>
            <w:r w:rsidRPr="001B370A">
              <w:rPr>
                <w:rFonts w:ascii="Courier New" w:hAnsi="Courier New" w:cs="Courier New"/>
              </w:rPr>
              <w:t>)</w:t>
            </w:r>
          </w:p>
          <w:p w14:paraId="04FEB57F" w14:textId="77777777" w:rsidR="00F75CB3" w:rsidRPr="001B370A" w:rsidRDefault="00F75CB3" w:rsidP="00385746">
            <w:pPr>
              <w:tabs>
                <w:tab w:val="left" w:pos="948"/>
              </w:tabs>
              <w:ind w:hanging="108"/>
              <w:rPr>
                <w:rFonts w:ascii="Courier New" w:hAnsi="Courier New" w:cs="Courier New"/>
              </w:rPr>
            </w:pPr>
            <w:r w:rsidRPr="001B370A">
              <w:rPr>
                <w:rFonts w:ascii="Courier New" w:hAnsi="Courier New" w:cs="Courier New"/>
              </w:rPr>
              <w:t xml:space="preserve">    # Преобразование текстовых данных в векторы признаков на обучающей выборке</w:t>
            </w:r>
          </w:p>
          <w:p w14:paraId="3A857917" w14:textId="77777777" w:rsidR="00F75CB3" w:rsidRPr="001B370A" w:rsidRDefault="00F75CB3" w:rsidP="00385746">
            <w:pPr>
              <w:tabs>
                <w:tab w:val="left" w:pos="948"/>
              </w:tabs>
              <w:ind w:hanging="108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tfidf_features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tfidf_vectorizer.fit_transform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data_train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['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FullDescription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'])</w:t>
            </w:r>
          </w:p>
          <w:p w14:paraId="2D834AC9" w14:textId="77777777" w:rsidR="00F75CB3" w:rsidRPr="001B370A" w:rsidRDefault="00F75CB3" w:rsidP="00385746">
            <w:pPr>
              <w:tabs>
                <w:tab w:val="left" w:pos="948"/>
              </w:tabs>
              <w:ind w:hanging="108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cat_features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enc.fit_</w:t>
            </w:r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transform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1B370A">
              <w:rPr>
                <w:rFonts w:ascii="Courier New" w:hAnsi="Courier New" w:cs="Courier New"/>
                <w:lang w:val="en-US"/>
              </w:rPr>
              <w:t>data_train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[['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LocationNormalized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', '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ContractTime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']].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to_dict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('records'))</w:t>
            </w:r>
          </w:p>
          <w:p w14:paraId="20D8DC49" w14:textId="77777777" w:rsidR="00F75CB3" w:rsidRPr="001B370A" w:rsidRDefault="00F75CB3" w:rsidP="00385746">
            <w:pPr>
              <w:tabs>
                <w:tab w:val="left" w:pos="948"/>
              </w:tabs>
              <w:ind w:hanging="108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#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Объединить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векторы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признаков</w:t>
            </w:r>
            <w:proofErr w:type="spellEnd"/>
          </w:p>
          <w:p w14:paraId="0988DDD1" w14:textId="3A879923" w:rsidR="00254C7B" w:rsidRPr="001C12EE" w:rsidRDefault="00F75CB3" w:rsidP="00385746">
            <w:pPr>
              <w:tabs>
                <w:tab w:val="left" w:pos="948"/>
              </w:tabs>
              <w:ind w:hanging="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df_train_features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hstack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B370A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tfidf_features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cat_features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])</w:t>
            </w:r>
          </w:p>
        </w:tc>
      </w:tr>
    </w:tbl>
    <w:p w14:paraId="6E4B4D84" w14:textId="2413A116" w:rsidR="00254C7B" w:rsidRDefault="00254C7B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4AC44" w14:textId="78960DBF" w:rsidR="00254C7B" w:rsidRPr="00155B24" w:rsidRDefault="00155B24" w:rsidP="00155B24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5B24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155B24">
        <w:rPr>
          <w:rFonts w:ascii="Times New Roman" w:hAnsi="Times New Roman" w:cs="Times New Roman"/>
          <w:sz w:val="28"/>
          <w:szCs w:val="28"/>
        </w:rPr>
        <w:t>DictVectorizer</w:t>
      </w:r>
      <w:proofErr w:type="spellEnd"/>
      <w:r w:rsidRPr="00155B24">
        <w:rPr>
          <w:rFonts w:ascii="Times New Roman" w:hAnsi="Times New Roman" w:cs="Times New Roman"/>
          <w:sz w:val="28"/>
          <w:szCs w:val="28"/>
        </w:rPr>
        <w:t xml:space="preserve"> преобразовываем категориальные данные в числовые признаки. Это включает в себя столбцы «</w:t>
      </w:r>
      <w:proofErr w:type="spellStart"/>
      <w:r w:rsidRPr="00155B24">
        <w:rPr>
          <w:rFonts w:ascii="Times New Roman" w:hAnsi="Times New Roman" w:cs="Times New Roman"/>
          <w:sz w:val="28"/>
          <w:szCs w:val="28"/>
        </w:rPr>
        <w:t>LocationNormalized</w:t>
      </w:r>
      <w:proofErr w:type="spellEnd"/>
      <w:r w:rsidRPr="00155B24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155B24">
        <w:rPr>
          <w:rFonts w:ascii="Times New Roman" w:hAnsi="Times New Roman" w:cs="Times New Roman"/>
          <w:sz w:val="28"/>
          <w:szCs w:val="28"/>
        </w:rPr>
        <w:t>ContractTime</w:t>
      </w:r>
      <w:proofErr w:type="spellEnd"/>
      <w:r w:rsidRPr="00155B24">
        <w:rPr>
          <w:rFonts w:ascii="Times New Roman" w:hAnsi="Times New Roman" w:cs="Times New Roman"/>
          <w:sz w:val="28"/>
          <w:szCs w:val="28"/>
        </w:rPr>
        <w:t>». Следующим шагом является использование «</w:t>
      </w:r>
      <w:proofErr w:type="spellStart"/>
      <w:r w:rsidRPr="00155B24">
        <w:rPr>
          <w:rFonts w:ascii="Times New Roman" w:hAnsi="Times New Roman" w:cs="Times New Roman"/>
          <w:sz w:val="28"/>
          <w:szCs w:val="28"/>
        </w:rPr>
        <w:t>hstack</w:t>
      </w:r>
      <w:proofErr w:type="spellEnd"/>
      <w:r w:rsidRPr="00155B24">
        <w:rPr>
          <w:rFonts w:ascii="Times New Roman" w:hAnsi="Times New Roman" w:cs="Times New Roman"/>
          <w:sz w:val="28"/>
          <w:szCs w:val="28"/>
        </w:rPr>
        <w:t xml:space="preserve">» для </w:t>
      </w:r>
      <w:r w:rsidRPr="007D3D46">
        <w:rPr>
          <w:rFonts w:ascii="Times New Roman" w:hAnsi="Times New Roman" w:cs="Times New Roman"/>
          <w:sz w:val="28"/>
          <w:szCs w:val="28"/>
        </w:rPr>
        <w:t>объе</w:t>
      </w:r>
      <w:r>
        <w:rPr>
          <w:rFonts w:ascii="Times New Roman" w:hAnsi="Times New Roman" w:cs="Times New Roman"/>
          <w:sz w:val="28"/>
          <w:szCs w:val="28"/>
        </w:rPr>
        <w:t>динения</w:t>
      </w:r>
      <w:r w:rsidRPr="007D3D46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D3D46">
        <w:rPr>
          <w:rFonts w:ascii="Times New Roman" w:hAnsi="Times New Roman" w:cs="Times New Roman"/>
          <w:sz w:val="28"/>
          <w:szCs w:val="28"/>
        </w:rPr>
        <w:t xml:space="preserve"> полученн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7D3D46">
        <w:rPr>
          <w:rFonts w:ascii="Times New Roman" w:hAnsi="Times New Roman" w:cs="Times New Roman"/>
          <w:sz w:val="28"/>
          <w:szCs w:val="28"/>
        </w:rPr>
        <w:t xml:space="preserve"> признак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D3D46">
        <w:rPr>
          <w:rFonts w:ascii="Times New Roman" w:hAnsi="Times New Roman" w:cs="Times New Roman"/>
          <w:sz w:val="28"/>
          <w:szCs w:val="28"/>
        </w:rPr>
        <w:t xml:space="preserve"> в одну матрицу "объекты-признаки"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618BCA" w14:textId="6CC8B7A3" w:rsidR="00254C7B" w:rsidRPr="00155B24" w:rsidRDefault="00254C7B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гребневой регрессии необходимо определить целевую переменную и задать значение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</w:rPr>
        <w:t>. Программный код реализации обучения представлен ниже</w:t>
      </w:r>
      <w:r w:rsidR="00155B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54C7B" w:rsidRPr="00385746" w14:paraId="40E3E324" w14:textId="77777777" w:rsidTr="00F144D5">
        <w:tc>
          <w:tcPr>
            <w:tcW w:w="9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FB890" w14:textId="77777777" w:rsidR="00155B24" w:rsidRPr="001B370A" w:rsidRDefault="00155B24" w:rsidP="00155B24">
            <w:pPr>
              <w:tabs>
                <w:tab w:val="left" w:pos="948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Regression(</w:t>
            </w:r>
            <w:proofErr w:type="gramEnd"/>
            <w:r w:rsidRPr="001B370A">
              <w:rPr>
                <w:rFonts w:ascii="Courier New" w:hAnsi="Courier New" w:cs="Courier New"/>
                <w:lang w:val="en-US"/>
              </w:rPr>
              <w:t>target, features):</w:t>
            </w:r>
          </w:p>
          <w:p w14:paraId="46582CAD" w14:textId="77777777" w:rsidR="00155B24" w:rsidRPr="001B370A" w:rsidRDefault="00155B24" w:rsidP="00155B24">
            <w:pPr>
              <w:tabs>
                <w:tab w:val="left" w:pos="948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#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Обучить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гребневую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регрессию</w:t>
            </w:r>
            <w:proofErr w:type="spellEnd"/>
          </w:p>
          <w:p w14:paraId="3FB6C3D0" w14:textId="77777777" w:rsidR="00155B24" w:rsidRPr="001B370A" w:rsidRDefault="00155B24" w:rsidP="00155B24">
            <w:pPr>
              <w:tabs>
                <w:tab w:val="left" w:pos="948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clf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Ridge(alpha=1.0)</w:t>
            </w:r>
          </w:p>
          <w:p w14:paraId="6182C9AB" w14:textId="77777777" w:rsidR="00155B24" w:rsidRPr="001B370A" w:rsidRDefault="00155B24" w:rsidP="00155B24">
            <w:pPr>
              <w:tabs>
                <w:tab w:val="left" w:pos="948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clf.fit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B370A">
              <w:rPr>
                <w:rFonts w:ascii="Courier New" w:hAnsi="Courier New" w:cs="Courier New"/>
                <w:lang w:val="en-US"/>
              </w:rPr>
              <w:t>features, target)</w:t>
            </w:r>
          </w:p>
          <w:p w14:paraId="70EFF701" w14:textId="717F8D6B" w:rsidR="00254C7B" w:rsidRPr="003907CB" w:rsidRDefault="00155B24" w:rsidP="00155B24">
            <w:pPr>
              <w:tabs>
                <w:tab w:val="left" w:pos="948"/>
              </w:tabs>
              <w:jc w:val="both"/>
              <w:rPr>
                <w:sz w:val="28"/>
                <w:szCs w:val="28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clf</w:t>
            </w:r>
            <w:proofErr w:type="spellEnd"/>
          </w:p>
        </w:tc>
      </w:tr>
    </w:tbl>
    <w:p w14:paraId="018DA6A3" w14:textId="77777777" w:rsidR="00254C7B" w:rsidRPr="003907CB" w:rsidRDefault="00254C7B" w:rsidP="00254C7B">
      <w:pPr>
        <w:tabs>
          <w:tab w:val="left" w:pos="94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A74A4F" w14:textId="4CD4AC19" w:rsidR="00DD1592" w:rsidRPr="00DD1592" w:rsidRDefault="00254C7B" w:rsidP="00D55B8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</w:t>
      </w:r>
      <w:r w:rsidRPr="007D3D46">
        <w:rPr>
          <w:rFonts w:ascii="Times New Roman" w:hAnsi="Times New Roman" w:cs="Times New Roman"/>
          <w:sz w:val="28"/>
          <w:szCs w:val="28"/>
        </w:rPr>
        <w:t>остр</w:t>
      </w:r>
      <w:r>
        <w:rPr>
          <w:rFonts w:ascii="Times New Roman" w:hAnsi="Times New Roman" w:cs="Times New Roman"/>
          <w:sz w:val="28"/>
          <w:szCs w:val="28"/>
        </w:rPr>
        <w:t>оения</w:t>
      </w:r>
      <w:r w:rsidRPr="007D3D46">
        <w:rPr>
          <w:rFonts w:ascii="Times New Roman" w:hAnsi="Times New Roman" w:cs="Times New Roman"/>
          <w:sz w:val="28"/>
          <w:szCs w:val="28"/>
        </w:rPr>
        <w:t xml:space="preserve"> прогноз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D3D46">
        <w:rPr>
          <w:rFonts w:ascii="Times New Roman" w:hAnsi="Times New Roman" w:cs="Times New Roman"/>
          <w:sz w:val="28"/>
          <w:szCs w:val="28"/>
        </w:rPr>
        <w:t xml:space="preserve"> для двух примеров из файла </w:t>
      </w:r>
      <w:r w:rsidR="00F144D5">
        <w:rPr>
          <w:rFonts w:ascii="Times New Roman" w:hAnsi="Times New Roman" w:cs="Times New Roman"/>
          <w:sz w:val="28"/>
          <w:szCs w:val="28"/>
        </w:rPr>
        <w:t>«</w:t>
      </w:r>
      <w:r w:rsidRPr="007D3D46">
        <w:rPr>
          <w:rFonts w:ascii="Times New Roman" w:hAnsi="Times New Roman" w:cs="Times New Roman"/>
          <w:sz w:val="28"/>
          <w:szCs w:val="28"/>
        </w:rPr>
        <w:t>salary-test-mini.csv</w:t>
      </w:r>
      <w:r w:rsidR="00F144D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56E24">
        <w:rPr>
          <w:rFonts w:ascii="Times New Roman" w:hAnsi="Times New Roman" w:cs="Times New Roman"/>
          <w:sz w:val="28"/>
          <w:szCs w:val="28"/>
        </w:rPr>
        <w:t xml:space="preserve">обходимо провести те же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156E24">
        <w:rPr>
          <w:rFonts w:ascii="Times New Roman" w:hAnsi="Times New Roman" w:cs="Times New Roman"/>
          <w:sz w:val="28"/>
          <w:szCs w:val="28"/>
        </w:rPr>
        <w:t xml:space="preserve">, что и с файлом </w:t>
      </w:r>
      <w:r w:rsidR="00F144D5">
        <w:rPr>
          <w:rFonts w:ascii="Times New Roman" w:hAnsi="Times New Roman" w:cs="Times New Roman"/>
          <w:sz w:val="28"/>
          <w:szCs w:val="28"/>
        </w:rPr>
        <w:t>«</w:t>
      </w:r>
      <w:r w:rsidRPr="00156E24">
        <w:rPr>
          <w:rFonts w:ascii="Times New Roman" w:hAnsi="Times New Roman" w:cs="Times New Roman"/>
          <w:sz w:val="28"/>
          <w:szCs w:val="28"/>
          <w:lang w:val="en-US" w:eastAsia="ru-RU"/>
        </w:rPr>
        <w:t>salary</w:t>
      </w:r>
      <w:r w:rsidRPr="00156E24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56E24">
        <w:rPr>
          <w:rFonts w:ascii="Times New Roman" w:hAnsi="Times New Roman" w:cs="Times New Roman"/>
          <w:sz w:val="28"/>
          <w:szCs w:val="28"/>
          <w:lang w:val="en-US" w:eastAsia="ru-RU"/>
        </w:rPr>
        <w:t>train</w:t>
      </w:r>
      <w:r w:rsidRPr="00156E2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156E24">
        <w:rPr>
          <w:rFonts w:ascii="Times New Roman" w:hAnsi="Times New Roman" w:cs="Times New Roman"/>
          <w:sz w:val="28"/>
          <w:szCs w:val="28"/>
          <w:lang w:val="en-US" w:eastAsia="ru-RU"/>
        </w:rPr>
        <w:t>csv</w:t>
      </w:r>
      <w:r w:rsidR="00F144D5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Для построения прогноза </w:t>
      </w:r>
      <w:r w:rsidRPr="00156E24">
        <w:rPr>
          <w:rFonts w:ascii="Times New Roman" w:hAnsi="Times New Roman" w:cs="Times New Roman"/>
          <w:sz w:val="28"/>
          <w:szCs w:val="28"/>
        </w:rPr>
        <w:t>оклада по описанию вакансии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код:</w:t>
      </w:r>
    </w:p>
    <w:tbl>
      <w:tblPr>
        <w:tblStyle w:val="a5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254C7B" w:rsidRPr="00DD1592" w14:paraId="1D9B20E8" w14:textId="77777777" w:rsidTr="00F144D5">
        <w:tc>
          <w:tcPr>
            <w:tcW w:w="9918" w:type="dxa"/>
          </w:tcPr>
          <w:p w14:paraId="26A2A732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</w:rPr>
            </w:pPr>
            <w:r w:rsidRPr="001B370A">
              <w:rPr>
                <w:rFonts w:ascii="Courier New" w:hAnsi="Courier New" w:cs="Courier New"/>
              </w:rPr>
              <w:t># Загрузить данные из файла salary-test-mini.csv</w:t>
            </w:r>
          </w:p>
          <w:p w14:paraId="48F4ED20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data_test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Refactoring_csv_</w:t>
            </w:r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file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B370A">
              <w:rPr>
                <w:rFonts w:ascii="Courier New" w:hAnsi="Courier New" w:cs="Courier New"/>
                <w:lang w:val="en-US"/>
              </w:rPr>
              <w:t>'salary-test-mini.csv', True)</w:t>
            </w:r>
          </w:p>
          <w:p w14:paraId="7739B4CC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B370A">
              <w:rPr>
                <w:rFonts w:ascii="Courier New" w:hAnsi="Courier New" w:cs="Courier New"/>
              </w:rPr>
              <w:t># Преобразование текстовых данных в векторы признаков на тестовых данных</w:t>
            </w:r>
          </w:p>
          <w:p w14:paraId="7BD9DD95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tfidf_test_features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tfidf_</w:t>
            </w:r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vectorizer.transform</w:t>
            </w:r>
            <w:proofErr w:type="spellEnd"/>
            <w:proofErr w:type="gram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data_test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['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FullDescription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'])</w:t>
            </w:r>
          </w:p>
          <w:p w14:paraId="7016977C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cat_test_features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enc.transform</w:t>
            </w:r>
            <w:proofErr w:type="spellEnd"/>
            <w:proofErr w:type="gram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data_test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[['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LocationNormalized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', '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ContractTime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']].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to_dict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('records'))</w:t>
            </w:r>
          </w:p>
          <w:p w14:paraId="2DBE61B7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# </w:t>
            </w:r>
            <w:r w:rsidRPr="001B370A">
              <w:rPr>
                <w:rFonts w:ascii="Courier New" w:hAnsi="Courier New" w:cs="Courier New"/>
              </w:rPr>
              <w:t>Объединить</w:t>
            </w:r>
            <w:r w:rsidRPr="001B370A">
              <w:rPr>
                <w:rFonts w:ascii="Courier New" w:hAnsi="Courier New" w:cs="Courier New"/>
                <w:lang w:val="en-US"/>
              </w:rPr>
              <w:t xml:space="preserve"> </w:t>
            </w:r>
            <w:r w:rsidRPr="001B370A">
              <w:rPr>
                <w:rFonts w:ascii="Courier New" w:hAnsi="Courier New" w:cs="Courier New"/>
              </w:rPr>
              <w:t>векторы</w:t>
            </w:r>
            <w:r w:rsidRPr="001B370A">
              <w:rPr>
                <w:rFonts w:ascii="Courier New" w:hAnsi="Courier New" w:cs="Courier New"/>
                <w:lang w:val="en-US"/>
              </w:rPr>
              <w:t xml:space="preserve"> </w:t>
            </w:r>
            <w:r w:rsidRPr="001B370A">
              <w:rPr>
                <w:rFonts w:ascii="Courier New" w:hAnsi="Courier New" w:cs="Courier New"/>
              </w:rPr>
              <w:t>признаков</w:t>
            </w:r>
          </w:p>
          <w:p w14:paraId="7BB77215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df_test_features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hstack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B370A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tfidf_test_features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cat_test_features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])</w:t>
            </w:r>
          </w:p>
          <w:p w14:paraId="47A09035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# </w:t>
            </w:r>
            <w:r w:rsidRPr="001B370A">
              <w:rPr>
                <w:rFonts w:ascii="Courier New" w:hAnsi="Courier New" w:cs="Courier New"/>
              </w:rPr>
              <w:t>Построить</w:t>
            </w:r>
            <w:r w:rsidRPr="001B370A">
              <w:rPr>
                <w:rFonts w:ascii="Courier New" w:hAnsi="Courier New" w:cs="Courier New"/>
                <w:lang w:val="en-US"/>
              </w:rPr>
              <w:t xml:space="preserve"> </w:t>
            </w:r>
            <w:r w:rsidRPr="001B370A">
              <w:rPr>
                <w:rFonts w:ascii="Courier New" w:hAnsi="Courier New" w:cs="Courier New"/>
              </w:rPr>
              <w:t>прогнозы</w:t>
            </w:r>
          </w:p>
          <w:p w14:paraId="75C90F67" w14:textId="77777777" w:rsidR="0026712C" w:rsidRPr="001B370A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predictions = 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ridge_</w:t>
            </w:r>
            <w:proofErr w:type="gramStart"/>
            <w:r w:rsidRPr="001B370A">
              <w:rPr>
                <w:rFonts w:ascii="Courier New" w:hAnsi="Courier New" w:cs="Courier New"/>
                <w:lang w:val="en-US"/>
              </w:rPr>
              <w:t>regression.predict</w:t>
            </w:r>
            <w:proofErr w:type="spellEnd"/>
            <w:proofErr w:type="gramEnd"/>
            <w:r w:rsidRPr="001B370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70A">
              <w:rPr>
                <w:rFonts w:ascii="Courier New" w:hAnsi="Courier New" w:cs="Courier New"/>
                <w:lang w:val="en-US"/>
              </w:rPr>
              <w:t>df_test_features</w:t>
            </w:r>
            <w:proofErr w:type="spellEnd"/>
            <w:r w:rsidRPr="001B370A">
              <w:rPr>
                <w:rFonts w:ascii="Courier New" w:hAnsi="Courier New" w:cs="Courier New"/>
                <w:lang w:val="en-US"/>
              </w:rPr>
              <w:t>)</w:t>
            </w:r>
          </w:p>
          <w:p w14:paraId="5DA4FD6D" w14:textId="3D60CD91" w:rsidR="00254C7B" w:rsidRPr="00DD1592" w:rsidRDefault="0026712C" w:rsidP="0026712C">
            <w:pPr>
              <w:tabs>
                <w:tab w:val="left" w:pos="948"/>
              </w:tabs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B370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B370A">
              <w:rPr>
                <w:rFonts w:ascii="Courier New" w:hAnsi="Courier New" w:cs="Courier New"/>
              </w:rPr>
              <w:t>print</w:t>
            </w:r>
            <w:proofErr w:type="spellEnd"/>
            <w:r w:rsidRPr="001B370A">
              <w:rPr>
                <w:rFonts w:ascii="Courier New" w:hAnsi="Courier New" w:cs="Courier New"/>
              </w:rPr>
              <w:t>(</w:t>
            </w:r>
            <w:proofErr w:type="spellStart"/>
            <w:r w:rsidRPr="001B370A">
              <w:rPr>
                <w:rFonts w:ascii="Courier New" w:hAnsi="Courier New" w:cs="Courier New"/>
              </w:rPr>
              <w:t>predictions</w:t>
            </w:r>
            <w:proofErr w:type="spellEnd"/>
            <w:r w:rsidRPr="001B370A">
              <w:rPr>
                <w:rFonts w:ascii="Courier New" w:hAnsi="Courier New" w:cs="Courier New"/>
              </w:rPr>
              <w:t>)</w:t>
            </w:r>
          </w:p>
        </w:tc>
      </w:tr>
    </w:tbl>
    <w:p w14:paraId="634A23BE" w14:textId="77777777" w:rsidR="00254C7B" w:rsidRPr="003907CB" w:rsidRDefault="00254C7B" w:rsidP="00254C7B">
      <w:pPr>
        <w:tabs>
          <w:tab w:val="left" w:pos="94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DD504E" w14:textId="432E51C0" w:rsidR="00DD1592" w:rsidRDefault="00DD1592" w:rsidP="0088520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тестовыми данными добавляется параметр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dtTest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144D5">
        <w:rPr>
          <w:rFonts w:ascii="Times New Roman" w:hAnsi="Times New Roman" w:cs="Times New Roman"/>
          <w:sz w:val="28"/>
          <w:szCs w:val="28"/>
        </w:rPr>
        <w:t>,</w:t>
      </w:r>
      <w:r w:rsidRPr="00DD1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равный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1592">
        <w:rPr>
          <w:rFonts w:ascii="Times New Roman" w:hAnsi="Times New Roman" w:cs="Times New Roman"/>
          <w:sz w:val="28"/>
          <w:szCs w:val="28"/>
        </w:rPr>
        <w:t xml:space="preserve">и поэтому пропущенные значения не заменяются на </w:t>
      </w:r>
      <w:r w:rsidR="00F144D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D1592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F144D5">
        <w:rPr>
          <w:rFonts w:ascii="Times New Roman" w:hAnsi="Times New Roman" w:cs="Times New Roman"/>
          <w:sz w:val="28"/>
          <w:szCs w:val="28"/>
        </w:rPr>
        <w:t>»</w:t>
      </w:r>
      <w:r w:rsidRPr="00DD1592">
        <w:rPr>
          <w:rFonts w:ascii="Times New Roman" w:hAnsi="Times New Roman" w:cs="Times New Roman"/>
          <w:sz w:val="28"/>
          <w:szCs w:val="28"/>
        </w:rPr>
        <w:t>.</w:t>
      </w:r>
    </w:p>
    <w:p w14:paraId="6E4B9CB3" w14:textId="02A82B8F" w:rsidR="00254C7B" w:rsidRDefault="00254C7B" w:rsidP="0088520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прогнозирования оклада по описанию вакансии представлен на рисунке 1.</w:t>
      </w:r>
    </w:p>
    <w:p w14:paraId="65C762D4" w14:textId="2D100760" w:rsidR="00254C7B" w:rsidRDefault="0026712C" w:rsidP="0088520B">
      <w:pPr>
        <w:pStyle w:val="af3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F7BAC0" wp14:editId="71470787">
            <wp:extent cx="423387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33" cy="4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C5EE" w14:textId="2E5BAE59" w:rsidR="00254C7B" w:rsidRPr="0088520B" w:rsidRDefault="00254C7B" w:rsidP="0088520B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Результат</w:t>
      </w:r>
      <w:r w:rsidRPr="00156E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прогнозирования</w:t>
      </w:r>
    </w:p>
    <w:p w14:paraId="3C6B44AE" w14:textId="6A84945F" w:rsidR="00AE3BA6" w:rsidRPr="006A52F9" w:rsidRDefault="0026712C" w:rsidP="0026712C">
      <w:pPr>
        <w:pStyle w:val="af1"/>
      </w:pPr>
      <w:r>
        <w:t xml:space="preserve">В ходе лабораторной работы были приобретены навыки работы с </w:t>
      </w:r>
      <w:r w:rsidRPr="007D3D46">
        <w:t>линейн</w:t>
      </w:r>
      <w:r>
        <w:t>ой</w:t>
      </w:r>
      <w:r w:rsidRPr="007D3D46">
        <w:t xml:space="preserve"> регресси</w:t>
      </w:r>
      <w:r>
        <w:t>и</w:t>
      </w:r>
      <w:r w:rsidRPr="007D3D46">
        <w:t xml:space="preserve"> и</w:t>
      </w:r>
      <w:r>
        <w:t xml:space="preserve"> </w:t>
      </w:r>
      <w:r w:rsidRPr="007D3D46">
        <w:t>её примен</w:t>
      </w:r>
      <w:r>
        <w:t>ения</w:t>
      </w:r>
      <w:r w:rsidRPr="007D3D46">
        <w:t xml:space="preserve"> к текстовым данным</w:t>
      </w:r>
      <w:r>
        <w:t>.</w:t>
      </w:r>
    </w:p>
    <w:sectPr w:rsidR="00AE3BA6" w:rsidRPr="006A52F9" w:rsidSect="000168B5">
      <w:footerReference w:type="default" r:id="rId9"/>
      <w:footerReference w:type="first" r:id="rId10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63A2" w14:textId="77777777" w:rsidR="001509EC" w:rsidRDefault="001509EC" w:rsidP="006E79D5">
      <w:pPr>
        <w:spacing w:after="0" w:line="240" w:lineRule="auto"/>
      </w:pPr>
      <w:r>
        <w:separator/>
      </w:r>
    </w:p>
  </w:endnote>
  <w:endnote w:type="continuationSeparator" w:id="0">
    <w:p w14:paraId="2DD3F530" w14:textId="77777777" w:rsidR="001509EC" w:rsidRDefault="001509EC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8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469E" w14:textId="6F1DC21F" w:rsidR="003969E5" w:rsidRPr="00CE55AD" w:rsidRDefault="003969E5" w:rsidP="00CE55AD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74EE" w14:textId="77777777" w:rsidR="001509EC" w:rsidRDefault="001509EC" w:rsidP="006E79D5">
      <w:pPr>
        <w:spacing w:after="0" w:line="240" w:lineRule="auto"/>
      </w:pPr>
      <w:r>
        <w:separator/>
      </w:r>
    </w:p>
  </w:footnote>
  <w:footnote w:type="continuationSeparator" w:id="0">
    <w:p w14:paraId="476E13CF" w14:textId="77777777" w:rsidR="001509EC" w:rsidRDefault="001509EC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5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18A7"/>
    <w:multiLevelType w:val="hybridMultilevel"/>
    <w:tmpl w:val="C380A814"/>
    <w:lvl w:ilvl="0" w:tplc="8332A902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2D1532"/>
    <w:multiLevelType w:val="hybridMultilevel"/>
    <w:tmpl w:val="9D1C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20"/>
  </w:num>
  <w:num w:numId="14">
    <w:abstractNumId w:val="4"/>
  </w:num>
  <w:num w:numId="15">
    <w:abstractNumId w:val="1"/>
  </w:num>
  <w:num w:numId="16">
    <w:abstractNumId w:val="15"/>
  </w:num>
  <w:num w:numId="17">
    <w:abstractNumId w:val="17"/>
  </w:num>
  <w:num w:numId="18">
    <w:abstractNumId w:val="13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168B5"/>
    <w:rsid w:val="00024372"/>
    <w:rsid w:val="00034CB0"/>
    <w:rsid w:val="00045DDC"/>
    <w:rsid w:val="00072AC8"/>
    <w:rsid w:val="00077B42"/>
    <w:rsid w:val="00091FEC"/>
    <w:rsid w:val="000A1C1F"/>
    <w:rsid w:val="000A6591"/>
    <w:rsid w:val="000F1654"/>
    <w:rsid w:val="000F2E3D"/>
    <w:rsid w:val="000F4840"/>
    <w:rsid w:val="000F54A6"/>
    <w:rsid w:val="00102512"/>
    <w:rsid w:val="0011548C"/>
    <w:rsid w:val="0011675D"/>
    <w:rsid w:val="001376C9"/>
    <w:rsid w:val="001509EC"/>
    <w:rsid w:val="00155B24"/>
    <w:rsid w:val="00156371"/>
    <w:rsid w:val="00177385"/>
    <w:rsid w:val="001B370A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1B32"/>
    <w:rsid w:val="002253A5"/>
    <w:rsid w:val="00254C7B"/>
    <w:rsid w:val="0026299C"/>
    <w:rsid w:val="002670B5"/>
    <w:rsid w:val="0026712C"/>
    <w:rsid w:val="00280DD4"/>
    <w:rsid w:val="002836E7"/>
    <w:rsid w:val="00287E25"/>
    <w:rsid w:val="00287F44"/>
    <w:rsid w:val="002A24AE"/>
    <w:rsid w:val="00300171"/>
    <w:rsid w:val="00315052"/>
    <w:rsid w:val="003266E0"/>
    <w:rsid w:val="003338DF"/>
    <w:rsid w:val="003338E5"/>
    <w:rsid w:val="00342D64"/>
    <w:rsid w:val="003636DD"/>
    <w:rsid w:val="00385746"/>
    <w:rsid w:val="00385E5C"/>
    <w:rsid w:val="00391A05"/>
    <w:rsid w:val="003969E5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70493"/>
    <w:rsid w:val="004709A7"/>
    <w:rsid w:val="004828DE"/>
    <w:rsid w:val="004A6BFC"/>
    <w:rsid w:val="004B1EB1"/>
    <w:rsid w:val="004B4C7F"/>
    <w:rsid w:val="004C3181"/>
    <w:rsid w:val="004E7E76"/>
    <w:rsid w:val="00501765"/>
    <w:rsid w:val="00505D83"/>
    <w:rsid w:val="00516671"/>
    <w:rsid w:val="00543F35"/>
    <w:rsid w:val="005501B4"/>
    <w:rsid w:val="0057356A"/>
    <w:rsid w:val="0057502A"/>
    <w:rsid w:val="005A20D6"/>
    <w:rsid w:val="005A2612"/>
    <w:rsid w:val="005B2BFB"/>
    <w:rsid w:val="005C469C"/>
    <w:rsid w:val="005C638E"/>
    <w:rsid w:val="005F69CE"/>
    <w:rsid w:val="006150A5"/>
    <w:rsid w:val="0062163E"/>
    <w:rsid w:val="00655476"/>
    <w:rsid w:val="00656082"/>
    <w:rsid w:val="00656CB8"/>
    <w:rsid w:val="006735E3"/>
    <w:rsid w:val="006861B9"/>
    <w:rsid w:val="006A52F9"/>
    <w:rsid w:val="006C0CB3"/>
    <w:rsid w:val="006E33F1"/>
    <w:rsid w:val="006E4D66"/>
    <w:rsid w:val="006E79D5"/>
    <w:rsid w:val="00707CA4"/>
    <w:rsid w:val="00723BFC"/>
    <w:rsid w:val="007250B0"/>
    <w:rsid w:val="00744056"/>
    <w:rsid w:val="00744209"/>
    <w:rsid w:val="00744C36"/>
    <w:rsid w:val="0074724A"/>
    <w:rsid w:val="0075238B"/>
    <w:rsid w:val="00781110"/>
    <w:rsid w:val="007A7F66"/>
    <w:rsid w:val="007E76F5"/>
    <w:rsid w:val="007F1A6C"/>
    <w:rsid w:val="00805A3C"/>
    <w:rsid w:val="008149DF"/>
    <w:rsid w:val="00815692"/>
    <w:rsid w:val="00817D00"/>
    <w:rsid w:val="00826D1B"/>
    <w:rsid w:val="00841AE9"/>
    <w:rsid w:val="008665CD"/>
    <w:rsid w:val="0086789F"/>
    <w:rsid w:val="0088450D"/>
    <w:rsid w:val="0088520B"/>
    <w:rsid w:val="008D3BD3"/>
    <w:rsid w:val="008D48E0"/>
    <w:rsid w:val="008D751A"/>
    <w:rsid w:val="008E449B"/>
    <w:rsid w:val="008F638E"/>
    <w:rsid w:val="00907CFA"/>
    <w:rsid w:val="00912AC8"/>
    <w:rsid w:val="00930D5B"/>
    <w:rsid w:val="0095029E"/>
    <w:rsid w:val="00962B57"/>
    <w:rsid w:val="009658F4"/>
    <w:rsid w:val="00967935"/>
    <w:rsid w:val="009A2ADF"/>
    <w:rsid w:val="009A4AC8"/>
    <w:rsid w:val="009A5131"/>
    <w:rsid w:val="009A7993"/>
    <w:rsid w:val="009B5310"/>
    <w:rsid w:val="009C0B4F"/>
    <w:rsid w:val="009D0DCE"/>
    <w:rsid w:val="009E1350"/>
    <w:rsid w:val="00A03683"/>
    <w:rsid w:val="00A439FB"/>
    <w:rsid w:val="00A70CD2"/>
    <w:rsid w:val="00A71F7C"/>
    <w:rsid w:val="00AC10EF"/>
    <w:rsid w:val="00AC35BF"/>
    <w:rsid w:val="00AC6057"/>
    <w:rsid w:val="00AE3BA6"/>
    <w:rsid w:val="00AE3E17"/>
    <w:rsid w:val="00AE7E99"/>
    <w:rsid w:val="00B17FCF"/>
    <w:rsid w:val="00B25318"/>
    <w:rsid w:val="00B517AD"/>
    <w:rsid w:val="00B66D39"/>
    <w:rsid w:val="00B70C51"/>
    <w:rsid w:val="00B812D9"/>
    <w:rsid w:val="00BC175E"/>
    <w:rsid w:val="00BD5570"/>
    <w:rsid w:val="00BE2A16"/>
    <w:rsid w:val="00BF713E"/>
    <w:rsid w:val="00C06C0B"/>
    <w:rsid w:val="00C23BA4"/>
    <w:rsid w:val="00C75AEA"/>
    <w:rsid w:val="00CA6261"/>
    <w:rsid w:val="00CA6D99"/>
    <w:rsid w:val="00CC5B93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55B8D"/>
    <w:rsid w:val="00D60B31"/>
    <w:rsid w:val="00D7308C"/>
    <w:rsid w:val="00D77A41"/>
    <w:rsid w:val="00D86F4B"/>
    <w:rsid w:val="00D9112D"/>
    <w:rsid w:val="00D9205C"/>
    <w:rsid w:val="00DA6300"/>
    <w:rsid w:val="00DB6D35"/>
    <w:rsid w:val="00DC0F14"/>
    <w:rsid w:val="00DC70E8"/>
    <w:rsid w:val="00DC7682"/>
    <w:rsid w:val="00DD1592"/>
    <w:rsid w:val="00DE34FD"/>
    <w:rsid w:val="00DE3543"/>
    <w:rsid w:val="00DF7F1E"/>
    <w:rsid w:val="00E26639"/>
    <w:rsid w:val="00E269BD"/>
    <w:rsid w:val="00E635FC"/>
    <w:rsid w:val="00E74666"/>
    <w:rsid w:val="00EB6D08"/>
    <w:rsid w:val="00ED19C7"/>
    <w:rsid w:val="00F069EF"/>
    <w:rsid w:val="00F144D5"/>
    <w:rsid w:val="00F22F01"/>
    <w:rsid w:val="00F2703C"/>
    <w:rsid w:val="00F37B8D"/>
    <w:rsid w:val="00F45BEF"/>
    <w:rsid w:val="00F57F75"/>
    <w:rsid w:val="00F63D77"/>
    <w:rsid w:val="00F75CB3"/>
    <w:rsid w:val="00FC35B0"/>
    <w:rsid w:val="00FD0FF5"/>
    <w:rsid w:val="00FD217F"/>
    <w:rsid w:val="00FD30AE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5B24"/>
    <w:pPr>
      <w:spacing w:line="360" w:lineRule="auto"/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rFonts w:ascii="Times New Roman" w:hAnsi="Times New Roman"/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841AE9"/>
    <w:pPr>
      <w:numPr>
        <w:numId w:val="21"/>
      </w:numPr>
      <w:spacing w:before="600" w:after="0"/>
      <w:ind w:left="0" w:firstLine="709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0">
    <w:name w:val="Монстр с именем СТП/ЕСКД Знак"/>
    <w:basedOn w:val="a1"/>
    <w:link w:val="a"/>
    <w:rsid w:val="00841AE9"/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1D82-44B6-4E93-B528-8AC38DC7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530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Pablo Vershinin</cp:lastModifiedBy>
  <cp:revision>20</cp:revision>
  <cp:lastPrinted>2021-03-11T15:08:00Z</cp:lastPrinted>
  <dcterms:created xsi:type="dcterms:W3CDTF">2022-12-05T15:40:00Z</dcterms:created>
  <dcterms:modified xsi:type="dcterms:W3CDTF">2023-10-27T16:30:00Z</dcterms:modified>
</cp:coreProperties>
</file>