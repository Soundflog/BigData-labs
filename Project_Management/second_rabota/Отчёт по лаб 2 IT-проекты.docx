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5F57" w14:textId="2983718A" w:rsidR="00C75AEA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03ACBFD" w14:textId="36AEAA79" w:rsidR="004022DD" w:rsidRPr="0020163A" w:rsidRDefault="00C75AEA" w:rsidP="00FE2BB2">
      <w:pPr>
        <w:spacing w:after="640" w:line="21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14B876C5" w14:textId="76DE33A2" w:rsidR="00B812D9" w:rsidRPr="00955BB3" w:rsidRDefault="00955BB3" w:rsidP="00B812D9">
      <w:pPr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Система контроля версий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Git</w:t>
      </w:r>
    </w:p>
    <w:p w14:paraId="21328003" w14:textId="25AB6A19" w:rsidR="004022DD" w:rsidRPr="0020163A" w:rsidRDefault="008D3BD3" w:rsidP="00FE2BB2">
      <w:pPr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955BB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BCA783C" w14:textId="5E66BCE0" w:rsidR="00B812D9" w:rsidRPr="0020163A" w:rsidRDefault="00B812D9" w:rsidP="00B812D9">
      <w:pPr>
        <w:spacing w:after="1320"/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55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</w:t>
      </w:r>
      <w:r w:rsidR="00955B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955BB3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-проектами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303185" w14:textId="43D99F70" w:rsidR="004022DD" w:rsidRPr="0020163A" w:rsidRDefault="00B70C51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удент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ИТб-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 /</w:t>
      </w:r>
      <w:r w:rsidR="006068F7">
        <w:rPr>
          <w:rFonts w:ascii="Times New Roman" w:eastAsia="Times New Roman" w:hAnsi="Times New Roman" w:cs="Times New Roman"/>
          <w:sz w:val="28"/>
          <w:szCs w:val="24"/>
          <w:lang w:eastAsia="ru-RU"/>
        </w:rPr>
        <w:t>Шумилов М.Р.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754212CA" w:rsidR="004022DD" w:rsidRPr="0020163A" w:rsidRDefault="001F4F90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/Родионов К.В./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8A55AFA" w14:textId="5CC89815" w:rsidR="00B70C51" w:rsidRDefault="00F63D77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130C14C" w14:textId="56744E89" w:rsidR="007F1A6C" w:rsidRPr="0020163A" w:rsidRDefault="007F1A6C" w:rsidP="007F1A6C">
      <w:pPr>
        <w:spacing w:line="259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3595EAB" w14:textId="230756AA" w:rsidR="000F1654" w:rsidRPr="000F1654" w:rsidRDefault="000F1654" w:rsidP="00FE2BB2">
      <w:pPr>
        <w:pStyle w:val="af1"/>
      </w:pPr>
      <w:r>
        <w:lastRenderedPageBreak/>
        <w:t>Тема</w:t>
      </w:r>
      <w:r w:rsidRPr="000F1654">
        <w:t>:</w:t>
      </w:r>
      <w:r>
        <w:t xml:space="preserve"> «</w:t>
      </w:r>
      <w:r w:rsidR="00955BB3">
        <w:t xml:space="preserve">Система контроля версий </w:t>
      </w:r>
      <w:r w:rsidR="00955BB3">
        <w:rPr>
          <w:lang w:val="en-US"/>
        </w:rPr>
        <w:t>Git</w:t>
      </w:r>
      <w:r>
        <w:t>»</w:t>
      </w:r>
      <w:r w:rsidRPr="000F1654">
        <w:t>.</w:t>
      </w:r>
    </w:p>
    <w:p w14:paraId="0A83E05B" w14:textId="4D8E07DA" w:rsidR="00B812D9" w:rsidRPr="00955BB3" w:rsidRDefault="000F1654" w:rsidP="00FE2BB2">
      <w:pPr>
        <w:pStyle w:val="af1"/>
      </w:pPr>
      <w:r>
        <w:t>Цель</w:t>
      </w:r>
      <w:r w:rsidRPr="000F1654">
        <w:t>:</w:t>
      </w:r>
      <w:r w:rsidR="00B812D9">
        <w:t xml:space="preserve"> научиться </w:t>
      </w:r>
      <w:r w:rsidR="00955BB3">
        <w:t xml:space="preserve">управлять версиями проекта с помощью системы </w:t>
      </w:r>
      <w:r w:rsidR="00955BB3">
        <w:rPr>
          <w:lang w:val="en-US"/>
        </w:rPr>
        <w:t>Git</w:t>
      </w:r>
      <w:r w:rsidR="00955BB3" w:rsidRPr="00955BB3">
        <w:t xml:space="preserve">; </w:t>
      </w:r>
      <w:r w:rsidR="00955BB3">
        <w:t xml:space="preserve">освоить работу с репозиториями </w:t>
      </w:r>
      <w:r w:rsidR="00955BB3">
        <w:rPr>
          <w:lang w:val="en-US"/>
        </w:rPr>
        <w:t>GitHub</w:t>
      </w:r>
      <w:r w:rsidR="00955BB3" w:rsidRPr="00955BB3">
        <w:t>.</w:t>
      </w:r>
    </w:p>
    <w:p w14:paraId="6A243CB4" w14:textId="5091F57F" w:rsidR="009A4AC8" w:rsidRPr="00781110" w:rsidRDefault="00781110" w:rsidP="00FE2BB2">
      <w:pPr>
        <w:pStyle w:val="af1"/>
      </w:pPr>
      <w:r>
        <w:t>В ходе работы необходимо выполнить следующее задание:</w:t>
      </w:r>
    </w:p>
    <w:p w14:paraId="3DD79536" w14:textId="72F5651F" w:rsidR="009A4AC8" w:rsidRPr="00427E5C" w:rsidRDefault="00955BB3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18AB9B0B" w14:textId="35C5F307" w:rsidR="00805A3C" w:rsidRPr="00427E5C" w:rsidRDefault="00955BB3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состояние с помощью команды </w:t>
      </w:r>
      <w:r w:rsidR="002711D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55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2711D7" w:rsidRPr="00155B24">
        <w:rPr>
          <w:rFonts w:ascii="Times New Roman" w:hAnsi="Times New Roman" w:cs="Times New Roman"/>
          <w:sz w:val="28"/>
          <w:szCs w:val="28"/>
        </w:rPr>
        <w:t>»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3F9F0685" w14:textId="57B3D92E" w:rsidR="00427E5C" w:rsidRPr="00427E5C" w:rsidRDefault="00955BB3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файлы с помощью команды </w:t>
      </w:r>
      <w:r w:rsidR="002711D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55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711D7" w:rsidRPr="00155B24">
        <w:rPr>
          <w:rFonts w:ascii="Times New Roman" w:hAnsi="Times New Roman" w:cs="Times New Roman"/>
          <w:sz w:val="28"/>
          <w:szCs w:val="28"/>
        </w:rPr>
        <w:t>»</w:t>
      </w:r>
      <w:r w:rsidR="00744C36" w:rsidRPr="00955BB3">
        <w:rPr>
          <w:rFonts w:ascii="Times New Roman" w:hAnsi="Times New Roman" w:cs="Times New Roman"/>
          <w:sz w:val="28"/>
          <w:szCs w:val="28"/>
        </w:rPr>
        <w:t>;</w:t>
      </w:r>
    </w:p>
    <w:p w14:paraId="41DC7306" w14:textId="750AE4FC" w:rsidR="00254C7B" w:rsidRDefault="00955BB3" w:rsidP="00254C7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зафиксировать изменения командой </w:t>
      </w:r>
      <w:r w:rsidR="002711D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55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2711D7" w:rsidRPr="00155B24">
        <w:rPr>
          <w:rFonts w:ascii="Times New Roman" w:hAnsi="Times New Roman" w:cs="Times New Roman"/>
          <w:sz w:val="28"/>
          <w:szCs w:val="28"/>
        </w:rPr>
        <w:t>»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3F019F67" w14:textId="55062791" w:rsidR="00955BB3" w:rsidRDefault="00955BB3" w:rsidP="00254C7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откатить изменения командой </w:t>
      </w:r>
      <w:r w:rsidR="002711D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55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2711D7" w:rsidRPr="00155B24">
        <w:rPr>
          <w:rFonts w:ascii="Times New Roman" w:hAnsi="Times New Roman" w:cs="Times New Roman"/>
          <w:sz w:val="28"/>
          <w:szCs w:val="28"/>
        </w:rPr>
        <w:t>»</w:t>
      </w:r>
      <w:r w:rsidRPr="00955BB3">
        <w:rPr>
          <w:rFonts w:ascii="Times New Roman" w:hAnsi="Times New Roman" w:cs="Times New Roman"/>
          <w:sz w:val="28"/>
          <w:szCs w:val="28"/>
        </w:rPr>
        <w:t>;</w:t>
      </w:r>
    </w:p>
    <w:p w14:paraId="7F57A9D6" w14:textId="0B537C41" w:rsidR="00955BB3" w:rsidRDefault="00955BB3" w:rsidP="00254C7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файл</w:t>
      </w:r>
      <w:r w:rsidR="002711D7" w:rsidRPr="002711D7">
        <w:rPr>
          <w:rFonts w:ascii="Times New Roman" w:hAnsi="Times New Roman" w:cs="Times New Roman"/>
          <w:sz w:val="28"/>
          <w:szCs w:val="28"/>
        </w:rPr>
        <w:t xml:space="preserve"> </w:t>
      </w:r>
      <w:r w:rsidR="002711D7" w:rsidRPr="00155B24">
        <w:rPr>
          <w:rFonts w:ascii="Times New Roman" w:hAnsi="Times New Roman" w:cs="Times New Roman"/>
          <w:sz w:val="28"/>
          <w:szCs w:val="28"/>
        </w:rPr>
        <w:t>«</w:t>
      </w:r>
      <w:r w:rsidR="002711D7"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="002711D7" w:rsidRPr="00155B2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игнорирования файлов или директорий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55B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</w:t>
      </w:r>
      <w:r w:rsidR="002711D7">
        <w:rPr>
          <w:rFonts w:ascii="Times New Roman" w:hAnsi="Times New Roman" w:cs="Times New Roman"/>
          <w:sz w:val="28"/>
          <w:szCs w:val="28"/>
        </w:rPr>
        <w:t>и</w:t>
      </w:r>
      <w:r w:rsidR="002711D7" w:rsidRPr="002711D7">
        <w:rPr>
          <w:rFonts w:ascii="Times New Roman" w:hAnsi="Times New Roman" w:cs="Times New Roman"/>
          <w:sz w:val="28"/>
          <w:szCs w:val="28"/>
        </w:rPr>
        <w:t>;</w:t>
      </w:r>
    </w:p>
    <w:p w14:paraId="1CD28C4D" w14:textId="499A6844" w:rsidR="002711D7" w:rsidRPr="002711D7" w:rsidRDefault="002711D7" w:rsidP="00254C7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удаленный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9EDB02" w14:textId="5D4ADE8F" w:rsidR="002711D7" w:rsidRDefault="002711D7" w:rsidP="00254C7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отправить данные в удаленный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11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2711D7">
        <w:rPr>
          <w:rFonts w:ascii="Times New Roman" w:hAnsi="Times New Roman" w:cs="Times New Roman"/>
          <w:sz w:val="28"/>
          <w:szCs w:val="28"/>
        </w:rPr>
        <w:t>;</w:t>
      </w:r>
    </w:p>
    <w:p w14:paraId="1C4900E6" w14:textId="76A42D3D" w:rsidR="002711D7" w:rsidRDefault="002711D7" w:rsidP="00254C7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принять данные из удаленного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11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репозитория</w:t>
      </w:r>
      <w:r w:rsidRPr="002711D7">
        <w:rPr>
          <w:rFonts w:ascii="Times New Roman" w:hAnsi="Times New Roman" w:cs="Times New Roman"/>
          <w:sz w:val="28"/>
          <w:szCs w:val="28"/>
        </w:rPr>
        <w:t>;</w:t>
      </w:r>
    </w:p>
    <w:p w14:paraId="136881F0" w14:textId="55B59282" w:rsidR="002711D7" w:rsidRDefault="002711D7" w:rsidP="00254C7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клонировать репозиторий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1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711D7">
        <w:rPr>
          <w:rFonts w:ascii="Times New Roman" w:hAnsi="Times New Roman" w:cs="Times New Roman"/>
          <w:sz w:val="28"/>
          <w:szCs w:val="28"/>
        </w:rPr>
        <w:t>;</w:t>
      </w:r>
    </w:p>
    <w:p w14:paraId="31C2722C" w14:textId="0EA97BA1" w:rsidR="002711D7" w:rsidRDefault="002711D7" w:rsidP="00254C7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создать, сделать слияние и удалить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11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ветку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1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711D7">
        <w:rPr>
          <w:rFonts w:ascii="Times New Roman" w:hAnsi="Times New Roman" w:cs="Times New Roman"/>
          <w:sz w:val="28"/>
          <w:szCs w:val="28"/>
        </w:rPr>
        <w:t>.</w:t>
      </w:r>
    </w:p>
    <w:p w14:paraId="2CDA0DEE" w14:textId="5467A5CF" w:rsidR="00007C0F" w:rsidRDefault="00007C0F" w:rsidP="00007C0F">
      <w:pPr>
        <w:pStyle w:val="af1"/>
      </w:pPr>
      <w:r w:rsidRPr="00007C0F">
        <w:t xml:space="preserve">Для инициализации репозитория в консоли необходимо ввести команду </w:t>
      </w:r>
      <w:r w:rsidR="006068F7">
        <w:t>«</w:t>
      </w:r>
      <w:r w:rsidRPr="00007C0F">
        <w:t>git init</w:t>
      </w:r>
      <w:r w:rsidR="006068F7">
        <w:t>»</w:t>
      </w:r>
      <w:r w:rsidRPr="00007C0F">
        <w:t>, предварительно выбрав директорию для работы</w:t>
      </w:r>
      <w:r>
        <w:t xml:space="preserve"> (рис. 1)</w:t>
      </w:r>
      <w:r w:rsidRPr="00007C0F">
        <w:t>.</w:t>
      </w:r>
    </w:p>
    <w:p w14:paraId="11FD631A" w14:textId="7F8A27D2" w:rsidR="00007C0F" w:rsidRPr="00007C0F" w:rsidRDefault="00007C0F" w:rsidP="00007C0F">
      <w:pPr>
        <w:pStyle w:val="af1"/>
      </w:pPr>
      <w:r>
        <w:t xml:space="preserve">Создадим директорию, откроем </w:t>
      </w:r>
      <w:r>
        <w:rPr>
          <w:lang w:val="en-US"/>
        </w:rPr>
        <w:t>git</w:t>
      </w:r>
      <w:r w:rsidRPr="00007C0F">
        <w:t>-</w:t>
      </w:r>
      <w:r>
        <w:t>консоль и перейдем в рабочую директорию.</w:t>
      </w:r>
    </w:p>
    <w:p w14:paraId="14430E7A" w14:textId="55A4097C" w:rsidR="00007C0F" w:rsidRPr="00007C0F" w:rsidRDefault="006068F7" w:rsidP="00007C0F">
      <w:pPr>
        <w:pStyle w:val="af3"/>
      </w:pPr>
      <w:r>
        <w:rPr>
          <w:noProof/>
        </w:rPr>
        <w:drawing>
          <wp:inline distT="0" distB="0" distL="0" distR="0" wp14:anchorId="110CBBE8" wp14:editId="72D459F0">
            <wp:extent cx="6299835" cy="3670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5FE1" w14:textId="27437D7C" w:rsidR="00007C0F" w:rsidRDefault="00007C0F" w:rsidP="00007C0F">
      <w:pPr>
        <w:pStyle w:val="af3"/>
      </w:pPr>
      <w:r w:rsidRPr="00007C0F">
        <w:t>Рисунок 1 – Инициализация git-репозитория</w:t>
      </w:r>
    </w:p>
    <w:p w14:paraId="275E71CD" w14:textId="578B42CC" w:rsidR="00007C0F" w:rsidRPr="00007C0F" w:rsidRDefault="00007C0F" w:rsidP="006068F7">
      <w:pPr>
        <w:pStyle w:val="af1"/>
      </w:pPr>
      <w:r w:rsidRPr="00007C0F">
        <w:t>«</w:t>
      </w:r>
      <w:r w:rsidRPr="00007C0F">
        <w:rPr>
          <w:lang w:val="en-US"/>
        </w:rPr>
        <w:t>Initialized</w:t>
      </w:r>
      <w:r w:rsidRPr="00007C0F">
        <w:t xml:space="preserve"> </w:t>
      </w:r>
      <w:r w:rsidRPr="00007C0F">
        <w:rPr>
          <w:lang w:val="en-US"/>
        </w:rPr>
        <w:t>empty</w:t>
      </w:r>
      <w:r w:rsidRPr="00007C0F">
        <w:t xml:space="preserve"> </w:t>
      </w:r>
      <w:r w:rsidRPr="00007C0F">
        <w:rPr>
          <w:lang w:val="en-US"/>
        </w:rPr>
        <w:t>Git</w:t>
      </w:r>
      <w:r w:rsidRPr="00007C0F">
        <w:t xml:space="preserve"> </w:t>
      </w:r>
      <w:r w:rsidRPr="00007C0F">
        <w:rPr>
          <w:lang w:val="en-US"/>
        </w:rPr>
        <w:t>repository</w:t>
      </w:r>
      <w:r w:rsidRPr="00007C0F">
        <w:t xml:space="preserve"> </w:t>
      </w:r>
      <w:r w:rsidRPr="00007C0F">
        <w:rPr>
          <w:lang w:val="en-US"/>
        </w:rPr>
        <w:t>in</w:t>
      </w:r>
      <w:r w:rsidRPr="00007C0F">
        <w:t xml:space="preserve"> [путь]» означает, что git-репозиторий был успешно</w:t>
      </w:r>
      <w:r>
        <w:t xml:space="preserve"> </w:t>
      </w:r>
      <w:r w:rsidRPr="00007C0F">
        <w:t>инициализирован и в корне</w:t>
      </w:r>
      <w:r>
        <w:t xml:space="preserve"> </w:t>
      </w:r>
      <w:r w:rsidRPr="00007C0F">
        <w:t>проекта была создана скрытая</w:t>
      </w:r>
      <w:r w:rsidR="000F481F">
        <w:t xml:space="preserve"> папка с </w:t>
      </w:r>
      <w:r w:rsidRPr="00007C0F">
        <w:t xml:space="preserve">названием </w:t>
      </w:r>
      <w:r w:rsidR="000F481F">
        <w:t>«</w:t>
      </w:r>
      <w:r w:rsidRPr="00007C0F">
        <w:t>.git</w:t>
      </w:r>
      <w:r w:rsidR="000F481F">
        <w:t>»</w:t>
      </w:r>
      <w:r w:rsidRPr="00007C0F">
        <w:t>, в которой хранятся git-настройки и прочие служебные файлы.</w:t>
      </w:r>
    </w:p>
    <w:p w14:paraId="18C68C05" w14:textId="28873CD0" w:rsidR="000F481F" w:rsidRDefault="000F481F" w:rsidP="006068F7">
      <w:pPr>
        <w:pStyle w:val="af1"/>
      </w:pPr>
      <w:r w:rsidRPr="000F481F">
        <w:lastRenderedPageBreak/>
        <w:t xml:space="preserve">Создадим обычный текстовый файл </w:t>
      </w:r>
      <w:r>
        <w:t>«</w:t>
      </w:r>
      <w:r w:rsidR="006068F7">
        <w:rPr>
          <w:lang w:val="en-US"/>
        </w:rPr>
        <w:t>tets</w:t>
      </w:r>
      <w:r w:rsidRPr="000F481F">
        <w:t>.txt</w:t>
      </w:r>
      <w:r>
        <w:t>»</w:t>
      </w:r>
      <w:r w:rsidRPr="000F481F">
        <w:t xml:space="preserve"> с любым содержимым.</w:t>
      </w:r>
      <w:r w:rsidR="006068F7">
        <w:t>После в</w:t>
      </w:r>
      <w:r>
        <w:t xml:space="preserve">водим в </w:t>
      </w:r>
      <w:r>
        <w:rPr>
          <w:lang w:val="en-US"/>
        </w:rPr>
        <w:t>git</w:t>
      </w:r>
      <w:r w:rsidRPr="000F481F">
        <w:t>-</w:t>
      </w:r>
      <w:r>
        <w:t>консоль команду</w:t>
      </w:r>
      <w:r w:rsidRPr="000F481F">
        <w:t xml:space="preserve">: </w:t>
      </w:r>
      <w:r>
        <w:t>«</w:t>
      </w:r>
      <w:r>
        <w:rPr>
          <w:lang w:val="en-US"/>
        </w:rPr>
        <w:t>git</w:t>
      </w:r>
      <w:r w:rsidRPr="00955BB3">
        <w:t xml:space="preserve"> </w:t>
      </w:r>
      <w:r>
        <w:rPr>
          <w:lang w:val="en-US"/>
        </w:rPr>
        <w:t>status</w:t>
      </w:r>
      <w:r w:rsidRPr="00155B24">
        <w:t>»</w:t>
      </w:r>
      <w:r w:rsidRPr="000F481F">
        <w:t>.</w:t>
      </w:r>
    </w:p>
    <w:p w14:paraId="2C01123A" w14:textId="6CCB197B" w:rsidR="000F481F" w:rsidRDefault="000F481F" w:rsidP="00007C0F">
      <w:pPr>
        <w:pStyle w:val="af1"/>
      </w:pPr>
      <w:r>
        <w:t>Результат выполнения команды представлен на рисунке 2.</w:t>
      </w:r>
    </w:p>
    <w:p w14:paraId="469D85FC" w14:textId="6F0BD425" w:rsidR="000F481F" w:rsidRDefault="006068F7" w:rsidP="000F481F">
      <w:pPr>
        <w:pStyle w:val="af3"/>
      </w:pPr>
      <w:r>
        <w:rPr>
          <w:noProof/>
        </w:rPr>
        <w:drawing>
          <wp:inline distT="0" distB="0" distL="0" distR="0" wp14:anchorId="33D68CB9" wp14:editId="6D0CD956">
            <wp:extent cx="6299835" cy="1768475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62E1" w14:textId="7DF0EFEF" w:rsidR="000F481F" w:rsidRPr="000F481F" w:rsidRDefault="000F481F" w:rsidP="000F481F">
      <w:pPr>
        <w:pStyle w:val="af3"/>
      </w:pPr>
      <w:r>
        <w:t xml:space="preserve">Рисунок 2 – Просмотр состояния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status</w:t>
      </w:r>
      <w:r>
        <w:rPr>
          <w:rFonts w:cs="Times New Roman"/>
          <w:szCs w:val="28"/>
        </w:rPr>
        <w:t>»</w:t>
      </w:r>
    </w:p>
    <w:p w14:paraId="13587A46" w14:textId="74236403" w:rsidR="00007C0F" w:rsidRDefault="000F481F" w:rsidP="00007C0F">
      <w:pPr>
        <w:pStyle w:val="af1"/>
      </w:pPr>
      <w:r>
        <w:t>Необходимо добавить файл и произвести «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commit</w:t>
      </w:r>
      <w:r>
        <w:t>»</w:t>
      </w:r>
      <w:r w:rsidRPr="000F481F">
        <w:t xml:space="preserve"> </w:t>
      </w:r>
      <w:r>
        <w:t>для фиксации изменений и указания сообщения.</w:t>
      </w:r>
    </w:p>
    <w:p w14:paraId="0CC0B96F" w14:textId="227BAF42" w:rsidR="000F481F" w:rsidRPr="0072709E" w:rsidRDefault="0072709E" w:rsidP="00007C0F">
      <w:pPr>
        <w:pStyle w:val="af1"/>
      </w:pPr>
      <w:r>
        <w:t>Для добавления конкретного файла к текущей фиксации изменения вводим команду</w:t>
      </w:r>
      <w:r w:rsidRPr="0072709E">
        <w:t xml:space="preserve">: </w:t>
      </w:r>
      <w:r>
        <w:t>«</w:t>
      </w:r>
      <w:r>
        <w:rPr>
          <w:lang w:val="en-US"/>
        </w:rPr>
        <w:t>git</w:t>
      </w:r>
      <w:r w:rsidRPr="0072709E">
        <w:t xml:space="preserve"> </w:t>
      </w:r>
      <w:r>
        <w:rPr>
          <w:lang w:val="en-US"/>
        </w:rPr>
        <w:t>add</w:t>
      </w:r>
      <w:r w:rsidRPr="0072709E">
        <w:t xml:space="preserve"> [</w:t>
      </w:r>
      <w:r>
        <w:t>файл</w:t>
      </w:r>
      <w:r w:rsidRPr="0072709E">
        <w:t>]</w:t>
      </w:r>
      <w:r>
        <w:t>». Добавление всех файлов можно использовать команды</w:t>
      </w:r>
      <w:r w:rsidRPr="0072709E">
        <w:t xml:space="preserve">: </w:t>
      </w:r>
      <w:r>
        <w:t>«</w:t>
      </w:r>
      <w:r>
        <w:rPr>
          <w:lang w:val="en-US"/>
        </w:rPr>
        <w:t>git</w:t>
      </w:r>
      <w:r w:rsidRPr="0072709E">
        <w:t xml:space="preserve"> </w:t>
      </w:r>
      <w:r>
        <w:rPr>
          <w:lang w:val="en-US"/>
        </w:rPr>
        <w:t>add</w:t>
      </w:r>
      <w:r w:rsidRPr="0072709E">
        <w:t xml:space="preserve"> .</w:t>
      </w:r>
      <w:r>
        <w:t>», «</w:t>
      </w:r>
      <w:r>
        <w:rPr>
          <w:lang w:val="en-US"/>
        </w:rPr>
        <w:t>git</w:t>
      </w:r>
      <w:r w:rsidRPr="0072709E">
        <w:t xml:space="preserve"> </w:t>
      </w:r>
      <w:r>
        <w:rPr>
          <w:lang w:val="en-US"/>
        </w:rPr>
        <w:t>add</w:t>
      </w:r>
      <w:r w:rsidRPr="0072709E">
        <w:t xml:space="preserve"> -</w:t>
      </w:r>
      <w:r>
        <w:rPr>
          <w:lang w:val="en-US"/>
        </w:rPr>
        <w:t>A</w:t>
      </w:r>
      <w:r>
        <w:t>»</w:t>
      </w:r>
      <w:r w:rsidRPr="0072709E">
        <w:t>.</w:t>
      </w:r>
    </w:p>
    <w:p w14:paraId="401E585A" w14:textId="274532D3" w:rsidR="0072709E" w:rsidRDefault="0072709E" w:rsidP="00007C0F">
      <w:pPr>
        <w:pStyle w:val="af1"/>
      </w:pPr>
      <w:r>
        <w:t>Результат выполнения команды представлен на рисунке 3.</w:t>
      </w:r>
    </w:p>
    <w:p w14:paraId="5FD5F210" w14:textId="5E9D093F" w:rsidR="0072709E" w:rsidRDefault="006068F7" w:rsidP="0072709E">
      <w:pPr>
        <w:pStyle w:val="af3"/>
      </w:pPr>
      <w:r>
        <w:rPr>
          <w:noProof/>
        </w:rPr>
        <w:drawing>
          <wp:inline distT="0" distB="0" distL="0" distR="0" wp14:anchorId="49789618" wp14:editId="3222F940">
            <wp:extent cx="5609524" cy="167619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4946" w14:textId="583A88A2" w:rsidR="0072709E" w:rsidRPr="000F481F" w:rsidRDefault="0072709E" w:rsidP="0072709E">
      <w:pPr>
        <w:pStyle w:val="af3"/>
      </w:pPr>
      <w:r>
        <w:t xml:space="preserve">Рисунок 3 – Подготовка файлов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»</w:t>
      </w:r>
    </w:p>
    <w:p w14:paraId="24BB80B3" w14:textId="2DBB5F91" w:rsidR="0072709E" w:rsidRDefault="0072709E" w:rsidP="00007C0F">
      <w:pPr>
        <w:pStyle w:val="af1"/>
      </w:pPr>
      <w:r>
        <w:lastRenderedPageBreak/>
        <w:t>Фиксация изменений</w:t>
      </w:r>
      <w:r w:rsidR="00930C34">
        <w:t xml:space="preserve"> (</w:t>
      </w:r>
      <w:r w:rsidR="00930C34">
        <w:rPr>
          <w:lang w:val="en-US"/>
        </w:rPr>
        <w:t>git</w:t>
      </w:r>
      <w:r w:rsidR="00930C34" w:rsidRPr="00930C34">
        <w:t>-</w:t>
      </w:r>
      <w:r w:rsidR="00930C34">
        <w:t>коммит)</w:t>
      </w:r>
      <w:r>
        <w:t xml:space="preserve"> в </w:t>
      </w:r>
      <w:r>
        <w:rPr>
          <w:lang w:val="en-US"/>
        </w:rPr>
        <w:t>Git</w:t>
      </w:r>
      <w:r w:rsidRPr="0072709E">
        <w:t xml:space="preserve"> </w:t>
      </w:r>
      <w:r>
        <w:t>необходимы для отслеживания изменений. С указанием ключа «</w:t>
      </w:r>
      <w:r w:rsidRPr="0072709E">
        <w:t>-</w:t>
      </w:r>
      <w:r>
        <w:rPr>
          <w:lang w:val="en-US"/>
        </w:rPr>
        <w:t>m</w:t>
      </w:r>
      <w:r w:rsidRPr="0072709E">
        <w:t xml:space="preserve"> </w:t>
      </w:r>
      <w:r w:rsidR="006718B2" w:rsidRPr="006718B2">
        <w:t>“</w:t>
      </w:r>
      <w:r>
        <w:t>текст изменений</w:t>
      </w:r>
      <w:r w:rsidR="006718B2" w:rsidRPr="006718B2">
        <w:t>”</w:t>
      </w:r>
      <w:r>
        <w:t>»</w:t>
      </w:r>
      <w:r w:rsidRPr="0072709E">
        <w:t xml:space="preserve"> </w:t>
      </w:r>
      <w:r>
        <w:t>в конкретном изменении позволяет предоставить краткое описание фиксации изменения</w:t>
      </w:r>
      <w:r w:rsidR="00930C34">
        <w:t>, что предоставляет понимание какие изменения были внесены</w:t>
      </w:r>
      <w:r>
        <w:t>.</w:t>
      </w:r>
    </w:p>
    <w:p w14:paraId="4460F09F" w14:textId="5D0BEDC2" w:rsidR="00930C34" w:rsidRPr="00930C34" w:rsidRDefault="00930C34" w:rsidP="00930C34">
      <w:pPr>
        <w:pStyle w:val="af1"/>
      </w:pPr>
      <w:r>
        <w:t>Для фиксации изменения воспользуемся командой</w:t>
      </w:r>
      <w:r w:rsidRPr="00930C34">
        <w:t xml:space="preserve">: </w:t>
      </w:r>
      <w:r>
        <w:t>«</w:t>
      </w:r>
      <w:r>
        <w:rPr>
          <w:lang w:val="en-US"/>
        </w:rPr>
        <w:t>git</w:t>
      </w:r>
      <w:r w:rsidRPr="00930C34">
        <w:t xml:space="preserve"> </w:t>
      </w:r>
      <w:r>
        <w:rPr>
          <w:lang w:val="en-US"/>
        </w:rPr>
        <w:t>commit</w:t>
      </w:r>
      <w:r w:rsidRPr="00930C34">
        <w:t xml:space="preserve"> -</w:t>
      </w:r>
      <w:r>
        <w:rPr>
          <w:lang w:val="en-US"/>
        </w:rPr>
        <w:t>m</w:t>
      </w:r>
      <w:r w:rsidRPr="00930C34">
        <w:t xml:space="preserve"> “[</w:t>
      </w:r>
      <w:r>
        <w:t>сообщение</w:t>
      </w:r>
      <w:r w:rsidRPr="00930C34">
        <w:t>]”</w:t>
      </w:r>
      <w:r>
        <w:t xml:space="preserve">». </w:t>
      </w:r>
      <w:r w:rsidRPr="00930C34">
        <w:t xml:space="preserve">Для просмотра истории </w:t>
      </w:r>
      <w:r>
        <w:rPr>
          <w:lang w:val="en-US"/>
        </w:rPr>
        <w:t>git</w:t>
      </w:r>
      <w:r w:rsidRPr="00930C34">
        <w:t xml:space="preserve">-коммитов достаточно ввести команду: </w:t>
      </w:r>
      <w:r>
        <w:t>«</w:t>
      </w:r>
      <w:r>
        <w:rPr>
          <w:lang w:val="en-US"/>
        </w:rPr>
        <w:t>git</w:t>
      </w:r>
      <w:r w:rsidRPr="00930C34">
        <w:t xml:space="preserve"> </w:t>
      </w:r>
      <w:r>
        <w:rPr>
          <w:lang w:val="en-US"/>
        </w:rPr>
        <w:t>log</w:t>
      </w:r>
      <w:r>
        <w:t>».</w:t>
      </w:r>
    </w:p>
    <w:p w14:paraId="491EF2C9" w14:textId="1B59362E" w:rsidR="00930C34" w:rsidRPr="00930C34" w:rsidRDefault="00930C34" w:rsidP="00930C34">
      <w:pPr>
        <w:pStyle w:val="af1"/>
      </w:pPr>
      <w:r>
        <w:t>Результат выполнения команд представлен на рисунке 4.</w:t>
      </w:r>
    </w:p>
    <w:p w14:paraId="55854425" w14:textId="5055D25E" w:rsidR="00930C34" w:rsidRDefault="006068F7" w:rsidP="00930C34">
      <w:pPr>
        <w:pStyle w:val="af3"/>
      </w:pPr>
      <w:r>
        <w:rPr>
          <w:noProof/>
        </w:rPr>
        <w:drawing>
          <wp:inline distT="0" distB="0" distL="0" distR="0" wp14:anchorId="07743DE3" wp14:editId="11F249FD">
            <wp:extent cx="6299835" cy="1404620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2112" w14:textId="735E06C4" w:rsidR="00930C34" w:rsidRPr="000F481F" w:rsidRDefault="00930C34" w:rsidP="00930C34">
      <w:pPr>
        <w:pStyle w:val="af3"/>
      </w:pPr>
      <w:r>
        <w:t xml:space="preserve">Рисунок </w:t>
      </w:r>
      <w:r w:rsidRPr="00930C34">
        <w:t>4</w:t>
      </w:r>
      <w:r>
        <w:t xml:space="preserve"> – Фиксация изменений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commit</w:t>
      </w:r>
      <w:r>
        <w:rPr>
          <w:rFonts w:cs="Times New Roman"/>
          <w:szCs w:val="28"/>
        </w:rPr>
        <w:t>»</w:t>
      </w:r>
    </w:p>
    <w:p w14:paraId="575FBA50" w14:textId="44F72A44" w:rsidR="00930C34" w:rsidRDefault="003560AB" w:rsidP="00007C0F">
      <w:pPr>
        <w:pStyle w:val="af1"/>
      </w:pPr>
      <w:r w:rsidRPr="003560AB">
        <w:t>В данном ответе содержится идентификатор состояния, автор</w:t>
      </w:r>
      <w:r w:rsidR="004B2608">
        <w:t xml:space="preserve"> и </w:t>
      </w:r>
      <w:r w:rsidRPr="003560AB">
        <w:t>дата создания git-коммита.</w:t>
      </w:r>
    </w:p>
    <w:p w14:paraId="7C7EC5E0" w14:textId="591D54EF" w:rsidR="003560AB" w:rsidRDefault="003560AB" w:rsidP="00007C0F">
      <w:pPr>
        <w:pStyle w:val="af1"/>
      </w:pPr>
      <w:r>
        <w:t>Для отката изменения создадим еще один файл, добавим и зафиксируем изменения. Введем команду для отката изменения</w:t>
      </w:r>
      <w:r w:rsidRPr="003560AB">
        <w:t xml:space="preserve">: </w:t>
      </w:r>
      <w:r>
        <w:t>«</w:t>
      </w:r>
      <w:r>
        <w:rPr>
          <w:lang w:val="en-US"/>
        </w:rPr>
        <w:t>git</w:t>
      </w:r>
      <w:r w:rsidRPr="003560AB">
        <w:t xml:space="preserve"> </w:t>
      </w:r>
      <w:r>
        <w:rPr>
          <w:lang w:val="en-US"/>
        </w:rPr>
        <w:t>reset</w:t>
      </w:r>
      <w:r w:rsidRPr="003560AB">
        <w:t xml:space="preserve"> [</w:t>
      </w:r>
      <w:r>
        <w:t>идентификатор изменения</w:t>
      </w:r>
      <w:r w:rsidRPr="003560AB">
        <w:t>]</w:t>
      </w:r>
      <w:r>
        <w:t>»</w:t>
      </w:r>
      <w:r w:rsidRPr="003560AB">
        <w:t>.</w:t>
      </w:r>
      <w:r>
        <w:t xml:space="preserve"> К данной команде существует несколько ключей, рассмотрим каждый из них</w:t>
      </w:r>
      <w:r w:rsidRPr="003560AB">
        <w:t xml:space="preserve">: </w:t>
      </w:r>
    </w:p>
    <w:p w14:paraId="00FF71C8" w14:textId="71E9BFEE" w:rsidR="003560AB" w:rsidRDefault="003560AB" w:rsidP="00007C0F">
      <w:pPr>
        <w:pStyle w:val="af1"/>
      </w:pPr>
      <w:r>
        <w:t>«</w:t>
      </w:r>
      <w:r w:rsidRPr="003560AB">
        <w:t>--</w:t>
      </w:r>
      <w:r>
        <w:rPr>
          <w:lang w:val="en-US"/>
        </w:rPr>
        <w:t>soft</w:t>
      </w:r>
      <w:r>
        <w:t>»</w:t>
      </w:r>
      <w:r w:rsidRPr="003560AB">
        <w:t xml:space="preserve"> </w:t>
      </w:r>
      <w:r>
        <w:t xml:space="preserve">мягкий откат к конкретному </w:t>
      </w:r>
      <w:r>
        <w:rPr>
          <w:lang w:val="en-US"/>
        </w:rPr>
        <w:t>git</w:t>
      </w:r>
      <w:r w:rsidRPr="003560AB">
        <w:t>-</w:t>
      </w:r>
      <w:r>
        <w:t>коммиту, удаление состояния не происходит</w:t>
      </w:r>
      <w:r w:rsidRPr="003560AB">
        <w:t xml:space="preserve">; </w:t>
      </w:r>
    </w:p>
    <w:p w14:paraId="0267C1EB" w14:textId="36A7EB2A" w:rsidR="003560AB" w:rsidRDefault="003560AB" w:rsidP="00007C0F">
      <w:pPr>
        <w:pStyle w:val="af1"/>
      </w:pPr>
      <w:r>
        <w:t>«</w:t>
      </w:r>
      <w:r w:rsidRPr="003560AB">
        <w:t>--</w:t>
      </w:r>
      <w:r>
        <w:rPr>
          <w:lang w:val="en-US"/>
        </w:rPr>
        <w:t>hard</w:t>
      </w:r>
      <w:r>
        <w:t>»</w:t>
      </w:r>
      <w:r w:rsidRPr="003560AB">
        <w:t xml:space="preserve"> </w:t>
      </w:r>
      <w:r>
        <w:t xml:space="preserve">жесткий откат к конкретному </w:t>
      </w:r>
      <w:r>
        <w:rPr>
          <w:lang w:val="en-US"/>
        </w:rPr>
        <w:t>git</w:t>
      </w:r>
      <w:r w:rsidRPr="003560AB">
        <w:t>-</w:t>
      </w:r>
      <w:r>
        <w:t>коммиту, удаление происходит</w:t>
      </w:r>
      <w:r w:rsidRPr="003560AB">
        <w:t>.</w:t>
      </w:r>
    </w:p>
    <w:p w14:paraId="4995B14E" w14:textId="472DED94" w:rsidR="003560AB" w:rsidRPr="003560AB" w:rsidRDefault="003560AB" w:rsidP="003560AB">
      <w:pPr>
        <w:pStyle w:val="af1"/>
      </w:pPr>
      <w:r>
        <w:t>Результат выполнения команды представлен на рисунке 5.</w:t>
      </w:r>
    </w:p>
    <w:p w14:paraId="5888F8BF" w14:textId="362B8ECC" w:rsidR="003560AB" w:rsidRDefault="004B2608" w:rsidP="003560AB">
      <w:pPr>
        <w:pStyle w:val="af3"/>
      </w:pPr>
      <w:r>
        <w:rPr>
          <w:noProof/>
        </w:rPr>
        <w:lastRenderedPageBreak/>
        <w:drawing>
          <wp:inline distT="0" distB="0" distL="0" distR="0" wp14:anchorId="4011F895" wp14:editId="1D47D5BF">
            <wp:extent cx="6299835" cy="101219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A070" w14:textId="22EAD991" w:rsidR="003560AB" w:rsidRPr="000F481F" w:rsidRDefault="003560AB" w:rsidP="003560AB">
      <w:pPr>
        <w:pStyle w:val="af3"/>
      </w:pPr>
      <w:r>
        <w:t xml:space="preserve">Рисунок 5 – Откат изменения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reset</w:t>
      </w:r>
      <w:r>
        <w:rPr>
          <w:rFonts w:cs="Times New Roman"/>
          <w:szCs w:val="28"/>
        </w:rPr>
        <w:t>»</w:t>
      </w:r>
    </w:p>
    <w:p w14:paraId="32B5D216" w14:textId="0764FD5F" w:rsidR="00930C34" w:rsidRDefault="00A44E92" w:rsidP="00007C0F">
      <w:pPr>
        <w:pStyle w:val="af1"/>
      </w:pPr>
      <w:r>
        <w:t xml:space="preserve">Создадим новый удаленный репозиторий на </w:t>
      </w:r>
      <w:r>
        <w:rPr>
          <w:lang w:val="en-US"/>
        </w:rPr>
        <w:t>github</w:t>
      </w:r>
      <w:r w:rsidRPr="00A44E92">
        <w:t xml:space="preserve"> (</w:t>
      </w:r>
      <w:r>
        <w:t>рисунок 6</w:t>
      </w:r>
      <w:r w:rsidRPr="00A44E92">
        <w:t>)</w:t>
      </w:r>
      <w:r>
        <w:t>.</w:t>
      </w:r>
    </w:p>
    <w:p w14:paraId="47ABF498" w14:textId="644480D9" w:rsidR="00A44E92" w:rsidRDefault="004B2608" w:rsidP="00A44E92">
      <w:pPr>
        <w:pStyle w:val="af3"/>
      </w:pPr>
      <w:r>
        <w:rPr>
          <w:noProof/>
        </w:rPr>
        <w:drawing>
          <wp:inline distT="0" distB="0" distL="0" distR="0" wp14:anchorId="330FE5CA" wp14:editId="795AD5CA">
            <wp:extent cx="6299835" cy="631380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400A" w14:textId="7B7A7786" w:rsidR="00A44E92" w:rsidRPr="000F481F" w:rsidRDefault="00A44E92" w:rsidP="00A44E92">
      <w:pPr>
        <w:pStyle w:val="af3"/>
      </w:pPr>
      <w:r>
        <w:t>Рисунок 6 – Создание нового удаленного репозитория</w:t>
      </w:r>
    </w:p>
    <w:p w14:paraId="28782C89" w14:textId="50BC1BFD" w:rsidR="004B2608" w:rsidRDefault="00A44E92" w:rsidP="004B2608">
      <w:pPr>
        <w:pStyle w:val="af1"/>
      </w:pPr>
      <w:r>
        <w:lastRenderedPageBreak/>
        <w:t>Переходим в рабочую директорию локального репозитория и вводим в консоль команду</w:t>
      </w:r>
      <w:r w:rsidRPr="00A44E92">
        <w:t xml:space="preserve">: </w:t>
      </w:r>
      <w:r>
        <w:t>«</w:t>
      </w:r>
      <w:r>
        <w:rPr>
          <w:lang w:val="en-US"/>
        </w:rPr>
        <w:t>git</w:t>
      </w:r>
      <w:r w:rsidRPr="00A44E92">
        <w:t xml:space="preserve"> </w:t>
      </w:r>
      <w:r>
        <w:rPr>
          <w:lang w:val="en-US"/>
        </w:rPr>
        <w:t>remote</w:t>
      </w:r>
      <w:r w:rsidRPr="00A44E92">
        <w:t xml:space="preserve"> </w:t>
      </w:r>
      <w:r>
        <w:rPr>
          <w:lang w:val="en-US"/>
        </w:rPr>
        <w:t>add</w:t>
      </w:r>
      <w:r w:rsidRPr="00A44E92">
        <w:t xml:space="preserve"> </w:t>
      </w:r>
      <w:r>
        <w:rPr>
          <w:lang w:val="en-US"/>
        </w:rPr>
        <w:t>origin</w:t>
      </w:r>
      <w:r w:rsidRPr="00A44E92">
        <w:t xml:space="preserve"> [</w:t>
      </w:r>
      <w:r>
        <w:t>ссылка на репозиторий</w:t>
      </w:r>
      <w:r w:rsidRPr="00A44E92">
        <w:t>]</w:t>
      </w:r>
      <w:r>
        <w:t>»</w:t>
      </w:r>
      <w:r w:rsidR="004B2608">
        <w:t xml:space="preserve"> (рисунок 7)</w:t>
      </w:r>
      <w:r>
        <w:t>.</w:t>
      </w:r>
    </w:p>
    <w:p w14:paraId="1011199C" w14:textId="4389AFCD" w:rsidR="004B2608" w:rsidRPr="004B2608" w:rsidRDefault="004B2608" w:rsidP="004B2608">
      <w:pPr>
        <w:pStyle w:val="af3"/>
      </w:pPr>
      <w:r w:rsidRPr="004B2608">
        <w:drawing>
          <wp:inline distT="0" distB="0" distL="0" distR="0" wp14:anchorId="142A320D" wp14:editId="40994751">
            <wp:extent cx="6299835" cy="139382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8656" w14:textId="4B8624EE" w:rsidR="004B2608" w:rsidRPr="004B2608" w:rsidRDefault="004B2608" w:rsidP="004B2608">
      <w:pPr>
        <w:pStyle w:val="af3"/>
      </w:pPr>
      <w:r w:rsidRPr="004B2608">
        <w:t xml:space="preserve">Рисунок </w:t>
      </w:r>
      <w:r w:rsidRPr="004B2608">
        <w:t>7</w:t>
      </w:r>
      <w:r w:rsidRPr="004B2608">
        <w:t xml:space="preserve"> – </w:t>
      </w:r>
      <w:r>
        <w:t>Подключение к удаленному репозиторию</w:t>
      </w:r>
    </w:p>
    <w:p w14:paraId="740F8F3B" w14:textId="6D26C288" w:rsidR="00A44E92" w:rsidRDefault="00A44E92" w:rsidP="00007C0F">
      <w:pPr>
        <w:pStyle w:val="af1"/>
      </w:pPr>
      <w:r w:rsidRPr="00A44E92">
        <w:t>Теперь локальный git-репозиторий успешно связан с удаленным.</w:t>
      </w:r>
    </w:p>
    <w:p w14:paraId="0301DEAF" w14:textId="084E0A2E" w:rsidR="00A44E92" w:rsidRDefault="00A44E92" w:rsidP="00007C0F">
      <w:pPr>
        <w:pStyle w:val="af1"/>
      </w:pPr>
      <w:r w:rsidRPr="00A44E92">
        <w:t>После успешного подключения к репозиторию на GitHub можно отправлять данные командой:</w:t>
      </w:r>
      <w:r>
        <w:t xml:space="preserve"> </w:t>
      </w:r>
      <w:r w:rsidR="006718B2">
        <w:t>«</w:t>
      </w:r>
      <w:r w:rsidR="006718B2">
        <w:rPr>
          <w:lang w:val="en-US"/>
        </w:rPr>
        <w:t>git</w:t>
      </w:r>
      <w:r w:rsidR="006718B2" w:rsidRPr="006718B2">
        <w:t xml:space="preserve"> </w:t>
      </w:r>
      <w:r w:rsidR="006718B2">
        <w:rPr>
          <w:lang w:val="en-US"/>
        </w:rPr>
        <w:t>push</w:t>
      </w:r>
      <w:r w:rsidR="006718B2" w:rsidRPr="006718B2">
        <w:t xml:space="preserve"> </w:t>
      </w:r>
      <w:r w:rsidR="006718B2">
        <w:rPr>
          <w:lang w:val="en-US"/>
        </w:rPr>
        <w:t>origin</w:t>
      </w:r>
      <w:r w:rsidR="006718B2" w:rsidRPr="006718B2">
        <w:t xml:space="preserve"> [</w:t>
      </w:r>
      <w:r w:rsidR="006718B2">
        <w:t>ветка, в которую отправить данные</w:t>
      </w:r>
      <w:r w:rsidR="006718B2" w:rsidRPr="006718B2">
        <w:t>]</w:t>
      </w:r>
      <w:r w:rsidR="006718B2">
        <w:t xml:space="preserve">». По умолчанию ветка </w:t>
      </w:r>
      <w:r w:rsidR="006718B2">
        <w:rPr>
          <w:lang w:val="en-US"/>
        </w:rPr>
        <w:t>main</w:t>
      </w:r>
      <w:r w:rsidR="006718B2" w:rsidRPr="006718B2">
        <w:t xml:space="preserve"> </w:t>
      </w:r>
      <w:r w:rsidR="006718B2">
        <w:t xml:space="preserve">или </w:t>
      </w:r>
      <w:r w:rsidR="006718B2">
        <w:rPr>
          <w:lang w:val="en-US"/>
        </w:rPr>
        <w:t>master</w:t>
      </w:r>
      <w:r w:rsidR="006718B2" w:rsidRPr="006718B2">
        <w:t xml:space="preserve">. </w:t>
      </w:r>
      <w:r w:rsidR="006718B2">
        <w:rPr>
          <w:lang w:val="en-US"/>
        </w:rPr>
        <w:t>Origin</w:t>
      </w:r>
      <w:r w:rsidR="006718B2" w:rsidRPr="006718B2">
        <w:t xml:space="preserve"> </w:t>
      </w:r>
      <w:r w:rsidR="006718B2">
        <w:t>– имя репозитория по умолчанию.</w:t>
      </w:r>
    </w:p>
    <w:p w14:paraId="34E94BA5" w14:textId="4291B3CE" w:rsidR="006718B2" w:rsidRDefault="00CA0AAA" w:rsidP="00007C0F">
      <w:pPr>
        <w:pStyle w:val="af1"/>
      </w:pPr>
      <w:r>
        <w:t xml:space="preserve">Для скачивания </w:t>
      </w:r>
      <w:r>
        <w:rPr>
          <w:lang w:val="en-US"/>
        </w:rPr>
        <w:t>git</w:t>
      </w:r>
      <w:r w:rsidRPr="00CA0AAA">
        <w:t>-</w:t>
      </w:r>
      <w:r>
        <w:t xml:space="preserve">репозитория из </w:t>
      </w:r>
      <w:r>
        <w:rPr>
          <w:lang w:val="en-US"/>
        </w:rPr>
        <w:t>GitHub</w:t>
      </w:r>
      <w:r>
        <w:t>, необходимо использовать команду «</w:t>
      </w:r>
      <w:r>
        <w:rPr>
          <w:lang w:val="en-US"/>
        </w:rPr>
        <w:t>git</w:t>
      </w:r>
      <w:r w:rsidRPr="00CA0AAA">
        <w:t xml:space="preserve"> </w:t>
      </w:r>
      <w:r>
        <w:rPr>
          <w:lang w:val="en-US"/>
        </w:rPr>
        <w:t>clone</w:t>
      </w:r>
      <w:r w:rsidR="00BE7F98" w:rsidRPr="00BE7F98">
        <w:t xml:space="preserve"> [</w:t>
      </w:r>
      <w:r w:rsidR="00BE7F98">
        <w:t>ссылка_на_репозиторий</w:t>
      </w:r>
      <w:r w:rsidR="00BE7F98" w:rsidRPr="00BE7F98">
        <w:t>]</w:t>
      </w:r>
      <w:r>
        <w:t>» (рисунок 8).</w:t>
      </w:r>
    </w:p>
    <w:p w14:paraId="0FD1B367" w14:textId="03B90557" w:rsidR="00CA0AAA" w:rsidRDefault="00CA0AAA" w:rsidP="00CA0AAA">
      <w:pPr>
        <w:pStyle w:val="af3"/>
      </w:pPr>
      <w:r>
        <w:rPr>
          <w:noProof/>
        </w:rPr>
        <w:drawing>
          <wp:inline distT="0" distB="0" distL="0" distR="0" wp14:anchorId="6C0E945F" wp14:editId="09AC93E3">
            <wp:extent cx="6299835" cy="8585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2215" w14:textId="39E69E6A" w:rsidR="00CA0AAA" w:rsidRDefault="00CA0AAA" w:rsidP="00CA0AAA">
      <w:pPr>
        <w:pStyle w:val="af3"/>
      </w:pPr>
      <w:r w:rsidRPr="004B2608">
        <w:t xml:space="preserve">Рисунок </w:t>
      </w:r>
      <w:r>
        <w:t>8</w:t>
      </w:r>
      <w:r w:rsidRPr="004B2608">
        <w:t xml:space="preserve"> – </w:t>
      </w:r>
      <w:r>
        <w:t>Клонирование</w:t>
      </w:r>
      <w:r>
        <w:t xml:space="preserve"> репозитори</w:t>
      </w:r>
      <w:r>
        <w:t>я</w:t>
      </w:r>
    </w:p>
    <w:p w14:paraId="37D8431A" w14:textId="6206C36D" w:rsidR="00CA0AAA" w:rsidRDefault="00CA0AAA" w:rsidP="00CA0AAA">
      <w:pPr>
        <w:pStyle w:val="af1"/>
      </w:pPr>
      <w:r w:rsidRPr="00CA0AAA">
        <w:t>Благодаря веткам Git можно создавать параллельные линии разработки, чтобы отделить новые функции или исправления от основного кода проекта.</w:t>
      </w:r>
      <w:r w:rsidR="00177D54" w:rsidRPr="00177D54">
        <w:t xml:space="preserve"> </w:t>
      </w:r>
      <w:r w:rsidR="00177D54">
        <w:t>Для создания новой ветки используем команду</w:t>
      </w:r>
      <w:r w:rsidR="00177D54" w:rsidRPr="00177D54">
        <w:t xml:space="preserve"> </w:t>
      </w:r>
      <w:r w:rsidR="00177D54">
        <w:t>«</w:t>
      </w:r>
      <w:r w:rsidR="00177D54">
        <w:rPr>
          <w:lang w:val="en-US"/>
        </w:rPr>
        <w:t>git</w:t>
      </w:r>
      <w:r w:rsidR="00177D54" w:rsidRPr="00177D54">
        <w:t xml:space="preserve"> </w:t>
      </w:r>
      <w:r w:rsidR="00177D54">
        <w:rPr>
          <w:lang w:val="en-US"/>
        </w:rPr>
        <w:t>branch</w:t>
      </w:r>
      <w:r w:rsidR="00177D54" w:rsidRPr="00177D54">
        <w:t xml:space="preserve"> [</w:t>
      </w:r>
      <w:r w:rsidR="00177D54">
        <w:t>имя</w:t>
      </w:r>
      <w:r w:rsidR="00177D54" w:rsidRPr="00177D54">
        <w:t>]</w:t>
      </w:r>
      <w:r w:rsidR="00177D54">
        <w:t>» (рисунок 9).</w:t>
      </w:r>
    </w:p>
    <w:p w14:paraId="3EBCC644" w14:textId="77777777" w:rsidR="00177D54" w:rsidRDefault="00177D54" w:rsidP="00CA0AAA">
      <w:pPr>
        <w:pStyle w:val="af1"/>
      </w:pPr>
    </w:p>
    <w:p w14:paraId="2395091B" w14:textId="43B6230C" w:rsidR="00177D54" w:rsidRDefault="00177D54" w:rsidP="00177D54">
      <w:pPr>
        <w:pStyle w:val="af3"/>
      </w:pPr>
      <w:r>
        <w:rPr>
          <w:noProof/>
        </w:rPr>
        <w:lastRenderedPageBreak/>
        <w:drawing>
          <wp:inline distT="0" distB="0" distL="0" distR="0" wp14:anchorId="3D107AFD" wp14:editId="3C4B1BD2">
            <wp:extent cx="6019048" cy="552381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603C" w14:textId="3EF221B1" w:rsidR="00177D54" w:rsidRDefault="00177D54" w:rsidP="00177D54">
      <w:pPr>
        <w:pStyle w:val="af3"/>
      </w:pPr>
      <w:r w:rsidRPr="004B2608">
        <w:t xml:space="preserve">Рисунок </w:t>
      </w:r>
      <w:r>
        <w:t>9</w:t>
      </w:r>
      <w:r w:rsidRPr="004B2608">
        <w:t xml:space="preserve"> – </w:t>
      </w:r>
      <w:r w:rsidR="00BE7F98">
        <w:t>Создание новой ветки</w:t>
      </w:r>
    </w:p>
    <w:p w14:paraId="597EFC95" w14:textId="132C7855" w:rsidR="00177D54" w:rsidRDefault="00177D54" w:rsidP="00177D54">
      <w:pPr>
        <w:pStyle w:val="af1"/>
      </w:pPr>
      <w:r w:rsidRPr="00177D54">
        <w:t xml:space="preserve">Команда «git checkout </w:t>
      </w:r>
      <w:r w:rsidRPr="00177D54">
        <w:t>[</w:t>
      </w:r>
      <w:r w:rsidRPr="00177D54">
        <w:t>имя_ветки</w:t>
      </w:r>
      <w:r w:rsidRPr="00177D54">
        <w:t>]</w:t>
      </w:r>
      <w:r w:rsidRPr="00177D54">
        <w:t>» позволяет переключаться между ветками, которые уже созданы. Когда Git переключается, файлы проекта автоматически обновляются в соответствии с выбранной веткой.</w:t>
      </w:r>
    </w:p>
    <w:p w14:paraId="51CF8FA5" w14:textId="482BB02E" w:rsidR="00177D54" w:rsidRDefault="00177D54" w:rsidP="00177D54">
      <w:pPr>
        <w:pStyle w:val="af1"/>
      </w:pPr>
      <w:r w:rsidRPr="00177D54">
        <w:t>Чтобы перенести изменения из одной ветки в другую, использу</w:t>
      </w:r>
      <w:r>
        <w:t>ем</w:t>
      </w:r>
      <w:r w:rsidRPr="00177D54">
        <w:t xml:space="preserve"> команду «git merge </w:t>
      </w:r>
      <w:r w:rsidRPr="00177D54">
        <w:t>[</w:t>
      </w:r>
      <w:r w:rsidRPr="00177D54">
        <w:t>имя_ветки</w:t>
      </w:r>
      <w:r w:rsidRPr="00177D54">
        <w:t>]</w:t>
      </w:r>
      <w:r w:rsidRPr="00177D54">
        <w:t>». Если изменения в обеих ветках не конфликтуют, объединение произойдет автоматически. Если возникнут проблемы, Git сообщит о них.</w:t>
      </w:r>
    </w:p>
    <w:p w14:paraId="4F12AC14" w14:textId="1F1568A5" w:rsidR="00177D54" w:rsidRDefault="00177D54" w:rsidP="00177D54">
      <w:pPr>
        <w:pStyle w:val="af1"/>
      </w:pPr>
      <w:r w:rsidRPr="00177D54">
        <w:t>На рис</w:t>
      </w:r>
      <w:r w:rsidR="00EA6555">
        <w:t>унке</w:t>
      </w:r>
      <w:r w:rsidRPr="00177D54">
        <w:t xml:space="preserve"> 10 показано, как происходит фиксация изменений и объединение двух веток в одну.</w:t>
      </w:r>
    </w:p>
    <w:p w14:paraId="3BC40AB0" w14:textId="5576C335" w:rsidR="00177D54" w:rsidRDefault="00177D54" w:rsidP="00177D54">
      <w:pPr>
        <w:pStyle w:val="af3"/>
      </w:pPr>
      <w:r>
        <w:rPr>
          <w:noProof/>
        </w:rPr>
        <w:drawing>
          <wp:inline distT="0" distB="0" distL="0" distR="0" wp14:anchorId="6FDAB97C" wp14:editId="0BA42CE0">
            <wp:extent cx="6299835" cy="364045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7233" w14:textId="244D999D" w:rsidR="00177D54" w:rsidRDefault="00177D54" w:rsidP="00177D54">
      <w:pPr>
        <w:pStyle w:val="af3"/>
      </w:pPr>
      <w:r w:rsidRPr="004B2608">
        <w:t xml:space="preserve">Рисунок </w:t>
      </w:r>
      <w:r w:rsidRPr="00177D54">
        <w:t>10</w:t>
      </w:r>
      <w:r w:rsidRPr="004B2608">
        <w:t xml:space="preserve"> – </w:t>
      </w:r>
      <w:r>
        <w:t>Ф</w:t>
      </w:r>
      <w:r w:rsidRPr="00177D54">
        <w:t>иксация изменений и объединение двух веток в одну</w:t>
      </w:r>
    </w:p>
    <w:p w14:paraId="0896D356" w14:textId="54708515" w:rsidR="006B5CF2" w:rsidRPr="002C03EE" w:rsidRDefault="006B5CF2" w:rsidP="00BE7F98">
      <w:pPr>
        <w:pStyle w:val="af1"/>
      </w:pPr>
      <w:r w:rsidRPr="006B5CF2">
        <w:lastRenderedPageBreak/>
        <w:t>С помощью файла</w:t>
      </w:r>
      <w:r w:rsidRPr="006B5CF2">
        <w:t xml:space="preserve"> </w:t>
      </w:r>
      <w:r>
        <w:t>«</w:t>
      </w:r>
      <w:r w:rsidRPr="006B5CF2">
        <w:t>.gitignore</w:t>
      </w:r>
      <w:r>
        <w:t>»</w:t>
      </w:r>
      <w:r w:rsidRPr="006B5CF2">
        <w:t xml:space="preserve"> можно указать файлы и папки, которые должны быть проигнорированы Git и не отслеживаться как часть репозитория.</w:t>
      </w:r>
      <w:r>
        <w:t xml:space="preserve"> Созданный ранее файл «</w:t>
      </w:r>
      <w:r>
        <w:rPr>
          <w:lang w:val="en-US"/>
        </w:rPr>
        <w:t>tb</w:t>
      </w:r>
      <w:r w:rsidRPr="002C03EE">
        <w:t>_</w:t>
      </w:r>
      <w:r>
        <w:rPr>
          <w:lang w:val="en-US"/>
        </w:rPr>
        <w:t>file</w:t>
      </w:r>
      <w:r w:rsidRPr="002C03EE">
        <w:t>1.</w:t>
      </w:r>
      <w:r>
        <w:rPr>
          <w:lang w:val="en-US"/>
        </w:rPr>
        <w:t>txt</w:t>
      </w:r>
      <w:r>
        <w:t>» был проигнорирован во время фиксации изменений.</w:t>
      </w:r>
    </w:p>
    <w:p w14:paraId="500AEB89" w14:textId="5654A6FB" w:rsidR="00177D54" w:rsidRDefault="00BE7F98" w:rsidP="00BE7F98">
      <w:pPr>
        <w:pStyle w:val="af1"/>
      </w:pPr>
      <w:r>
        <w:t>К</w:t>
      </w:r>
      <w:r w:rsidRPr="00BE7F98">
        <w:t xml:space="preserve">oманда </w:t>
      </w:r>
      <w:r>
        <w:t>«</w:t>
      </w:r>
      <w:r w:rsidRPr="00BE7F98">
        <w:t xml:space="preserve">git branch -d </w:t>
      </w:r>
      <w:r w:rsidRPr="00BE7F98">
        <w:t>[</w:t>
      </w:r>
      <w:r w:rsidRPr="00BE7F98">
        <w:t>имя_ветки</w:t>
      </w:r>
      <w:r w:rsidRPr="00BE7F98">
        <w:t>]</w:t>
      </w:r>
      <w:r>
        <w:t>»</w:t>
      </w:r>
      <w:r w:rsidRPr="00BE7F98">
        <w:t xml:space="preserve"> позволяет удалить ветку после того, как она больше не нужна</w:t>
      </w:r>
      <w:r>
        <w:t xml:space="preserve"> </w:t>
      </w:r>
      <w:r w:rsidRPr="00BE7F98">
        <w:t>(</w:t>
      </w:r>
      <w:r>
        <w:t>рисунок 11</w:t>
      </w:r>
      <w:r w:rsidRPr="00BE7F98">
        <w:t>)</w:t>
      </w:r>
      <w:r w:rsidRPr="00BE7F98">
        <w:t>.</w:t>
      </w:r>
    </w:p>
    <w:p w14:paraId="5D95E807" w14:textId="0302AE52" w:rsidR="00BE7F98" w:rsidRDefault="00BE7F98" w:rsidP="00BE7F98">
      <w:pPr>
        <w:pStyle w:val="af3"/>
      </w:pPr>
      <w:r>
        <w:rPr>
          <w:noProof/>
        </w:rPr>
        <w:drawing>
          <wp:inline distT="0" distB="0" distL="0" distR="0" wp14:anchorId="1EB66648" wp14:editId="567EA0FC">
            <wp:extent cx="6200000" cy="238095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40D6" w14:textId="35ED9221" w:rsidR="00BE7F98" w:rsidRDefault="00BE7F98" w:rsidP="00BE7F98">
      <w:pPr>
        <w:pStyle w:val="af3"/>
      </w:pPr>
      <w:r w:rsidRPr="004B2608">
        <w:t xml:space="preserve">Рисунок </w:t>
      </w:r>
      <w:r w:rsidRPr="00177D54">
        <w:t>1</w:t>
      </w:r>
      <w:r>
        <w:t>1</w:t>
      </w:r>
      <w:r w:rsidRPr="004B2608">
        <w:t xml:space="preserve"> – </w:t>
      </w:r>
      <w:r>
        <w:t>Удаление ветки</w:t>
      </w:r>
    </w:p>
    <w:p w14:paraId="760BC2CB" w14:textId="61312274" w:rsidR="00BE7F98" w:rsidRDefault="00BE7F98" w:rsidP="00BE7F98">
      <w:pPr>
        <w:pStyle w:val="af1"/>
      </w:pPr>
      <w:r w:rsidRPr="00BE7F98">
        <w:t>Однако удаление ветки может быть выполнено только после того, как она была объединена с другой веткой</w:t>
      </w:r>
      <w:r>
        <w:t>.</w:t>
      </w:r>
    </w:p>
    <w:p w14:paraId="3503B646" w14:textId="330F16E3" w:rsidR="002C03EE" w:rsidRDefault="002C03EE" w:rsidP="00BE7F98">
      <w:pPr>
        <w:pStyle w:val="af1"/>
      </w:pPr>
      <w:r w:rsidRPr="002C03EE">
        <w:t xml:space="preserve">Команда </w:t>
      </w:r>
      <w:r>
        <w:t>«</w:t>
      </w:r>
      <w:r w:rsidRPr="002C03EE">
        <w:t>git push</w:t>
      </w:r>
      <w:r>
        <w:t>»</w:t>
      </w:r>
      <w:r w:rsidRPr="002C03EE">
        <w:t xml:space="preserve"> используется для переноса</w:t>
      </w:r>
      <w:r>
        <w:t xml:space="preserve"> ф</w:t>
      </w:r>
      <w:r w:rsidRPr="00177D54">
        <w:t>иксаци</w:t>
      </w:r>
      <w:r>
        <w:t>й</w:t>
      </w:r>
      <w:r w:rsidRPr="00177D54">
        <w:t xml:space="preserve"> изменений </w:t>
      </w:r>
      <w:r w:rsidRPr="002C03EE">
        <w:t>из локального репозитория в удаленный репозиторий</w:t>
      </w:r>
      <w:r>
        <w:t xml:space="preserve"> (рисунок 12)</w:t>
      </w:r>
      <w:r w:rsidRPr="002C03EE">
        <w:t>.</w:t>
      </w:r>
    </w:p>
    <w:p w14:paraId="47D4E1E4" w14:textId="5F4D668C" w:rsidR="002C03EE" w:rsidRDefault="002C03EE" w:rsidP="002C03EE">
      <w:pPr>
        <w:pStyle w:val="af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BF96A0" wp14:editId="43024800">
            <wp:extent cx="5638095" cy="2952381"/>
            <wp:effectExtent l="0" t="0" r="127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E9D1" w14:textId="395574E2" w:rsidR="002C03EE" w:rsidRDefault="002C03EE" w:rsidP="002C03EE">
      <w:pPr>
        <w:pStyle w:val="af3"/>
      </w:pPr>
      <w:r w:rsidRPr="004B2608">
        <w:t xml:space="preserve">Рисунок </w:t>
      </w:r>
      <w:r w:rsidRPr="00177D54">
        <w:t>1</w:t>
      </w:r>
      <w:r>
        <w:t>1</w:t>
      </w:r>
      <w:r w:rsidRPr="004B2608">
        <w:t xml:space="preserve"> – </w:t>
      </w:r>
      <w:r w:rsidR="00A5141A">
        <w:t>Отправка на удаленный репозиторий</w:t>
      </w:r>
    </w:p>
    <w:p w14:paraId="0F5A91E2" w14:textId="46A47306" w:rsidR="00A5141A" w:rsidRDefault="00A5141A" w:rsidP="00BE7F98">
      <w:pPr>
        <w:pStyle w:val="af1"/>
      </w:pPr>
      <w:r w:rsidRPr="00A5141A">
        <w:t xml:space="preserve">Команда </w:t>
      </w:r>
      <w:r>
        <w:t>«</w:t>
      </w:r>
      <w:r w:rsidRPr="00A5141A">
        <w:t>git push</w:t>
      </w:r>
      <w:r>
        <w:t>»</w:t>
      </w:r>
      <w:r w:rsidRPr="00A5141A">
        <w:t xml:space="preserve"> без параметров передает изменения из текущей локальной ветки в соответствующую удаленную ветку</w:t>
      </w:r>
      <w:r>
        <w:t>.</w:t>
      </w:r>
      <w:bookmarkStart w:id="1" w:name="_GoBack"/>
      <w:bookmarkEnd w:id="1"/>
    </w:p>
    <w:p w14:paraId="18E6372A" w14:textId="1E71D08E" w:rsidR="00BE7F98" w:rsidRPr="00BE7F98" w:rsidRDefault="00BE7F98" w:rsidP="00BE7F98">
      <w:pPr>
        <w:pStyle w:val="af1"/>
      </w:pPr>
      <w:r w:rsidRPr="00BE7F98">
        <w:t xml:space="preserve">В результате </w:t>
      </w:r>
      <w:r>
        <w:t xml:space="preserve">выполнения </w:t>
      </w:r>
      <w:r w:rsidRPr="00BE7F98">
        <w:t>лабораторной работы был</w:t>
      </w:r>
      <w:r>
        <w:t>и</w:t>
      </w:r>
      <w:r w:rsidRPr="00BE7F98">
        <w:t xml:space="preserve"> освоен</w:t>
      </w:r>
      <w:r>
        <w:t>ы</w:t>
      </w:r>
      <w:r w:rsidRPr="00BE7F98">
        <w:t xml:space="preserve"> основн</w:t>
      </w:r>
      <w:r>
        <w:t>ые</w:t>
      </w:r>
      <w:r w:rsidRPr="00BE7F98">
        <w:t xml:space="preserve"> </w:t>
      </w:r>
      <w:r>
        <w:t xml:space="preserve">команды по </w:t>
      </w:r>
      <w:r w:rsidRPr="00BE7F98">
        <w:t>работ</w:t>
      </w:r>
      <w:r>
        <w:t>е</w:t>
      </w:r>
      <w:r w:rsidRPr="00BE7F98">
        <w:t xml:space="preserve"> с Git</w:t>
      </w:r>
      <w:r>
        <w:t xml:space="preserve"> и</w:t>
      </w:r>
      <w:r w:rsidRPr="00BE7F98">
        <w:t xml:space="preserve"> удаленными репозиториями на платформе GitHub.</w:t>
      </w:r>
    </w:p>
    <w:sectPr w:rsidR="00BE7F98" w:rsidRPr="00BE7F98" w:rsidSect="000168B5">
      <w:footerReference w:type="default" r:id="rId20"/>
      <w:footerReference w:type="first" r:id="rId21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3FA34" w14:textId="77777777" w:rsidR="00231493" w:rsidRDefault="00231493" w:rsidP="006E79D5">
      <w:pPr>
        <w:spacing w:after="0" w:line="240" w:lineRule="auto"/>
      </w:pPr>
      <w:r>
        <w:separator/>
      </w:r>
    </w:p>
  </w:endnote>
  <w:endnote w:type="continuationSeparator" w:id="0">
    <w:p w14:paraId="7A9F2CC0" w14:textId="77777777" w:rsidR="00231493" w:rsidRDefault="00231493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768284270"/>
      <w:docPartObj>
        <w:docPartGallery w:val="Page Numbers (Bottom of Page)"/>
        <w:docPartUnique/>
      </w:docPartObj>
    </w:sdtPr>
    <w:sdtEndPr/>
    <w:sdtContent>
      <w:p w14:paraId="5A23F460" w14:textId="6058AFDA" w:rsidR="003969E5" w:rsidRPr="000168B5" w:rsidRDefault="003969E5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168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68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68B5">
          <w:rPr>
            <w:rFonts w:ascii="Times New Roman" w:hAnsi="Times New Roman" w:cs="Times New Roman"/>
            <w:sz w:val="28"/>
            <w:szCs w:val="28"/>
          </w:rPr>
          <w:t>2</w: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D29BD8" w14:textId="77777777" w:rsidR="003969E5" w:rsidRPr="000168B5" w:rsidRDefault="003969E5" w:rsidP="000168B5">
    <w:pPr>
      <w:pStyle w:val="a8"/>
      <w:ind w:left="4320" w:firstLine="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C469E" w14:textId="6F1DC21F" w:rsidR="003969E5" w:rsidRPr="00CE55AD" w:rsidRDefault="003969E5" w:rsidP="00CE55AD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Киров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B8DC3" w14:textId="77777777" w:rsidR="00231493" w:rsidRDefault="00231493" w:rsidP="006E79D5">
      <w:pPr>
        <w:spacing w:after="0" w:line="240" w:lineRule="auto"/>
      </w:pPr>
      <w:r>
        <w:separator/>
      </w:r>
    </w:p>
  </w:footnote>
  <w:footnote w:type="continuationSeparator" w:id="0">
    <w:p w14:paraId="722CE8AE" w14:textId="77777777" w:rsidR="00231493" w:rsidRDefault="00231493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5" w15:restartNumberingAfterBreak="0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618A7"/>
    <w:multiLevelType w:val="hybridMultilevel"/>
    <w:tmpl w:val="C380A814"/>
    <w:lvl w:ilvl="0" w:tplc="8332A902">
      <w:start w:val="1"/>
      <w:numFmt w:val="decimal"/>
      <w:pStyle w:val="a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2" w15:restartNumberingAfterBreak="0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2D1532"/>
    <w:multiLevelType w:val="hybridMultilevel"/>
    <w:tmpl w:val="9D1CB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5"/>
  </w:num>
  <w:num w:numId="5">
    <w:abstractNumId w:val="12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 w:numId="13">
    <w:abstractNumId w:val="20"/>
  </w:num>
  <w:num w:numId="14">
    <w:abstractNumId w:val="4"/>
  </w:num>
  <w:num w:numId="15">
    <w:abstractNumId w:val="1"/>
  </w:num>
  <w:num w:numId="16">
    <w:abstractNumId w:val="15"/>
  </w:num>
  <w:num w:numId="17">
    <w:abstractNumId w:val="17"/>
  </w:num>
  <w:num w:numId="18">
    <w:abstractNumId w:val="13"/>
  </w:num>
  <w:num w:numId="19">
    <w:abstractNumId w:val="1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7C0F"/>
    <w:rsid w:val="000168B5"/>
    <w:rsid w:val="00024372"/>
    <w:rsid w:val="00034CB0"/>
    <w:rsid w:val="00045DDC"/>
    <w:rsid w:val="00072AC8"/>
    <w:rsid w:val="00077B42"/>
    <w:rsid w:val="00091FEC"/>
    <w:rsid w:val="000A1C1F"/>
    <w:rsid w:val="000A6591"/>
    <w:rsid w:val="000F1654"/>
    <w:rsid w:val="000F2E3D"/>
    <w:rsid w:val="000F481F"/>
    <w:rsid w:val="000F4840"/>
    <w:rsid w:val="000F54A6"/>
    <w:rsid w:val="00102512"/>
    <w:rsid w:val="0011548C"/>
    <w:rsid w:val="0011675D"/>
    <w:rsid w:val="00155B24"/>
    <w:rsid w:val="00156371"/>
    <w:rsid w:val="00177385"/>
    <w:rsid w:val="00177D54"/>
    <w:rsid w:val="001B5432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539"/>
    <w:rsid w:val="002253A5"/>
    <w:rsid w:val="00231493"/>
    <w:rsid w:val="00254C7B"/>
    <w:rsid w:val="0026299C"/>
    <w:rsid w:val="002670B5"/>
    <w:rsid w:val="0026712C"/>
    <w:rsid w:val="002711D7"/>
    <w:rsid w:val="00280DD4"/>
    <w:rsid w:val="002836E7"/>
    <w:rsid w:val="00287E25"/>
    <w:rsid w:val="00287F44"/>
    <w:rsid w:val="002A24AE"/>
    <w:rsid w:val="002C03EE"/>
    <w:rsid w:val="00300171"/>
    <w:rsid w:val="00315052"/>
    <w:rsid w:val="003266E0"/>
    <w:rsid w:val="003338DF"/>
    <w:rsid w:val="003338E5"/>
    <w:rsid w:val="00342D64"/>
    <w:rsid w:val="003560AB"/>
    <w:rsid w:val="003636DD"/>
    <w:rsid w:val="00385E5C"/>
    <w:rsid w:val="00391A05"/>
    <w:rsid w:val="003969E5"/>
    <w:rsid w:val="003C3150"/>
    <w:rsid w:val="003D2282"/>
    <w:rsid w:val="004022DD"/>
    <w:rsid w:val="004033BD"/>
    <w:rsid w:val="00411695"/>
    <w:rsid w:val="00427E5C"/>
    <w:rsid w:val="00427F48"/>
    <w:rsid w:val="00443C0E"/>
    <w:rsid w:val="00451A3C"/>
    <w:rsid w:val="00453DCC"/>
    <w:rsid w:val="00470493"/>
    <w:rsid w:val="004709A7"/>
    <w:rsid w:val="004828DE"/>
    <w:rsid w:val="004A6BFC"/>
    <w:rsid w:val="004B1EB1"/>
    <w:rsid w:val="004B2608"/>
    <w:rsid w:val="004B4C7F"/>
    <w:rsid w:val="004C3181"/>
    <w:rsid w:val="004E7E76"/>
    <w:rsid w:val="00501765"/>
    <w:rsid w:val="00505D83"/>
    <w:rsid w:val="00516671"/>
    <w:rsid w:val="00543F35"/>
    <w:rsid w:val="005501B4"/>
    <w:rsid w:val="0057356A"/>
    <w:rsid w:val="0057502A"/>
    <w:rsid w:val="005A20D6"/>
    <w:rsid w:val="005A2612"/>
    <w:rsid w:val="005C469C"/>
    <w:rsid w:val="005C638E"/>
    <w:rsid w:val="005F69CE"/>
    <w:rsid w:val="006068F7"/>
    <w:rsid w:val="006150A5"/>
    <w:rsid w:val="0062163E"/>
    <w:rsid w:val="00655476"/>
    <w:rsid w:val="00656082"/>
    <w:rsid w:val="00656CB8"/>
    <w:rsid w:val="006718B2"/>
    <w:rsid w:val="006861B9"/>
    <w:rsid w:val="006A52F9"/>
    <w:rsid w:val="006B5CF2"/>
    <w:rsid w:val="006C0CB3"/>
    <w:rsid w:val="006E33F1"/>
    <w:rsid w:val="006E4D66"/>
    <w:rsid w:val="006E79D5"/>
    <w:rsid w:val="00707CA4"/>
    <w:rsid w:val="00723BFC"/>
    <w:rsid w:val="007250B0"/>
    <w:rsid w:val="0072709E"/>
    <w:rsid w:val="00744056"/>
    <w:rsid w:val="00744209"/>
    <w:rsid w:val="00744C36"/>
    <w:rsid w:val="0074724A"/>
    <w:rsid w:val="0075238B"/>
    <w:rsid w:val="00781110"/>
    <w:rsid w:val="007A7F66"/>
    <w:rsid w:val="007E76F5"/>
    <w:rsid w:val="007F1A6C"/>
    <w:rsid w:val="00805A3C"/>
    <w:rsid w:val="008149DF"/>
    <w:rsid w:val="00815692"/>
    <w:rsid w:val="00817D00"/>
    <w:rsid w:val="00826D1B"/>
    <w:rsid w:val="00841AE9"/>
    <w:rsid w:val="008665CD"/>
    <w:rsid w:val="0086789F"/>
    <w:rsid w:val="0088450D"/>
    <w:rsid w:val="008D3BD3"/>
    <w:rsid w:val="008D48E0"/>
    <w:rsid w:val="008D751A"/>
    <w:rsid w:val="008E449B"/>
    <w:rsid w:val="008F638E"/>
    <w:rsid w:val="00907CFA"/>
    <w:rsid w:val="00912AC8"/>
    <w:rsid w:val="00930C34"/>
    <w:rsid w:val="00930D5B"/>
    <w:rsid w:val="0095029E"/>
    <w:rsid w:val="00955BB3"/>
    <w:rsid w:val="00962B57"/>
    <w:rsid w:val="009658F4"/>
    <w:rsid w:val="00967935"/>
    <w:rsid w:val="00972D60"/>
    <w:rsid w:val="009A2ADF"/>
    <w:rsid w:val="009A4AC8"/>
    <w:rsid w:val="009A5131"/>
    <w:rsid w:val="009A7993"/>
    <w:rsid w:val="009B5310"/>
    <w:rsid w:val="009C0B4F"/>
    <w:rsid w:val="009D0DCE"/>
    <w:rsid w:val="009E1350"/>
    <w:rsid w:val="00A03683"/>
    <w:rsid w:val="00A05A8D"/>
    <w:rsid w:val="00A439FB"/>
    <w:rsid w:val="00A44E92"/>
    <w:rsid w:val="00A5141A"/>
    <w:rsid w:val="00A70CD2"/>
    <w:rsid w:val="00A71F7C"/>
    <w:rsid w:val="00AC10EF"/>
    <w:rsid w:val="00AC35BF"/>
    <w:rsid w:val="00AC6057"/>
    <w:rsid w:val="00AE3BA6"/>
    <w:rsid w:val="00AE3E17"/>
    <w:rsid w:val="00AE7E99"/>
    <w:rsid w:val="00B17FCF"/>
    <w:rsid w:val="00B25318"/>
    <w:rsid w:val="00B517AD"/>
    <w:rsid w:val="00B66D39"/>
    <w:rsid w:val="00B70C51"/>
    <w:rsid w:val="00B812D9"/>
    <w:rsid w:val="00BC175E"/>
    <w:rsid w:val="00BD5570"/>
    <w:rsid w:val="00BE2A16"/>
    <w:rsid w:val="00BE7F98"/>
    <w:rsid w:val="00BF713E"/>
    <w:rsid w:val="00C06C0B"/>
    <w:rsid w:val="00C23BA4"/>
    <w:rsid w:val="00C75AEA"/>
    <w:rsid w:val="00CA0AAA"/>
    <w:rsid w:val="00CA6261"/>
    <w:rsid w:val="00CA6D99"/>
    <w:rsid w:val="00CC5B93"/>
    <w:rsid w:val="00CE3419"/>
    <w:rsid w:val="00CE55AD"/>
    <w:rsid w:val="00D11591"/>
    <w:rsid w:val="00D23DD5"/>
    <w:rsid w:val="00D242F8"/>
    <w:rsid w:val="00D2574D"/>
    <w:rsid w:val="00D2575D"/>
    <w:rsid w:val="00D268D3"/>
    <w:rsid w:val="00D313AD"/>
    <w:rsid w:val="00D40196"/>
    <w:rsid w:val="00D4535A"/>
    <w:rsid w:val="00D53622"/>
    <w:rsid w:val="00D5384A"/>
    <w:rsid w:val="00D60B31"/>
    <w:rsid w:val="00D7308C"/>
    <w:rsid w:val="00D86F4B"/>
    <w:rsid w:val="00D9112D"/>
    <w:rsid w:val="00D9205C"/>
    <w:rsid w:val="00DA6300"/>
    <w:rsid w:val="00DB6D35"/>
    <w:rsid w:val="00DC0F14"/>
    <w:rsid w:val="00DC70E8"/>
    <w:rsid w:val="00DC7682"/>
    <w:rsid w:val="00DD1592"/>
    <w:rsid w:val="00DE34FD"/>
    <w:rsid w:val="00DE3543"/>
    <w:rsid w:val="00DF7F1E"/>
    <w:rsid w:val="00E26639"/>
    <w:rsid w:val="00E635FC"/>
    <w:rsid w:val="00E74666"/>
    <w:rsid w:val="00EA6555"/>
    <w:rsid w:val="00EB6D08"/>
    <w:rsid w:val="00ED19C7"/>
    <w:rsid w:val="00F069EF"/>
    <w:rsid w:val="00F22F01"/>
    <w:rsid w:val="00F2703C"/>
    <w:rsid w:val="00F37B8D"/>
    <w:rsid w:val="00F45BEF"/>
    <w:rsid w:val="00F57F75"/>
    <w:rsid w:val="00F63D77"/>
    <w:rsid w:val="00F75CB3"/>
    <w:rsid w:val="00FC35B0"/>
    <w:rsid w:val="00FD0FF5"/>
    <w:rsid w:val="00FD217F"/>
    <w:rsid w:val="00FD30AE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5B24"/>
    <w:pPr>
      <w:spacing w:line="360" w:lineRule="auto"/>
      <w:ind w:firstLine="709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4AC8"/>
    <w:pPr>
      <w:ind w:left="720"/>
      <w:contextualSpacing/>
    </w:pPr>
  </w:style>
  <w:style w:type="table" w:styleId="a5">
    <w:name w:val="Table Grid"/>
    <w:basedOn w:val="a2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79D5"/>
  </w:style>
  <w:style w:type="paragraph" w:styleId="a8">
    <w:name w:val="footer"/>
    <w:basedOn w:val="a0"/>
    <w:link w:val="a9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79D5"/>
  </w:style>
  <w:style w:type="paragraph" w:styleId="aa">
    <w:name w:val="Balloon Text"/>
    <w:basedOn w:val="a0"/>
    <w:link w:val="ab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c">
    <w:name w:val="Монстр для приложений"/>
    <w:basedOn w:val="ad"/>
    <w:next w:val="a0"/>
    <w:link w:val="ae"/>
    <w:qFormat/>
    <w:rsid w:val="00FE2BB2"/>
    <w:pPr>
      <w:spacing w:line="240" w:lineRule="auto"/>
      <w:ind w:left="0"/>
      <w:jc w:val="center"/>
    </w:pPr>
    <w:rPr>
      <w:rFonts w:ascii="Times New Roman" w:hAnsi="Times New Roman"/>
      <w:b/>
      <w:sz w:val="32"/>
    </w:rPr>
  </w:style>
  <w:style w:type="character" w:customStyle="1" w:styleId="ae">
    <w:name w:val="Монстр для приложений Знак"/>
    <w:basedOn w:val="a1"/>
    <w:link w:val="ac"/>
    <w:rsid w:val="00FE2BB2"/>
    <w:rPr>
      <w:rFonts w:ascii="Times New Roman" w:hAnsi="Times New Roman"/>
      <w:b/>
      <w:sz w:val="32"/>
    </w:rPr>
  </w:style>
  <w:style w:type="paragraph" w:styleId="ad">
    <w:name w:val="Body Text Indent"/>
    <w:basedOn w:val="a0"/>
    <w:link w:val="af"/>
    <w:uiPriority w:val="99"/>
    <w:semiHidden/>
    <w:unhideWhenUsed/>
    <w:rsid w:val="00FE2BB2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d"/>
    <w:uiPriority w:val="99"/>
    <w:semiHidden/>
    <w:rsid w:val="00FE2BB2"/>
  </w:style>
  <w:style w:type="paragraph" w:customStyle="1" w:styleId="a">
    <w:name w:val="Монстр с именем СТП/ЕСКД"/>
    <w:basedOn w:val="a0"/>
    <w:next w:val="a0"/>
    <w:link w:val="af0"/>
    <w:autoRedefine/>
    <w:qFormat/>
    <w:rsid w:val="00841AE9"/>
    <w:pPr>
      <w:numPr>
        <w:numId w:val="21"/>
      </w:numPr>
      <w:spacing w:before="600" w:after="0"/>
      <w:ind w:left="0" w:firstLine="709"/>
      <w:contextualSpacing/>
      <w:jc w:val="both"/>
      <w:outlineLvl w:val="0"/>
    </w:pPr>
    <w:rPr>
      <w:rFonts w:ascii="Times New Roman" w:hAnsi="Times New Roman" w:cs="Times New Roman"/>
      <w:b/>
      <w:sz w:val="32"/>
      <w:szCs w:val="24"/>
    </w:rPr>
  </w:style>
  <w:style w:type="character" w:customStyle="1" w:styleId="af0">
    <w:name w:val="Монстр с именем СТП/ЕСКД Знак"/>
    <w:basedOn w:val="a1"/>
    <w:link w:val="a"/>
    <w:rsid w:val="00841AE9"/>
    <w:rPr>
      <w:rFonts w:ascii="Times New Roman" w:hAnsi="Times New Roman" w:cs="Times New Roman"/>
      <w:b/>
      <w:sz w:val="32"/>
      <w:szCs w:val="24"/>
    </w:rPr>
  </w:style>
  <w:style w:type="paragraph" w:customStyle="1" w:styleId="af1">
    <w:name w:val="Обычный монстр"/>
    <w:basedOn w:val="ad"/>
    <w:link w:val="af2"/>
    <w:qFormat/>
    <w:rsid w:val="00FE2BB2"/>
    <w:pPr>
      <w:spacing w:before="120"/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бычный монстр Знак"/>
    <w:basedOn w:val="a1"/>
    <w:link w:val="af1"/>
    <w:rsid w:val="00FE2BB2"/>
    <w:rPr>
      <w:rFonts w:ascii="Times New Roman" w:hAnsi="Times New Roman" w:cs="Times New Roman"/>
      <w:sz w:val="28"/>
      <w:szCs w:val="28"/>
    </w:rPr>
  </w:style>
  <w:style w:type="paragraph" w:customStyle="1" w:styleId="af3">
    <w:name w:val="Подпись рисуночков"/>
    <w:basedOn w:val="af4"/>
    <w:link w:val="af5"/>
    <w:qFormat/>
    <w:rsid w:val="00D9112D"/>
    <w:pPr>
      <w:keepLines/>
      <w:spacing w:before="600" w:after="600" w:line="360" w:lineRule="auto"/>
      <w:ind w:firstLine="0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5">
    <w:name w:val="Подпись рисуночков Знак"/>
    <w:basedOn w:val="a1"/>
    <w:link w:val="af3"/>
    <w:rsid w:val="00D9112D"/>
    <w:rPr>
      <w:rFonts w:ascii="Times New Roman" w:hAnsi="Times New Roman"/>
      <w:iCs/>
      <w:sz w:val="28"/>
      <w:szCs w:val="18"/>
    </w:rPr>
  </w:style>
  <w:style w:type="paragraph" w:styleId="af4">
    <w:name w:val="caption"/>
    <w:basedOn w:val="a0"/>
    <w:next w:val="a0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одПриложенный монстр"/>
    <w:basedOn w:val="ac"/>
    <w:link w:val="af7"/>
    <w:qFormat/>
    <w:rsid w:val="00CE55AD"/>
    <w:pPr>
      <w:spacing w:after="0"/>
      <w:ind w:firstLine="0"/>
    </w:pPr>
  </w:style>
  <w:style w:type="character" w:customStyle="1" w:styleId="af7">
    <w:name w:val="ПодПриложенный монстр Знак"/>
    <w:basedOn w:val="ae"/>
    <w:link w:val="af6"/>
    <w:rsid w:val="00CE55AD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99B97-F09A-4817-8111-15784592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658</TotalTime>
  <Pages>9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А К</cp:lastModifiedBy>
  <cp:revision>16</cp:revision>
  <cp:lastPrinted>2021-03-11T15:08:00Z</cp:lastPrinted>
  <dcterms:created xsi:type="dcterms:W3CDTF">2022-12-05T15:40:00Z</dcterms:created>
  <dcterms:modified xsi:type="dcterms:W3CDTF">2023-10-25T11:41:00Z</dcterms:modified>
</cp:coreProperties>
</file>