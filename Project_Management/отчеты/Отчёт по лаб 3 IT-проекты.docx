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14B876C5" w14:textId="27AD4295" w:rsidR="00B812D9" w:rsidRPr="00955BB3" w:rsidRDefault="00A8224C" w:rsidP="00B812D9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Виртуализация и контейнеризация</w:t>
      </w:r>
    </w:p>
    <w:p w14:paraId="21328003" w14:textId="3E56B636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A8224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5E66BCE0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</w:t>
      </w:r>
      <w:r w:rsidR="00955B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-проектами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64A2653D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7C638F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Вершинин П.А</w:t>
      </w:r>
      <w:r w:rsidR="006068F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1D1F8C42" w:rsidR="00B812D9" w:rsidRPr="00955BB3" w:rsidRDefault="000F1654" w:rsidP="00FE2BB2">
      <w:pPr>
        <w:pStyle w:val="af1"/>
      </w:pPr>
      <w:r>
        <w:lastRenderedPageBreak/>
        <w:t>Цель</w:t>
      </w:r>
      <w:r w:rsidRPr="000F1654">
        <w:t>:</w:t>
      </w:r>
      <w:r w:rsidR="00B812D9">
        <w:t xml:space="preserve"> </w:t>
      </w:r>
      <w:r w:rsidR="00A8224C" w:rsidRPr="00A8224C">
        <w:t>получ</w:t>
      </w:r>
      <w:r w:rsidR="00A8224C">
        <w:t>ить</w:t>
      </w:r>
      <w:r w:rsidR="00A8224C" w:rsidRPr="00A8224C">
        <w:t xml:space="preserve"> практически</w:t>
      </w:r>
      <w:r w:rsidR="00A8224C">
        <w:t>е</w:t>
      </w:r>
      <w:r w:rsidR="00A8224C" w:rsidRPr="00A8224C">
        <w:t xml:space="preserve"> навык</w:t>
      </w:r>
      <w:r w:rsidR="00A8224C">
        <w:t>и</w:t>
      </w:r>
      <w:r w:rsidR="00A8224C" w:rsidRPr="00A8224C">
        <w:t xml:space="preserve"> по использованию </w:t>
      </w:r>
      <w:r w:rsidR="00102120">
        <w:t>«</w:t>
      </w:r>
      <w:r w:rsidR="00A8224C" w:rsidRPr="00A8224C">
        <w:t>Docker</w:t>
      </w:r>
      <w:r w:rsidR="00102120">
        <w:t>»</w:t>
      </w:r>
      <w:r w:rsidR="00A8224C" w:rsidRPr="00A8224C">
        <w:t xml:space="preserve"> для упрощения процесса разработки, тестирования и развертывания приложений с помощью контейнеризации.</w:t>
      </w:r>
    </w:p>
    <w:p w14:paraId="2DC93188" w14:textId="58C2B3EB" w:rsidR="00BF3FAC" w:rsidRDefault="00781110" w:rsidP="00BF3FAC">
      <w:pPr>
        <w:pStyle w:val="af1"/>
      </w:pPr>
      <w:r>
        <w:t>В ходе работы необходимо выполнить следующее задание:</w:t>
      </w:r>
    </w:p>
    <w:p w14:paraId="7224B47D" w14:textId="11439110" w:rsidR="00124D5A" w:rsidRPr="00124D5A" w:rsidRDefault="00BF3FAC" w:rsidP="00BF3FAC">
      <w:pPr>
        <w:pStyle w:val="af1"/>
        <w:numPr>
          <w:ilvl w:val="0"/>
          <w:numId w:val="22"/>
        </w:numPr>
        <w:ind w:left="0" w:firstLine="709"/>
      </w:pPr>
      <w:r>
        <w:t>создать тестовое nodejs приложение</w:t>
      </w:r>
      <w:r w:rsidR="00124D5A" w:rsidRPr="00124D5A">
        <w:t>;</w:t>
      </w:r>
    </w:p>
    <w:p w14:paraId="6820C2C4" w14:textId="58469660" w:rsid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выполнить сборку образа приложения</w:t>
      </w:r>
      <w:r w:rsidRPr="00BF3FAC">
        <w:t>;</w:t>
      </w:r>
    </w:p>
    <w:p w14:paraId="1C6AF2EB" w14:textId="04924ADE" w:rsidR="00BF3FAC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запустить </w:t>
      </w:r>
      <w:r w:rsidR="00124D5A">
        <w:t>приложение</w:t>
      </w:r>
      <w:r>
        <w:t xml:space="preserve"> в Docker</w:t>
      </w:r>
      <w:r w:rsidR="00124D5A">
        <w:t>-</w:t>
      </w:r>
      <w:r>
        <w:t>контейнере</w:t>
      </w:r>
      <w:r w:rsidRPr="00BF3FAC">
        <w:t>;</w:t>
      </w:r>
    </w:p>
    <w:p w14:paraId="3AA32253" w14:textId="3EEA8350" w:rsidR="00BF3FAC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описать запуск приложения через </w:t>
      </w:r>
      <w:r w:rsidR="00124D5A">
        <w:t>«</w:t>
      </w:r>
      <w:r>
        <w:t>docker-compose</w:t>
      </w:r>
      <w:r w:rsidR="00124D5A">
        <w:t>»</w:t>
      </w:r>
      <w:r w:rsidRPr="00BF3FAC">
        <w:t>;</w:t>
      </w:r>
    </w:p>
    <w:p w14:paraId="407D11C4" w14:textId="68A0652A" w:rsidR="00BF3FAC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развернуть приложение из </w:t>
      </w:r>
      <w:r w:rsidR="00124D5A">
        <w:rPr>
          <w:lang w:val="en-US"/>
        </w:rPr>
        <w:t>g</w:t>
      </w:r>
      <w:r>
        <w:t>it</w:t>
      </w:r>
      <w:r w:rsidR="00124D5A" w:rsidRPr="00124D5A">
        <w:t>-</w:t>
      </w:r>
      <w:r>
        <w:t xml:space="preserve">репозитория или </w:t>
      </w:r>
      <w:r w:rsidR="00124D5A">
        <w:t>«</w:t>
      </w:r>
      <w:r>
        <w:t>docker hub</w:t>
      </w:r>
      <w:r w:rsidR="00124D5A">
        <w:t>»</w:t>
      </w:r>
      <w:r w:rsidR="00C91810">
        <w:t>.</w:t>
      </w:r>
    </w:p>
    <w:p w14:paraId="7975C126" w14:textId="4D4D0EE2" w:rsidR="00C91810" w:rsidRDefault="00C91810" w:rsidP="00007C0F">
      <w:pPr>
        <w:pStyle w:val="af1"/>
      </w:pPr>
      <w:r>
        <w:t>С</w:t>
      </w:r>
      <w:r w:rsidRPr="00C91810">
        <w:t xml:space="preserve">оздадим новый проект, вызвав команду </w:t>
      </w:r>
      <w:r>
        <w:t>«</w:t>
      </w:r>
      <w:r w:rsidRPr="00C91810">
        <w:t>npm init –y</w:t>
      </w:r>
      <w:r>
        <w:t>»</w:t>
      </w:r>
      <w:r w:rsidRPr="00C91810">
        <w:t xml:space="preserve">, создадим папку </w:t>
      </w:r>
      <w:r>
        <w:t>«</w:t>
      </w:r>
      <w:r w:rsidRPr="00C91810">
        <w:t>src</w:t>
      </w:r>
      <w:r>
        <w:t>»</w:t>
      </w:r>
      <w:r w:rsidRPr="00C91810">
        <w:t xml:space="preserve">, а в ней файл </w:t>
      </w:r>
      <w:r>
        <w:t>«</w:t>
      </w:r>
      <w:r w:rsidRPr="00C91810">
        <w:t>app.js</w:t>
      </w:r>
      <w:r>
        <w:t>»</w:t>
      </w:r>
      <w:r w:rsidRPr="00C91810">
        <w:t xml:space="preserve"> и поместим в него следующий код: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91810" w:rsidRPr="00C10A78" w14:paraId="432CC09D" w14:textId="77777777" w:rsidTr="000723C2">
        <w:tc>
          <w:tcPr>
            <w:tcW w:w="10060" w:type="dxa"/>
          </w:tcPr>
          <w:p w14:paraId="14B0CF43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const http = require('http'); </w:t>
            </w:r>
          </w:p>
          <w:p w14:paraId="0BC06C7D" w14:textId="5535EA0F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const port = 3000; </w:t>
            </w:r>
          </w:p>
          <w:p w14:paraId="10611AC4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E3472D5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const server = http.createServer((req, res) =&gt; { </w:t>
            </w:r>
          </w:p>
          <w:p w14:paraId="004CA24C" w14:textId="083ADCD1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</w:t>
            </w: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res.statusCode = 200; </w:t>
            </w:r>
          </w:p>
          <w:p w14:paraId="33AC4E6B" w14:textId="409787C3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res.setHeader('Content-Type', 'text/plain'); </w:t>
            </w:r>
          </w:p>
          <w:p w14:paraId="35113A5F" w14:textId="64B7E362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res.end('Hello World'); </w:t>
            </w:r>
          </w:p>
          <w:p w14:paraId="20126771" w14:textId="784C9875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}); </w:t>
            </w:r>
          </w:p>
          <w:p w14:paraId="2D81B6BE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96BBA55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server.listen(port, () =&gt; { </w:t>
            </w:r>
          </w:p>
          <w:p w14:paraId="66B848E5" w14:textId="7892173C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console.log(`Server running at </w:t>
            </w:r>
            <w:hyperlink r:id="rId8" w:history="1">
              <w:r w:rsidRPr="00FF4D43">
                <w:rPr>
                  <w:rStyle w:val="af8"/>
                  <w:rFonts w:ascii="Courier New" w:eastAsia="Times New Roman" w:hAnsi="Courier New" w:cs="Courier New"/>
                  <w:shd w:val="clear" w:color="auto" w:fill="F7F6F3"/>
                  <w:lang w:val="en-US" w:eastAsia="ru-RU"/>
                </w:rPr>
                <w:t>http://localhost:${port}/`</w:t>
              </w:r>
            </w:hyperlink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); </w:t>
            </w:r>
          </w:p>
          <w:p w14:paraId="0D6051BF" w14:textId="34D83D66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});</w:t>
            </w:r>
          </w:p>
        </w:tc>
      </w:tr>
    </w:tbl>
    <w:p w14:paraId="7FD9D810" w14:textId="77777777" w:rsidR="00C91810" w:rsidRPr="00C91810" w:rsidRDefault="00C91810" w:rsidP="00007C0F">
      <w:pPr>
        <w:pStyle w:val="af1"/>
        <w:rPr>
          <w:lang w:val="en-US"/>
        </w:rPr>
      </w:pPr>
    </w:p>
    <w:p w14:paraId="11FD631A" w14:textId="60CB5EAD" w:rsidR="00007C0F" w:rsidRPr="00124D5A" w:rsidRDefault="00C91810" w:rsidP="00007C0F">
      <w:pPr>
        <w:pStyle w:val="af1"/>
      </w:pPr>
      <w:r w:rsidRPr="00C91810">
        <w:t xml:space="preserve"> Теперь упакуем это приложение в контейнер, чтобы запустить через </w:t>
      </w:r>
      <w:r w:rsidR="00124D5A">
        <w:t>«</w:t>
      </w:r>
      <w:r w:rsidRPr="00C91810">
        <w:t>Docker</w:t>
      </w:r>
      <w:r w:rsidR="00124D5A">
        <w:t>»</w:t>
      </w:r>
      <w:r w:rsidRPr="00C91810">
        <w:t xml:space="preserve">. Для этого нужно поместить следующей код в файл </w:t>
      </w:r>
      <w:r w:rsidR="00124D5A">
        <w:t>«</w:t>
      </w:r>
      <w:r w:rsidRPr="00C91810">
        <w:t>Dockerfile</w:t>
      </w:r>
      <w:r w:rsidR="00124D5A">
        <w:t>»</w:t>
      </w:r>
      <w:r w:rsidRPr="00124D5A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91810" w:rsidRPr="007C638F" w14:paraId="1D9D4C8D" w14:textId="77777777" w:rsidTr="000723C2">
        <w:tc>
          <w:tcPr>
            <w:tcW w:w="10060" w:type="dxa"/>
          </w:tcPr>
          <w:p w14:paraId="32FA4F74" w14:textId="77777777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node:alpine </w:t>
            </w:r>
          </w:p>
          <w:p w14:paraId="5C2BB65F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WORKDIR /app </w:t>
            </w:r>
          </w:p>
          <w:p w14:paraId="47E5C897" w14:textId="77777777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COPY package.json ./ </w:t>
            </w:r>
          </w:p>
          <w:p w14:paraId="0723B81F" w14:textId="77777777" w:rsidR="00C91810" w:rsidRPr="007C638F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RUN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npm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</w:p>
          <w:p w14:paraId="436BCEA5" w14:textId="77777777" w:rsidR="00C91810" w:rsidRPr="007C638F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>COPY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src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./</w:t>
            </w: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src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</w:p>
          <w:p w14:paraId="78837B74" w14:textId="77777777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EXPOSE 3000 </w:t>
            </w:r>
          </w:p>
          <w:p w14:paraId="6F07E9B2" w14:textId="2BDDD6BB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CMD ["node", "src/app.js"]</w:t>
            </w:r>
          </w:p>
        </w:tc>
      </w:tr>
    </w:tbl>
    <w:p w14:paraId="202CB8FB" w14:textId="77777777" w:rsidR="00C91810" w:rsidRPr="00C91810" w:rsidRDefault="00C91810" w:rsidP="00007C0F">
      <w:pPr>
        <w:pStyle w:val="af1"/>
        <w:rPr>
          <w:lang w:val="en-US"/>
        </w:rPr>
      </w:pPr>
    </w:p>
    <w:p w14:paraId="1A088CC0" w14:textId="5ACB73F8" w:rsidR="00C91810" w:rsidRDefault="00C91810" w:rsidP="006068F7">
      <w:pPr>
        <w:pStyle w:val="af1"/>
      </w:pPr>
      <w:r w:rsidRPr="00C91810">
        <w:t xml:space="preserve">После описания файла </w:t>
      </w:r>
      <w:r w:rsidR="00124D5A">
        <w:t>«</w:t>
      </w:r>
      <w:r w:rsidRPr="00C91810">
        <w:t>Dockerfile</w:t>
      </w:r>
      <w:r w:rsidR="00124D5A">
        <w:t>»</w:t>
      </w:r>
      <w:r w:rsidRPr="00C91810">
        <w:t xml:space="preserve"> выполним </w:t>
      </w:r>
      <w:r>
        <w:t>команду «</w:t>
      </w:r>
      <w:r>
        <w:rPr>
          <w:lang w:val="en-US"/>
        </w:rPr>
        <w:t>docker</w:t>
      </w:r>
      <w:r w:rsidRPr="00C91810">
        <w:t xml:space="preserve"> </w:t>
      </w:r>
      <w:r>
        <w:rPr>
          <w:lang w:val="en-US"/>
        </w:rPr>
        <w:t>build</w:t>
      </w:r>
      <w:r>
        <w:t>» (рис. 1).</w:t>
      </w:r>
    </w:p>
    <w:p w14:paraId="5875BDFA" w14:textId="354794C7" w:rsidR="00C91810" w:rsidRDefault="00C91810" w:rsidP="00C91810">
      <w:pPr>
        <w:pStyle w:val="af3"/>
      </w:pPr>
      <w:r>
        <w:rPr>
          <w:noProof/>
        </w:rPr>
        <w:drawing>
          <wp:inline distT="0" distB="0" distL="0" distR="0" wp14:anchorId="30998876" wp14:editId="219185D5">
            <wp:extent cx="6299835" cy="18554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0CD" w14:textId="323372D6" w:rsidR="00C91810" w:rsidRPr="000F481F" w:rsidRDefault="00C91810" w:rsidP="00C91810">
      <w:pPr>
        <w:pStyle w:val="af3"/>
      </w:pPr>
      <w:r>
        <w:t xml:space="preserve">Рисунок </w:t>
      </w:r>
      <w:r w:rsidR="00DA1BAB" w:rsidRPr="00DA1BAB">
        <w:t>1</w:t>
      </w:r>
      <w:r>
        <w:t xml:space="preserve"> – Команда для сборки образа</w:t>
      </w:r>
    </w:p>
    <w:p w14:paraId="18C68C05" w14:textId="49B3136E" w:rsidR="000F481F" w:rsidRDefault="00DA1BAB" w:rsidP="006068F7">
      <w:pPr>
        <w:pStyle w:val="af1"/>
      </w:pPr>
      <w:r>
        <w:t>После завершения сборки образа выполним следующую команду для запуска контейнера</w:t>
      </w:r>
      <w:r w:rsidRPr="00DA1BAB">
        <w:t xml:space="preserve"> </w:t>
      </w:r>
      <w:r>
        <w:t>«</w:t>
      </w:r>
      <w:r>
        <w:rPr>
          <w:lang w:val="en-US"/>
        </w:rPr>
        <w:t>docker</w:t>
      </w:r>
      <w:r w:rsidRPr="00DA1BAB">
        <w:t xml:space="preserve"> </w:t>
      </w:r>
      <w:r>
        <w:rPr>
          <w:lang w:val="en-US"/>
        </w:rPr>
        <w:t>run</w:t>
      </w:r>
      <w:r>
        <w:t>». Для остановки запущенного контейнера используем команду «</w:t>
      </w:r>
      <w:r>
        <w:rPr>
          <w:lang w:val="en-US"/>
        </w:rPr>
        <w:t>docker</w:t>
      </w:r>
      <w:r w:rsidRPr="00DA1BAB">
        <w:t xml:space="preserve"> </w:t>
      </w:r>
      <w:r>
        <w:rPr>
          <w:lang w:val="en-US"/>
        </w:rPr>
        <w:t>stop</w:t>
      </w:r>
      <w:r w:rsidRPr="00DA1BAB">
        <w:t xml:space="preserve"> [</w:t>
      </w:r>
      <w:r>
        <w:rPr>
          <w:lang w:val="en-US"/>
        </w:rPr>
        <w:t>HASH</w:t>
      </w:r>
      <w:r w:rsidRPr="00DA1BAB">
        <w:t>]</w:t>
      </w:r>
      <w:r>
        <w:t>»</w:t>
      </w:r>
      <w:r w:rsidRPr="00DA1BAB">
        <w:t xml:space="preserve">. </w:t>
      </w:r>
      <w:r>
        <w:t>Удаление контейнера – «</w:t>
      </w:r>
      <w:r>
        <w:rPr>
          <w:lang w:val="en-US"/>
        </w:rPr>
        <w:t>docker</w:t>
      </w:r>
      <w:r w:rsidRPr="007C638F">
        <w:t xml:space="preserve"> </w:t>
      </w:r>
      <w:r>
        <w:rPr>
          <w:lang w:val="en-US"/>
        </w:rPr>
        <w:t>rm</w:t>
      </w:r>
      <w:r w:rsidRPr="007C638F">
        <w:t xml:space="preserve"> [</w:t>
      </w:r>
      <w:r>
        <w:rPr>
          <w:lang w:val="en-US"/>
        </w:rPr>
        <w:t>HASH</w:t>
      </w:r>
      <w:r w:rsidRPr="007C638F">
        <w:t>]</w:t>
      </w:r>
      <w:r>
        <w:t xml:space="preserve">». </w:t>
      </w:r>
    </w:p>
    <w:p w14:paraId="75FD33BB" w14:textId="5E52234B" w:rsidR="00DA1BAB" w:rsidRPr="00DA1BAB" w:rsidRDefault="00DA1BAB" w:rsidP="006068F7">
      <w:pPr>
        <w:pStyle w:val="af1"/>
      </w:pPr>
      <w:r>
        <w:t>Выполнение команд представлено на рисунке 2.</w:t>
      </w:r>
    </w:p>
    <w:p w14:paraId="55995DB3" w14:textId="77777777" w:rsidR="00DA1BAB" w:rsidRDefault="00DA1BAB" w:rsidP="00DA1BAB">
      <w:pPr>
        <w:pStyle w:val="af3"/>
      </w:pPr>
      <w:r>
        <w:rPr>
          <w:noProof/>
        </w:rPr>
        <w:drawing>
          <wp:inline distT="0" distB="0" distL="0" distR="0" wp14:anchorId="311B15D3" wp14:editId="2FF067F9">
            <wp:extent cx="6299835" cy="634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945" w14:textId="256272F6" w:rsidR="00DA1BAB" w:rsidRPr="000F481F" w:rsidRDefault="00DA1BAB" w:rsidP="00DA1BAB">
      <w:pPr>
        <w:pStyle w:val="af3"/>
      </w:pPr>
      <w:r>
        <w:t xml:space="preserve">Рисунок </w:t>
      </w:r>
      <w:r w:rsidRPr="00DA1BAB">
        <w:t>2</w:t>
      </w:r>
      <w:r>
        <w:t xml:space="preserve"> – Запуск, остановка, удаление контейнера</w:t>
      </w:r>
    </w:p>
    <w:p w14:paraId="72683244" w14:textId="3AE7C3D5" w:rsidR="00DA1BAB" w:rsidRDefault="00DA1BAB" w:rsidP="006068F7">
      <w:pPr>
        <w:pStyle w:val="af1"/>
      </w:pPr>
      <w:r>
        <w:t>В результате запуска получили хэш контейнера, поскольку указали флаг «</w:t>
      </w:r>
      <w:r w:rsidRPr="00DA1BAB">
        <w:t>-</w:t>
      </w:r>
      <w:r>
        <w:rPr>
          <w:lang w:val="en-US"/>
        </w:rPr>
        <w:t>d</w:t>
      </w:r>
      <w:r>
        <w:t>», при котором запуск контейнера осуществляется в фоновом режиме.</w:t>
      </w:r>
    </w:p>
    <w:p w14:paraId="685094B9" w14:textId="2F605665" w:rsidR="00124D5A" w:rsidRDefault="00124D5A" w:rsidP="006068F7">
      <w:pPr>
        <w:pStyle w:val="af1"/>
      </w:pPr>
      <w:r>
        <w:lastRenderedPageBreak/>
        <w:t>Для описания запуска приложения через «</w:t>
      </w:r>
      <w:r>
        <w:rPr>
          <w:lang w:val="en-US"/>
        </w:rPr>
        <w:t>docker</w:t>
      </w:r>
      <w:r w:rsidRPr="00124D5A">
        <w:t>-</w:t>
      </w:r>
      <w:r>
        <w:rPr>
          <w:lang w:val="en-US"/>
        </w:rPr>
        <w:t>compose</w:t>
      </w:r>
      <w:r>
        <w:t>» создадим проект, в котором следующие файлы и папки</w:t>
      </w:r>
      <w:r w:rsidRPr="00124D5A">
        <w:t>:</w:t>
      </w:r>
    </w:p>
    <w:p w14:paraId="4CD4E9E1" w14:textId="6501A0E1" w:rsidR="00124D5A" w:rsidRP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файл «</w:t>
      </w:r>
      <w:r>
        <w:rPr>
          <w:lang w:val="en-US"/>
        </w:rPr>
        <w:t>docker</w:t>
      </w:r>
      <w:r w:rsidRPr="00124D5A">
        <w:t>-</w:t>
      </w:r>
      <w:r>
        <w:rPr>
          <w:lang w:val="en-US"/>
        </w:rPr>
        <w:t>compose</w:t>
      </w:r>
      <w:r w:rsidRPr="00124D5A">
        <w:t>.</w:t>
      </w:r>
      <w:r>
        <w:rPr>
          <w:lang w:val="en-US"/>
        </w:rPr>
        <w:t>yml</w:t>
      </w:r>
      <w:r>
        <w:t>», который будет содержать инструкции, необходимые для запуска и настройки сервисов</w:t>
      </w:r>
      <w:r w:rsidRPr="00124D5A">
        <w:t>;</w:t>
      </w:r>
    </w:p>
    <w:p w14:paraId="1F1D31EF" w14:textId="689401BC" w:rsid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папка «</w:t>
      </w:r>
      <w:r>
        <w:rPr>
          <w:lang w:val="en-US"/>
        </w:rPr>
        <w:t>server</w:t>
      </w:r>
      <w:r>
        <w:t>», содержащая файлы, необходимые для обеспечения работы сервера;</w:t>
      </w:r>
    </w:p>
    <w:p w14:paraId="11136E9A" w14:textId="668EDA6D" w:rsid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папка «</w:t>
      </w:r>
      <w:r>
        <w:rPr>
          <w:lang w:val="en-US"/>
        </w:rPr>
        <w:t>client</w:t>
      </w:r>
      <w:r>
        <w:t>», содержащая файлы клиентского приложения.</w:t>
      </w:r>
    </w:p>
    <w:p w14:paraId="24F01A4A" w14:textId="5557F6FF" w:rsidR="00124D5A" w:rsidRDefault="001514A2" w:rsidP="006068F7">
      <w:pPr>
        <w:pStyle w:val="af1"/>
      </w:pPr>
      <w:r>
        <w:t xml:space="preserve">Код в файле </w:t>
      </w:r>
      <w:r w:rsidR="004B3B0E">
        <w:rPr>
          <w:lang w:val="en-US"/>
        </w:rPr>
        <w:t>Python</w:t>
      </w:r>
      <w:r w:rsidR="004B3B0E" w:rsidRPr="004B3B0E">
        <w:t>-</w:t>
      </w:r>
      <w:r>
        <w:t>сервера следующий</w:t>
      </w:r>
      <w:r w:rsidRPr="001514A2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1514A2" w:rsidRPr="001514A2" w14:paraId="631DB1BE" w14:textId="77777777" w:rsidTr="000723C2">
        <w:tc>
          <w:tcPr>
            <w:tcW w:w="10060" w:type="dxa"/>
          </w:tcPr>
          <w:p w14:paraId="60270AC6" w14:textId="77777777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http.server</w:t>
            </w:r>
          </w:p>
          <w:p w14:paraId="54D54417" w14:textId="77777777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socketserver</w:t>
            </w:r>
          </w:p>
          <w:p w14:paraId="67765717" w14:textId="77777777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41F80B03" w14:textId="562404ED" w:rsid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handler = http.server.SimpleHTTPRequestHandler</w:t>
            </w:r>
          </w:p>
          <w:p w14:paraId="3EDDD8D5" w14:textId="77777777" w:rsidR="001514A2" w:rsidRP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3C9B3739" w14:textId="29A265B1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Порт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1234</w:t>
            </w:r>
          </w:p>
          <w:p w14:paraId="01DC853D" w14:textId="602D67A3" w:rsid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with socketserver.TCPServer(("", 1234), handler) as httpd:</w:t>
            </w:r>
          </w:p>
          <w:p w14:paraId="48EDB1FB" w14:textId="5D1A0497" w:rsidR="001514A2" w:rsidRP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</w:t>
            </w: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Постоянно слушает</w:t>
            </w:r>
          </w:p>
          <w:p w14:paraId="0E68BCBF" w14:textId="03F02BA3" w:rsidR="001514A2" w:rsidRP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httpd.serve_forever()</w:t>
            </w:r>
          </w:p>
        </w:tc>
      </w:tr>
    </w:tbl>
    <w:p w14:paraId="2FAE53DB" w14:textId="77777777" w:rsidR="004B3B0E" w:rsidRDefault="004B3B0E" w:rsidP="006068F7">
      <w:pPr>
        <w:pStyle w:val="af1"/>
      </w:pPr>
    </w:p>
    <w:p w14:paraId="781C976D" w14:textId="0CDA59A9" w:rsidR="001514A2" w:rsidRPr="001514A2" w:rsidRDefault="001514A2" w:rsidP="006068F7">
      <w:pPr>
        <w:pStyle w:val="af1"/>
      </w:pPr>
      <w:r>
        <w:t xml:space="preserve">Данный </w:t>
      </w:r>
      <w:r w:rsidRPr="001514A2">
        <w:t>код позволяет создать простой веб-сервер</w:t>
      </w:r>
      <w:r>
        <w:t>, который будет</w:t>
      </w:r>
      <w:r w:rsidRPr="001514A2">
        <w:t xml:space="preserve"> отдавать клиентам файл </w:t>
      </w:r>
      <w:r>
        <w:t>«</w:t>
      </w:r>
      <w:r w:rsidRPr="001514A2">
        <w:t>index.html</w:t>
      </w:r>
      <w:r>
        <w:t>»</w:t>
      </w:r>
      <w:r w:rsidRPr="001514A2">
        <w:t>, содержимое которого позже будет выводиться на веб-странице.</w:t>
      </w:r>
    </w:p>
    <w:p w14:paraId="29AF40A6" w14:textId="024546E1" w:rsidR="00124D5A" w:rsidRPr="001514A2" w:rsidRDefault="001514A2" w:rsidP="006068F7">
      <w:pPr>
        <w:pStyle w:val="af1"/>
      </w:pPr>
      <w:r>
        <w:t>В файле «</w:t>
      </w:r>
      <w:r>
        <w:rPr>
          <w:lang w:val="en-US"/>
        </w:rPr>
        <w:t>index</w:t>
      </w:r>
      <w:r w:rsidRPr="001514A2">
        <w:t>.</w:t>
      </w:r>
      <w:r>
        <w:rPr>
          <w:lang w:val="en-US"/>
        </w:rPr>
        <w:t>html</w:t>
      </w:r>
      <w:r>
        <w:t>»</w:t>
      </w:r>
      <w:r w:rsidRPr="001514A2">
        <w:t xml:space="preserve"> </w:t>
      </w:r>
      <w:r>
        <w:t>запишем следующий текст, который будет передаваться клиенту</w:t>
      </w:r>
      <w:r w:rsidRPr="001514A2">
        <w:t xml:space="preserve">: </w:t>
      </w:r>
      <w:r>
        <w:t>«</w:t>
      </w:r>
      <w:r>
        <w:rPr>
          <w:lang w:val="en-US"/>
        </w:rPr>
        <w:t>Docker</w:t>
      </w:r>
      <w:r w:rsidRPr="001514A2">
        <w:t>-</w:t>
      </w:r>
      <w:r>
        <w:rPr>
          <w:lang w:val="en-US"/>
        </w:rPr>
        <w:t>Compose</w:t>
      </w:r>
      <w:r w:rsidRPr="001514A2">
        <w:t xml:space="preserve"> </w:t>
      </w:r>
      <w:r>
        <w:rPr>
          <w:lang w:val="en-US"/>
        </w:rPr>
        <w:t>is</w:t>
      </w:r>
      <w:r w:rsidRPr="001514A2">
        <w:t xml:space="preserve"> </w:t>
      </w:r>
      <w:r>
        <w:rPr>
          <w:lang w:val="en-US"/>
        </w:rPr>
        <w:t>magic</w:t>
      </w:r>
      <w:r w:rsidRPr="001514A2">
        <w:t>!</w:t>
      </w:r>
      <w:r>
        <w:t>».</w:t>
      </w:r>
    </w:p>
    <w:p w14:paraId="6DE3131F" w14:textId="3107A1E3" w:rsidR="00124D5A" w:rsidRPr="004B3B0E" w:rsidRDefault="004B3B0E" w:rsidP="006068F7">
      <w:pPr>
        <w:pStyle w:val="af1"/>
      </w:pPr>
      <w:r>
        <w:t>В директории сервера создадим «</w:t>
      </w:r>
      <w:r>
        <w:rPr>
          <w:lang w:val="en-US"/>
        </w:rPr>
        <w:t>Dockerfile</w:t>
      </w:r>
      <w:r>
        <w:t>», в котором опишем инструкции для выполнения сервера</w:t>
      </w:r>
      <w:r w:rsidRPr="004B3B0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B3B0E" w:rsidRPr="007C638F" w14:paraId="1DFC2F2E" w14:textId="77777777" w:rsidTr="000723C2">
        <w:tc>
          <w:tcPr>
            <w:tcW w:w="10060" w:type="dxa"/>
          </w:tcPr>
          <w:p w14:paraId="34A36A04" w14:textId="1E8E3EFE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python:latest</w:t>
            </w:r>
          </w:p>
          <w:p w14:paraId="7C26DF2F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ADD server.py /server/</w:t>
            </w:r>
          </w:p>
          <w:p w14:paraId="4A2F1078" w14:textId="38FEB5B9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ADD index.html /server/</w:t>
            </w:r>
          </w:p>
          <w:p w14:paraId="49F6D953" w14:textId="0A9797B9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WORKDIR /server/</w:t>
            </w:r>
          </w:p>
        </w:tc>
      </w:tr>
    </w:tbl>
    <w:p w14:paraId="246B5030" w14:textId="2AAB82DC" w:rsidR="00124D5A" w:rsidRPr="007C638F" w:rsidRDefault="00124D5A" w:rsidP="006068F7">
      <w:pPr>
        <w:pStyle w:val="af1"/>
        <w:rPr>
          <w:lang w:val="en-US"/>
        </w:rPr>
      </w:pPr>
    </w:p>
    <w:p w14:paraId="10C7ECD2" w14:textId="5940B43A" w:rsidR="004B3B0E" w:rsidRDefault="004B3B0E" w:rsidP="006068F7">
      <w:pPr>
        <w:pStyle w:val="af1"/>
      </w:pPr>
      <w:r>
        <w:lastRenderedPageBreak/>
        <w:t>Код в файле директории клиента</w:t>
      </w:r>
      <w:r w:rsidRPr="004B3B0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B3B0E" w:rsidRPr="004B3B0E" w14:paraId="46D18CF7" w14:textId="77777777" w:rsidTr="000723C2">
        <w:tc>
          <w:tcPr>
            <w:tcW w:w="10060" w:type="dxa"/>
          </w:tcPr>
          <w:p w14:paraId="7BBE274C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urllib.request</w:t>
            </w:r>
          </w:p>
          <w:p w14:paraId="4F1BC008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6A2C5C6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fp = urllib.request.urlopen("http://localhost:1234/")</w:t>
            </w:r>
          </w:p>
          <w:p w14:paraId="60D67C34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F67C7BC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encodedContent = fp.read()</w:t>
            </w:r>
          </w:p>
          <w:p w14:paraId="6B663FE6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decodedContent = encodedContent.decode("utf8")</w:t>
            </w:r>
          </w:p>
          <w:p w14:paraId="6BD91AA5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2E02268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print(decodedContent)</w:t>
            </w:r>
          </w:p>
          <w:p w14:paraId="6B94AA00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</w:p>
          <w:p w14:paraId="670FC6EE" w14:textId="177CD77A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Закрываем соединение с сервером.</w:t>
            </w:r>
          </w:p>
          <w:p w14:paraId="605F65CF" w14:textId="634F864E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fp.close()</w:t>
            </w:r>
          </w:p>
        </w:tc>
      </w:tr>
    </w:tbl>
    <w:p w14:paraId="224EF3DB" w14:textId="77777777" w:rsidR="004B3B0E" w:rsidRPr="004B3B0E" w:rsidRDefault="004B3B0E" w:rsidP="006068F7">
      <w:pPr>
        <w:pStyle w:val="af1"/>
        <w:rPr>
          <w:lang w:val="en-US"/>
        </w:rPr>
      </w:pPr>
    </w:p>
    <w:p w14:paraId="2495C0B0" w14:textId="3EBEEE01" w:rsidR="004B3B0E" w:rsidRPr="004B3B0E" w:rsidRDefault="004B3B0E" w:rsidP="006068F7">
      <w:pPr>
        <w:pStyle w:val="af1"/>
      </w:pPr>
      <w:r w:rsidRPr="004B3B0E">
        <w:t xml:space="preserve">Благодаря </w:t>
      </w:r>
      <w:r>
        <w:t xml:space="preserve">данному </w:t>
      </w:r>
      <w:r w:rsidRPr="004B3B0E">
        <w:t>коду клиентское приложение может загрузить данные с сервера и вывести их на экран.</w:t>
      </w:r>
    </w:p>
    <w:p w14:paraId="521A65A3" w14:textId="634E9745" w:rsidR="004B3B0E" w:rsidRDefault="004B3B0E" w:rsidP="006068F7">
      <w:pPr>
        <w:pStyle w:val="af1"/>
      </w:pPr>
      <w:r>
        <w:t>Создадим для клиента «</w:t>
      </w:r>
      <w:r>
        <w:rPr>
          <w:lang w:val="en-US"/>
        </w:rPr>
        <w:t>Dockerfile</w:t>
      </w:r>
      <w:r>
        <w:t xml:space="preserve">», ответственный за формирование среды, в которой будет работать клиентское </w:t>
      </w:r>
      <w:r>
        <w:rPr>
          <w:lang w:val="en-US"/>
        </w:rPr>
        <w:t>Python</w:t>
      </w:r>
      <w:r w:rsidRPr="004B3B0E">
        <w:t>-</w:t>
      </w:r>
      <w:r>
        <w:t>приложение</w:t>
      </w:r>
      <w:r w:rsidRPr="004B3B0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B3B0E" w:rsidRPr="004B3B0E" w14:paraId="16801DBA" w14:textId="77777777" w:rsidTr="000723C2">
        <w:tc>
          <w:tcPr>
            <w:tcW w:w="10060" w:type="dxa"/>
          </w:tcPr>
          <w:p w14:paraId="1489B2E4" w14:textId="64A3C671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FROM python:latest</w:t>
            </w:r>
          </w:p>
          <w:p w14:paraId="64199A27" w14:textId="7A00D36F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ADD client.py /client/</w:t>
            </w:r>
          </w:p>
          <w:p w14:paraId="04323DF9" w14:textId="453BBEDE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WORKDIR /client/</w:t>
            </w:r>
          </w:p>
        </w:tc>
      </w:tr>
    </w:tbl>
    <w:p w14:paraId="590E2DC6" w14:textId="77777777" w:rsidR="004B3B0E" w:rsidRPr="004B3B0E" w:rsidRDefault="004B3B0E" w:rsidP="006068F7">
      <w:pPr>
        <w:pStyle w:val="af1"/>
      </w:pPr>
    </w:p>
    <w:p w14:paraId="5164E09D" w14:textId="6ACA5C53" w:rsidR="004B3B0E" w:rsidRDefault="006C0232" w:rsidP="006068F7">
      <w:pPr>
        <w:pStyle w:val="af1"/>
      </w:pPr>
      <w:r>
        <w:t>Код</w:t>
      </w:r>
      <w:r w:rsidRPr="006C0232">
        <w:t xml:space="preserve"> </w:t>
      </w:r>
      <w:r>
        <w:t>в</w:t>
      </w:r>
      <w:r w:rsidRPr="006C0232">
        <w:t xml:space="preserve"> </w:t>
      </w:r>
      <w:r>
        <w:t>файле</w:t>
      </w:r>
      <w:r w:rsidRPr="006C0232">
        <w:t xml:space="preserve"> «</w:t>
      </w:r>
      <w:r>
        <w:rPr>
          <w:lang w:val="en-US"/>
        </w:rPr>
        <w:t>docker</w:t>
      </w:r>
      <w:r w:rsidRPr="006C0232">
        <w:t>-</w:t>
      </w:r>
      <w:r>
        <w:rPr>
          <w:lang w:val="en-US"/>
        </w:rPr>
        <w:t>compose</w:t>
      </w:r>
      <w:r w:rsidRPr="006C0232">
        <w:t>.</w:t>
      </w:r>
      <w:r>
        <w:rPr>
          <w:lang w:val="en-US"/>
        </w:rPr>
        <w:t>yml</w:t>
      </w:r>
      <w:r w:rsidRPr="006C0232">
        <w:t xml:space="preserve">», </w:t>
      </w:r>
      <w:r>
        <w:t>расположенного в корневой папке проекта</w:t>
      </w:r>
      <w:r w:rsidRPr="006C0232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6C0232" w:rsidRPr="004B3B0E" w14:paraId="7105186E" w14:textId="77777777" w:rsidTr="000723C2">
        <w:tc>
          <w:tcPr>
            <w:tcW w:w="10060" w:type="dxa"/>
          </w:tcPr>
          <w:p w14:paraId="1FFEEEF3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version: "3"</w:t>
            </w:r>
          </w:p>
          <w:p w14:paraId="7579FA3A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2E1D6BD5" w14:textId="6852DA2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services:</w:t>
            </w:r>
          </w:p>
          <w:p w14:paraId="57366BDF" w14:textId="5DD539BA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server:</w:t>
            </w:r>
          </w:p>
          <w:p w14:paraId="41090F8C" w14:textId="58148E1A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build: server/</w:t>
            </w:r>
          </w:p>
          <w:p w14:paraId="214C1BE8" w14:textId="475DA1D6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command: python ./server.py</w:t>
            </w:r>
          </w:p>
          <w:p w14:paraId="7FD769AC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ports:</w:t>
            </w:r>
          </w:p>
          <w:p w14:paraId="73A678D2" w14:textId="6B0D80F0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  - 1234:1234</w:t>
            </w:r>
          </w:p>
          <w:p w14:paraId="00187333" w14:textId="45081051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6166D462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42977E7" w14:textId="724BA7A8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  client:</w:t>
            </w:r>
          </w:p>
          <w:p w14:paraId="0C8E62E3" w14:textId="5B6BDCE1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build: client/ </w:t>
            </w:r>
          </w:p>
          <w:p w14:paraId="0087129A" w14:textId="71FA2513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command: python ./client.py</w:t>
            </w:r>
          </w:p>
          <w:p w14:paraId="7D31AC13" w14:textId="0A30E255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</w:t>
            </w: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используется для описания типа сети.</w:t>
            </w:r>
          </w:p>
          <w:p w14:paraId="75A36284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network_mode: host</w:t>
            </w:r>
          </w:p>
          <w:p w14:paraId="1807477C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</w:p>
          <w:p w14:paraId="00F49125" w14:textId="10678317" w:rsid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# позволяет указ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ать</w:t>
            </w: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, должен ли сервис, прежде чем    </w:t>
            </w:r>
          </w:p>
          <w:p w14:paraId="1B7A5A32" w14:textId="32AB8080" w:rsid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   # запуститься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, ждать</w:t>
            </w: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, когда будут готовы к работе другие сервисы</w:t>
            </w:r>
          </w:p>
          <w:p w14:paraId="786D7EBF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</w:p>
          <w:p w14:paraId="3FE300B6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depends_on:</w:t>
            </w:r>
          </w:p>
          <w:p w14:paraId="49E1A85F" w14:textId="029F2A13" w:rsidR="006C0232" w:rsidRPr="004B3B0E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  - server</w:t>
            </w:r>
          </w:p>
        </w:tc>
      </w:tr>
    </w:tbl>
    <w:p w14:paraId="7044D861" w14:textId="6E1CC346" w:rsidR="006C0232" w:rsidRDefault="006C0232" w:rsidP="006068F7">
      <w:pPr>
        <w:pStyle w:val="af1"/>
      </w:pPr>
    </w:p>
    <w:p w14:paraId="48F99A2D" w14:textId="39801342" w:rsidR="00581D0C" w:rsidRDefault="006C0232" w:rsidP="00581D0C">
      <w:pPr>
        <w:pStyle w:val="af1"/>
      </w:pPr>
      <w:r>
        <w:t>Для сборки проекта используем команду «</w:t>
      </w:r>
      <w:r>
        <w:rPr>
          <w:lang w:val="en-US"/>
        </w:rPr>
        <w:t>docker</w:t>
      </w:r>
      <w:r w:rsidRPr="006C0232">
        <w:t>-</w:t>
      </w:r>
      <w:r>
        <w:rPr>
          <w:lang w:val="en-US"/>
        </w:rPr>
        <w:t>compose</w:t>
      </w:r>
      <w:r w:rsidRPr="006C0232">
        <w:t xml:space="preserve"> </w:t>
      </w:r>
      <w:r>
        <w:rPr>
          <w:lang w:val="en-US"/>
        </w:rPr>
        <w:t>build</w:t>
      </w:r>
      <w:r>
        <w:t>»</w:t>
      </w:r>
      <w:r w:rsidR="00581D0C">
        <w:t xml:space="preserve"> (рис. 3)</w:t>
      </w:r>
      <w:r>
        <w:t>. После успешной сборки проекта запускаем контейнер командой «</w:t>
      </w:r>
      <w:r>
        <w:rPr>
          <w:lang w:val="en-US"/>
        </w:rPr>
        <w:t>docker</w:t>
      </w:r>
      <w:r w:rsidRPr="006C0232">
        <w:t>-</w:t>
      </w:r>
      <w:r>
        <w:rPr>
          <w:lang w:val="en-US"/>
        </w:rPr>
        <w:t>compose</w:t>
      </w:r>
      <w:r w:rsidRPr="006C0232">
        <w:t xml:space="preserve"> </w:t>
      </w:r>
      <w:r>
        <w:rPr>
          <w:lang w:val="en-US"/>
        </w:rPr>
        <w:t>up</w:t>
      </w:r>
      <w:r>
        <w:t>»</w:t>
      </w:r>
      <w:r w:rsidR="00581D0C" w:rsidRPr="00581D0C">
        <w:t xml:space="preserve"> (</w:t>
      </w:r>
      <w:r w:rsidR="00581D0C">
        <w:t>рис. 4</w:t>
      </w:r>
      <w:r w:rsidR="00581D0C" w:rsidRPr="00581D0C">
        <w:t>)</w:t>
      </w:r>
      <w:r w:rsidRPr="006C0232">
        <w:t>.</w:t>
      </w:r>
    </w:p>
    <w:p w14:paraId="11FC2821" w14:textId="77777777" w:rsidR="00581D0C" w:rsidRPr="00581D0C" w:rsidRDefault="00581D0C" w:rsidP="00581D0C">
      <w:pPr>
        <w:pStyle w:val="af3"/>
      </w:pPr>
      <w:r w:rsidRPr="00581D0C">
        <w:drawing>
          <wp:inline distT="0" distB="0" distL="0" distR="0" wp14:anchorId="2E60ED39" wp14:editId="544DA291">
            <wp:extent cx="2180818" cy="2083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63" cy="21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5C0" w14:textId="63DAEA48" w:rsidR="00581D0C" w:rsidRDefault="00581D0C" w:rsidP="00581D0C">
      <w:pPr>
        <w:pStyle w:val="af3"/>
      </w:pPr>
      <w:r w:rsidRPr="00581D0C">
        <w:t xml:space="preserve">Рисунок </w:t>
      </w:r>
      <w:r w:rsidRPr="00581D0C">
        <w:t>3</w:t>
      </w:r>
      <w:r w:rsidRPr="00581D0C">
        <w:t xml:space="preserve"> – </w:t>
      </w:r>
      <w:r w:rsidRPr="00581D0C">
        <w:t>Сборка командой «docker-compose</w:t>
      </w:r>
      <w:r>
        <w:t xml:space="preserve"> </w:t>
      </w:r>
      <w:r>
        <w:rPr>
          <w:lang w:val="en-US"/>
        </w:rPr>
        <w:t>build</w:t>
      </w:r>
      <w:r w:rsidRPr="00581D0C">
        <w:t>»</w:t>
      </w:r>
    </w:p>
    <w:p w14:paraId="605ACB28" w14:textId="77777777" w:rsidR="00D641D6" w:rsidRPr="00581D0C" w:rsidRDefault="00D641D6" w:rsidP="00581D0C">
      <w:pPr>
        <w:pStyle w:val="af3"/>
      </w:pPr>
    </w:p>
    <w:p w14:paraId="507400D4" w14:textId="77777777" w:rsidR="00581D0C" w:rsidRDefault="00581D0C" w:rsidP="00581D0C">
      <w:pPr>
        <w:pStyle w:val="af3"/>
      </w:pPr>
      <w:r>
        <w:rPr>
          <w:noProof/>
        </w:rPr>
        <w:drawing>
          <wp:inline distT="0" distB="0" distL="0" distR="0" wp14:anchorId="67139E70" wp14:editId="109F6B03">
            <wp:extent cx="3728732" cy="138101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32" cy="13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292" w14:textId="60084996" w:rsidR="00581D0C" w:rsidRDefault="00581D0C" w:rsidP="00581D0C">
      <w:pPr>
        <w:pStyle w:val="af3"/>
      </w:pPr>
      <w:r>
        <w:t xml:space="preserve">Рисунок </w:t>
      </w:r>
      <w:r>
        <w:t>4</w:t>
      </w:r>
      <w:r>
        <w:t xml:space="preserve"> – </w:t>
      </w:r>
      <w:r>
        <w:t>Запуск контейнера</w:t>
      </w:r>
      <w:r>
        <w:t xml:space="preserve"> командой «</w:t>
      </w:r>
      <w:r>
        <w:rPr>
          <w:lang w:val="en-US"/>
        </w:rPr>
        <w:t>docker</w:t>
      </w:r>
      <w:r w:rsidRPr="00581D0C">
        <w:t>-</w:t>
      </w:r>
      <w:r>
        <w:rPr>
          <w:lang w:val="en-US"/>
        </w:rPr>
        <w:t>compose</w:t>
      </w:r>
      <w:r w:rsidRPr="00581D0C">
        <w:t xml:space="preserve"> </w:t>
      </w:r>
      <w:r>
        <w:rPr>
          <w:lang w:val="en-US"/>
        </w:rPr>
        <w:t>up</w:t>
      </w:r>
      <w:r>
        <w:t>»</w:t>
      </w:r>
    </w:p>
    <w:p w14:paraId="212AFD08" w14:textId="069713F0" w:rsidR="00581D0C" w:rsidRPr="00581D0C" w:rsidRDefault="00102120" w:rsidP="00581D0C">
      <w:pPr>
        <w:pStyle w:val="af1"/>
        <w:rPr>
          <w:lang w:val="en-US"/>
        </w:rPr>
      </w:pPr>
      <w:bookmarkStart w:id="1" w:name="_GoBack"/>
      <w:bookmarkEnd w:id="1"/>
      <w:r w:rsidRPr="00102120">
        <w:lastRenderedPageBreak/>
        <w:t>После выполнения команд клиент загружает текст с сервера: «Docker-Compose is magic!».</w:t>
      </w:r>
      <w:r w:rsidR="00581D0C">
        <w:t xml:space="preserve"> </w:t>
      </w:r>
    </w:p>
    <w:p w14:paraId="39EC543F" w14:textId="56027759" w:rsidR="00102120" w:rsidRPr="00BE7F98" w:rsidRDefault="00102120" w:rsidP="00102120">
      <w:pPr>
        <w:pStyle w:val="af1"/>
      </w:pPr>
      <w:r w:rsidRPr="00102120">
        <w:t xml:space="preserve">В результате выполнения лабораторной работы были приобретены практические навыки по использованию </w:t>
      </w:r>
      <w:r>
        <w:t>«</w:t>
      </w:r>
      <w:r w:rsidRPr="00102120">
        <w:t>Docker</w:t>
      </w:r>
      <w:r>
        <w:t>»</w:t>
      </w:r>
      <w:r w:rsidRPr="00102120">
        <w:t xml:space="preserve"> для упрощения процессов разработки, тестирования и развертывания приложений с помощью контейнеризации.</w:t>
      </w:r>
    </w:p>
    <w:sectPr w:rsidR="00102120" w:rsidRPr="00BE7F98" w:rsidSect="000168B5">
      <w:footerReference w:type="default" r:id="rId13"/>
      <w:footerReference w:type="first" r:id="rId14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F32F0" w14:textId="77777777" w:rsidR="00A1253B" w:rsidRDefault="00A1253B" w:rsidP="006E79D5">
      <w:pPr>
        <w:spacing w:after="0" w:line="240" w:lineRule="auto"/>
      </w:pPr>
      <w:r>
        <w:separator/>
      </w:r>
    </w:p>
  </w:endnote>
  <w:endnote w:type="continuationSeparator" w:id="0">
    <w:p w14:paraId="27E5BE88" w14:textId="77777777" w:rsidR="00A1253B" w:rsidRDefault="00A1253B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88641" w14:textId="77777777" w:rsidR="00A1253B" w:rsidRDefault="00A1253B" w:rsidP="006E79D5">
      <w:pPr>
        <w:spacing w:after="0" w:line="240" w:lineRule="auto"/>
      </w:pPr>
      <w:r>
        <w:separator/>
      </w:r>
    </w:p>
  </w:footnote>
  <w:footnote w:type="continuationSeparator" w:id="0">
    <w:p w14:paraId="5D485FE1" w14:textId="77777777" w:rsidR="00A1253B" w:rsidRDefault="00A1253B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6F81"/>
    <w:multiLevelType w:val="hybridMultilevel"/>
    <w:tmpl w:val="44FC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6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18A7"/>
    <w:multiLevelType w:val="hybridMultilevel"/>
    <w:tmpl w:val="C380A814"/>
    <w:lvl w:ilvl="0" w:tplc="8332A902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1"/>
  </w:num>
  <w:num w:numId="14">
    <w:abstractNumId w:val="5"/>
  </w:num>
  <w:num w:numId="15">
    <w:abstractNumId w:val="1"/>
  </w:num>
  <w:num w:numId="16">
    <w:abstractNumId w:val="16"/>
  </w:num>
  <w:num w:numId="17">
    <w:abstractNumId w:val="18"/>
  </w:num>
  <w:num w:numId="18">
    <w:abstractNumId w:val="14"/>
  </w:num>
  <w:num w:numId="19">
    <w:abstractNumId w:val="15"/>
  </w:num>
  <w:num w:numId="20">
    <w:abstractNumId w:val="19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7C0F"/>
    <w:rsid w:val="000168B5"/>
    <w:rsid w:val="00024372"/>
    <w:rsid w:val="00034CB0"/>
    <w:rsid w:val="00045DDC"/>
    <w:rsid w:val="00072AC8"/>
    <w:rsid w:val="00077B42"/>
    <w:rsid w:val="00091FEC"/>
    <w:rsid w:val="000A1C1F"/>
    <w:rsid w:val="000A6591"/>
    <w:rsid w:val="000F1654"/>
    <w:rsid w:val="000F2E3D"/>
    <w:rsid w:val="000F481F"/>
    <w:rsid w:val="000F4840"/>
    <w:rsid w:val="000F54A6"/>
    <w:rsid w:val="00102120"/>
    <w:rsid w:val="00102512"/>
    <w:rsid w:val="0011548C"/>
    <w:rsid w:val="0011675D"/>
    <w:rsid w:val="00124D5A"/>
    <w:rsid w:val="001514A2"/>
    <w:rsid w:val="00155B24"/>
    <w:rsid w:val="00156371"/>
    <w:rsid w:val="00177385"/>
    <w:rsid w:val="00177D54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4C4"/>
    <w:rsid w:val="00214539"/>
    <w:rsid w:val="002253A5"/>
    <w:rsid w:val="00231493"/>
    <w:rsid w:val="00254C7B"/>
    <w:rsid w:val="0026299C"/>
    <w:rsid w:val="002670B5"/>
    <w:rsid w:val="0026712C"/>
    <w:rsid w:val="002711D7"/>
    <w:rsid w:val="00280DD4"/>
    <w:rsid w:val="002836E7"/>
    <w:rsid w:val="00287E25"/>
    <w:rsid w:val="00287F44"/>
    <w:rsid w:val="002A24AE"/>
    <w:rsid w:val="002C03EE"/>
    <w:rsid w:val="00300171"/>
    <w:rsid w:val="00315052"/>
    <w:rsid w:val="003266E0"/>
    <w:rsid w:val="003338DF"/>
    <w:rsid w:val="003338E5"/>
    <w:rsid w:val="00342D64"/>
    <w:rsid w:val="003560AB"/>
    <w:rsid w:val="003636DD"/>
    <w:rsid w:val="00385E5C"/>
    <w:rsid w:val="00391A05"/>
    <w:rsid w:val="003969E5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70493"/>
    <w:rsid w:val="004709A7"/>
    <w:rsid w:val="004828DE"/>
    <w:rsid w:val="004A6BFC"/>
    <w:rsid w:val="004B1EB1"/>
    <w:rsid w:val="004B2608"/>
    <w:rsid w:val="004B3B0E"/>
    <w:rsid w:val="004B4C7F"/>
    <w:rsid w:val="004C3181"/>
    <w:rsid w:val="004E7E76"/>
    <w:rsid w:val="00501765"/>
    <w:rsid w:val="00505D83"/>
    <w:rsid w:val="00516671"/>
    <w:rsid w:val="00543F35"/>
    <w:rsid w:val="005501B4"/>
    <w:rsid w:val="0057356A"/>
    <w:rsid w:val="0057502A"/>
    <w:rsid w:val="00581D0C"/>
    <w:rsid w:val="005A20D6"/>
    <w:rsid w:val="005A2612"/>
    <w:rsid w:val="005C469C"/>
    <w:rsid w:val="005C638E"/>
    <w:rsid w:val="005F69CE"/>
    <w:rsid w:val="006068F7"/>
    <w:rsid w:val="006150A5"/>
    <w:rsid w:val="0062163E"/>
    <w:rsid w:val="00655476"/>
    <w:rsid w:val="00656082"/>
    <w:rsid w:val="00656CB8"/>
    <w:rsid w:val="006718B2"/>
    <w:rsid w:val="006861B9"/>
    <w:rsid w:val="006A52F9"/>
    <w:rsid w:val="006B5CF2"/>
    <w:rsid w:val="006C0232"/>
    <w:rsid w:val="006C0CB3"/>
    <w:rsid w:val="006E33F1"/>
    <w:rsid w:val="006E4D66"/>
    <w:rsid w:val="006E79D5"/>
    <w:rsid w:val="00707CA4"/>
    <w:rsid w:val="00723BFC"/>
    <w:rsid w:val="007250B0"/>
    <w:rsid w:val="0072709E"/>
    <w:rsid w:val="00744056"/>
    <w:rsid w:val="00744209"/>
    <w:rsid w:val="00744C36"/>
    <w:rsid w:val="0074724A"/>
    <w:rsid w:val="0075238B"/>
    <w:rsid w:val="00781110"/>
    <w:rsid w:val="007A7F66"/>
    <w:rsid w:val="007C638F"/>
    <w:rsid w:val="007E76F5"/>
    <w:rsid w:val="007F1A6C"/>
    <w:rsid w:val="00805A3C"/>
    <w:rsid w:val="008149DF"/>
    <w:rsid w:val="00815692"/>
    <w:rsid w:val="00817D00"/>
    <w:rsid w:val="00826D1B"/>
    <w:rsid w:val="00840A9E"/>
    <w:rsid w:val="00841AE9"/>
    <w:rsid w:val="008665CD"/>
    <w:rsid w:val="0086789F"/>
    <w:rsid w:val="0088450D"/>
    <w:rsid w:val="008D3BD3"/>
    <w:rsid w:val="008D48E0"/>
    <w:rsid w:val="008D751A"/>
    <w:rsid w:val="008E449B"/>
    <w:rsid w:val="008F638E"/>
    <w:rsid w:val="00907CFA"/>
    <w:rsid w:val="00912AC8"/>
    <w:rsid w:val="00930C34"/>
    <w:rsid w:val="00930D5B"/>
    <w:rsid w:val="0095029E"/>
    <w:rsid w:val="00955BB3"/>
    <w:rsid w:val="00962B57"/>
    <w:rsid w:val="009658F4"/>
    <w:rsid w:val="00967935"/>
    <w:rsid w:val="00972D60"/>
    <w:rsid w:val="009A2ADF"/>
    <w:rsid w:val="009A4AC8"/>
    <w:rsid w:val="009A5131"/>
    <w:rsid w:val="009A7993"/>
    <w:rsid w:val="009B100B"/>
    <w:rsid w:val="009B5310"/>
    <w:rsid w:val="009C0B4F"/>
    <w:rsid w:val="009D0DCE"/>
    <w:rsid w:val="009E1350"/>
    <w:rsid w:val="00A03683"/>
    <w:rsid w:val="00A05A8D"/>
    <w:rsid w:val="00A1253B"/>
    <w:rsid w:val="00A439FB"/>
    <w:rsid w:val="00A44E92"/>
    <w:rsid w:val="00A5141A"/>
    <w:rsid w:val="00A70CD2"/>
    <w:rsid w:val="00A71F7C"/>
    <w:rsid w:val="00A8224C"/>
    <w:rsid w:val="00AC10EF"/>
    <w:rsid w:val="00AC35BF"/>
    <w:rsid w:val="00AC6057"/>
    <w:rsid w:val="00AE3BA6"/>
    <w:rsid w:val="00AE3E17"/>
    <w:rsid w:val="00AE7E99"/>
    <w:rsid w:val="00B17FCF"/>
    <w:rsid w:val="00B25318"/>
    <w:rsid w:val="00B517AD"/>
    <w:rsid w:val="00B66D39"/>
    <w:rsid w:val="00B70C51"/>
    <w:rsid w:val="00B812D9"/>
    <w:rsid w:val="00BC175E"/>
    <w:rsid w:val="00BD5570"/>
    <w:rsid w:val="00BE2A16"/>
    <w:rsid w:val="00BE7F98"/>
    <w:rsid w:val="00BF3FAC"/>
    <w:rsid w:val="00BF713E"/>
    <w:rsid w:val="00C06C0B"/>
    <w:rsid w:val="00C23BA4"/>
    <w:rsid w:val="00C75AEA"/>
    <w:rsid w:val="00C81BC8"/>
    <w:rsid w:val="00C91810"/>
    <w:rsid w:val="00CA0AA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60B31"/>
    <w:rsid w:val="00D641D6"/>
    <w:rsid w:val="00D7308C"/>
    <w:rsid w:val="00D86F4B"/>
    <w:rsid w:val="00D9112D"/>
    <w:rsid w:val="00D9205C"/>
    <w:rsid w:val="00DA1BAB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635FC"/>
    <w:rsid w:val="00E74666"/>
    <w:rsid w:val="00EA6555"/>
    <w:rsid w:val="00EB6D08"/>
    <w:rsid w:val="00ED19C7"/>
    <w:rsid w:val="00F069EF"/>
    <w:rsid w:val="00F22F01"/>
    <w:rsid w:val="00F2703C"/>
    <w:rsid w:val="00F37B8D"/>
    <w:rsid w:val="00F45BEF"/>
    <w:rsid w:val="00F57F75"/>
    <w:rsid w:val="00F63D77"/>
    <w:rsid w:val="00F75CB3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232"/>
    <w:pPr>
      <w:spacing w:line="360" w:lineRule="auto"/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841AE9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841AE9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  <w:style w:type="character" w:styleId="af8">
    <w:name w:val="Hyperlink"/>
    <w:basedOn w:val="a1"/>
    <w:uiPriority w:val="99"/>
    <w:unhideWhenUsed/>
    <w:rsid w:val="00C91810"/>
    <w:rPr>
      <w:color w:val="0563C1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C9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$%7bport%7d/%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6FBD-4A9F-4CC3-878D-6BB41C2F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16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Павел</cp:lastModifiedBy>
  <cp:revision>6</cp:revision>
  <cp:lastPrinted>2021-03-11T15:08:00Z</cp:lastPrinted>
  <dcterms:created xsi:type="dcterms:W3CDTF">2023-11-09T22:29:00Z</dcterms:created>
  <dcterms:modified xsi:type="dcterms:W3CDTF">2023-11-09T22:41:00Z</dcterms:modified>
</cp:coreProperties>
</file>