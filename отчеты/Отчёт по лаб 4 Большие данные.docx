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459AAD9C" w14:textId="6D45EAC2" w:rsidR="00567CCD" w:rsidRPr="00A41AD3" w:rsidRDefault="00A41AD3" w:rsidP="00FE2BB2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Развёртывание системы распределённых вычислений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Hadoop</w:t>
      </w:r>
    </w:p>
    <w:p w14:paraId="21328003" w14:textId="7477EDE5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A41AD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BCA783C" w14:textId="77777777" w:rsidR="00B812D9" w:rsidRPr="0020163A" w:rsidRDefault="00B812D9" w:rsidP="00B812D9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Большие данные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47823EFC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2D483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__________________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5728CE">
        <w:rPr>
          <w:rFonts w:ascii="Times New Roman" w:eastAsia="Times New Roman" w:hAnsi="Times New Roman" w:cs="Times New Roman"/>
          <w:sz w:val="28"/>
          <w:szCs w:val="24"/>
          <w:lang w:eastAsia="ru-RU"/>
        </w:rPr>
        <w:t>Шумилов М.Р</w:t>
      </w:r>
      <w:r w:rsidR="0046246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754212CA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 /Родионов К.В./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A83E05B" w14:textId="3DAF74D2" w:rsidR="00B812D9" w:rsidRDefault="000F1654" w:rsidP="0046246E">
      <w:pPr>
        <w:pStyle w:val="af2"/>
      </w:pPr>
      <w:r>
        <w:lastRenderedPageBreak/>
        <w:t>Цель</w:t>
      </w:r>
      <w:r w:rsidRPr="000F1654">
        <w:t>:</w:t>
      </w:r>
      <w:r w:rsidR="00B812D9">
        <w:t xml:space="preserve"> </w:t>
      </w:r>
      <w:r w:rsidR="003E0DBE">
        <w:t>н</w:t>
      </w:r>
      <w:r w:rsidR="003E0DBE" w:rsidRPr="003E0DBE">
        <w:t xml:space="preserve">аучиться развёртывать и настраивать распределённую систему </w:t>
      </w:r>
      <w:r w:rsidR="003E0DBE">
        <w:t>«</w:t>
      </w:r>
      <w:proofErr w:type="spellStart"/>
      <w:r w:rsidR="003E0DBE" w:rsidRPr="003E0DBE">
        <w:t>Hadoop</w:t>
      </w:r>
      <w:proofErr w:type="spellEnd"/>
      <w:r w:rsidR="003E0DBE">
        <w:t>»</w:t>
      </w:r>
      <w:r w:rsidR="003E0DBE" w:rsidRPr="003E0DBE">
        <w:t xml:space="preserve"> для обработки больших данных.</w:t>
      </w:r>
    </w:p>
    <w:p w14:paraId="6A243CB4" w14:textId="5091F57F" w:rsidR="009A4AC8" w:rsidRPr="000366C8" w:rsidRDefault="00781110" w:rsidP="00FE2BB2">
      <w:pPr>
        <w:pStyle w:val="af2"/>
      </w:pPr>
      <w:r w:rsidRPr="000366C8">
        <w:t>В ходе работы необходимо выполнить следующее задание:</w:t>
      </w:r>
    </w:p>
    <w:p w14:paraId="574A7CC7" w14:textId="5CE2BD13" w:rsidR="006C4DD0" w:rsidRPr="006C4DD0" w:rsidRDefault="006C4DD0" w:rsidP="006C4DD0">
      <w:pPr>
        <w:pStyle w:val="a3"/>
        <w:numPr>
          <w:ilvl w:val="0"/>
          <w:numId w:val="2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C4DD0">
        <w:rPr>
          <w:rFonts w:ascii="Times New Roman" w:hAnsi="Times New Roman" w:cs="Times New Roman"/>
          <w:sz w:val="28"/>
          <w:szCs w:val="28"/>
        </w:rPr>
        <w:t xml:space="preserve">астройка брандмауэра для корректной работы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C4DD0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C4DD0">
        <w:rPr>
          <w:rFonts w:ascii="Times New Roman" w:hAnsi="Times New Roman" w:cs="Times New Roman"/>
          <w:sz w:val="28"/>
          <w:szCs w:val="28"/>
        </w:rPr>
        <w:t>;</w:t>
      </w:r>
    </w:p>
    <w:p w14:paraId="3913732B" w14:textId="1BCD75BE" w:rsidR="006C4DD0" w:rsidRPr="006C4DD0" w:rsidRDefault="006C4DD0" w:rsidP="006C4DD0">
      <w:pPr>
        <w:pStyle w:val="a3"/>
        <w:numPr>
          <w:ilvl w:val="0"/>
          <w:numId w:val="2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C4DD0">
        <w:rPr>
          <w:rFonts w:ascii="Times New Roman" w:hAnsi="Times New Roman" w:cs="Times New Roman"/>
          <w:sz w:val="28"/>
          <w:szCs w:val="28"/>
        </w:rPr>
        <w:t>становка необходимого ПО на сервера кластера;</w:t>
      </w:r>
    </w:p>
    <w:p w14:paraId="5FA1BFB3" w14:textId="0254C3D6" w:rsidR="006C4DD0" w:rsidRPr="006C4DD0" w:rsidRDefault="006C4DD0" w:rsidP="006C4DD0">
      <w:pPr>
        <w:pStyle w:val="a3"/>
        <w:numPr>
          <w:ilvl w:val="0"/>
          <w:numId w:val="2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C4DD0">
        <w:rPr>
          <w:rFonts w:ascii="Times New Roman" w:hAnsi="Times New Roman" w:cs="Times New Roman"/>
          <w:sz w:val="28"/>
          <w:szCs w:val="28"/>
        </w:rPr>
        <w:t xml:space="preserve">оздание пользователя и генерация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C4DD0">
        <w:rPr>
          <w:rFonts w:ascii="Times New Roman" w:hAnsi="Times New Roman" w:cs="Times New Roman"/>
          <w:sz w:val="28"/>
          <w:szCs w:val="28"/>
        </w:rPr>
        <w:t>SSH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4DD0">
        <w:rPr>
          <w:rFonts w:ascii="Times New Roman" w:hAnsi="Times New Roman" w:cs="Times New Roman"/>
          <w:sz w:val="28"/>
          <w:szCs w:val="28"/>
        </w:rPr>
        <w:t xml:space="preserve"> ключей;</w:t>
      </w:r>
    </w:p>
    <w:p w14:paraId="5B4414F6" w14:textId="444FAA40" w:rsidR="006C4DD0" w:rsidRPr="006C4DD0" w:rsidRDefault="006C4DD0" w:rsidP="006C4DD0">
      <w:pPr>
        <w:pStyle w:val="a3"/>
        <w:numPr>
          <w:ilvl w:val="0"/>
          <w:numId w:val="2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C4DD0">
        <w:rPr>
          <w:rFonts w:ascii="Times New Roman" w:hAnsi="Times New Roman" w:cs="Times New Roman"/>
          <w:sz w:val="28"/>
          <w:szCs w:val="28"/>
        </w:rPr>
        <w:t xml:space="preserve">астройка файлов конфигурации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C4DD0">
        <w:rPr>
          <w:rFonts w:ascii="Times New Roman" w:hAnsi="Times New Roman" w:cs="Times New Roman"/>
          <w:sz w:val="28"/>
          <w:szCs w:val="28"/>
        </w:rPr>
        <w:t>HDFS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4D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C4DD0">
        <w:rPr>
          <w:rFonts w:ascii="Times New Roman" w:hAnsi="Times New Roman" w:cs="Times New Roman"/>
          <w:sz w:val="28"/>
          <w:szCs w:val="28"/>
        </w:rPr>
        <w:t>YARN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C4D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C4DD0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C4DD0">
        <w:rPr>
          <w:rFonts w:ascii="Times New Roman" w:hAnsi="Times New Roman" w:cs="Times New Roman"/>
          <w:sz w:val="28"/>
          <w:szCs w:val="28"/>
        </w:rPr>
        <w:t>;</w:t>
      </w:r>
    </w:p>
    <w:p w14:paraId="5DE50086" w14:textId="300F6C46" w:rsidR="006C4DD0" w:rsidRPr="006C4DD0" w:rsidRDefault="006C4DD0" w:rsidP="006C4DD0">
      <w:pPr>
        <w:pStyle w:val="a3"/>
        <w:numPr>
          <w:ilvl w:val="0"/>
          <w:numId w:val="2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C4DD0">
        <w:rPr>
          <w:rFonts w:ascii="Times New Roman" w:hAnsi="Times New Roman" w:cs="Times New Roman"/>
          <w:sz w:val="28"/>
          <w:szCs w:val="28"/>
        </w:rPr>
        <w:t>орматирование файловой системы и запуск сервисов;</w:t>
      </w:r>
    </w:p>
    <w:p w14:paraId="355208BF" w14:textId="5F1D53E0" w:rsidR="006C4DD0" w:rsidRPr="006C4DD0" w:rsidRDefault="006C4DD0" w:rsidP="006C4DD0">
      <w:pPr>
        <w:pStyle w:val="a3"/>
        <w:numPr>
          <w:ilvl w:val="0"/>
          <w:numId w:val="23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6C4DD0">
        <w:rPr>
          <w:rFonts w:ascii="Times New Roman" w:hAnsi="Times New Roman" w:cs="Times New Roman"/>
          <w:sz w:val="28"/>
          <w:szCs w:val="28"/>
        </w:rPr>
        <w:t xml:space="preserve">естирование работы кластера с помощью задачи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C4DD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C4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DD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C4DD0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6EF2ED1A" w14:textId="434BD99E" w:rsidR="00A41AD3" w:rsidRDefault="00A41AD3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лабораторной работы установим</w:t>
      </w:r>
      <w:r w:rsidRPr="00A41AD3">
        <w:rPr>
          <w:rFonts w:ascii="Times New Roman" w:hAnsi="Times New Roman" w:cs="Times New Roman"/>
          <w:sz w:val="28"/>
          <w:szCs w:val="28"/>
        </w:rPr>
        <w:t xml:space="preserve"> </w:t>
      </w:r>
      <w:r w:rsidR="007152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="007152C5">
        <w:rPr>
          <w:rFonts w:ascii="Times New Roman" w:hAnsi="Times New Roman" w:cs="Times New Roman"/>
          <w:sz w:val="28"/>
          <w:szCs w:val="28"/>
        </w:rPr>
        <w:t>»</w:t>
      </w:r>
      <w:r w:rsidRPr="00A41A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41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A41AD3">
        <w:rPr>
          <w:rFonts w:ascii="Times New Roman" w:hAnsi="Times New Roman" w:cs="Times New Roman"/>
          <w:sz w:val="28"/>
          <w:szCs w:val="28"/>
        </w:rPr>
        <w:t xml:space="preserve"> </w:t>
      </w:r>
      <w:r w:rsidR="006C4DD0">
        <w:rPr>
          <w:rFonts w:ascii="Times New Roman" w:hAnsi="Times New Roman" w:cs="Times New Roman"/>
          <w:sz w:val="28"/>
          <w:szCs w:val="28"/>
        </w:rPr>
        <w:t>версии «</w:t>
      </w:r>
      <w:r w:rsidRPr="00A41AD3">
        <w:rPr>
          <w:rFonts w:ascii="Times New Roman" w:hAnsi="Times New Roman" w:cs="Times New Roman"/>
          <w:sz w:val="28"/>
          <w:szCs w:val="28"/>
        </w:rPr>
        <w:t>20.04</w:t>
      </w:r>
      <w:r w:rsidR="006C4DD0">
        <w:rPr>
          <w:rFonts w:ascii="Times New Roman" w:hAnsi="Times New Roman" w:cs="Times New Roman"/>
          <w:sz w:val="28"/>
          <w:szCs w:val="28"/>
        </w:rPr>
        <w:t>»</w:t>
      </w:r>
      <w:r w:rsidRPr="00A41A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1AD3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A41AD3">
        <w:rPr>
          <w:rFonts w:ascii="Times New Roman" w:hAnsi="Times New Roman" w:cs="Times New Roman"/>
          <w:sz w:val="28"/>
          <w:szCs w:val="28"/>
        </w:rPr>
        <w:t xml:space="preserve"> 3 сервера:</w:t>
      </w:r>
    </w:p>
    <w:p w14:paraId="5DA1460C" w14:textId="28C7299D" w:rsidR="00A41AD3" w:rsidRPr="00A41AD3" w:rsidRDefault="00A41AD3" w:rsidP="00A41AD3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1AD3">
        <w:rPr>
          <w:rFonts w:ascii="Times New Roman" w:hAnsi="Times New Roman" w:cs="Times New Roman"/>
          <w:sz w:val="28"/>
          <w:szCs w:val="28"/>
        </w:rPr>
        <w:t>had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1AD3">
        <w:rPr>
          <w:rFonts w:ascii="Times New Roman" w:hAnsi="Times New Roman" w:cs="Times New Roman"/>
          <w:sz w:val="28"/>
          <w:szCs w:val="28"/>
        </w:rPr>
        <w:t>op1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41AD3">
        <w:t xml:space="preserve"> </w:t>
      </w:r>
      <w:r w:rsidRPr="00A41AD3">
        <w:rPr>
          <w:rFonts w:ascii="Times New Roman" w:hAnsi="Times New Roman" w:cs="Times New Roman"/>
          <w:sz w:val="28"/>
          <w:szCs w:val="28"/>
          <w:lang w:val="en-US"/>
        </w:rPr>
        <w:t>192.168.1.15 (</w:t>
      </w:r>
      <w:proofErr w:type="spellStart"/>
      <w:r w:rsidRPr="00A41AD3">
        <w:rPr>
          <w:rFonts w:ascii="Times New Roman" w:hAnsi="Times New Roman" w:cs="Times New Roman"/>
          <w:sz w:val="28"/>
          <w:szCs w:val="28"/>
          <w:lang w:val="en-US"/>
        </w:rPr>
        <w:t>мастер</w:t>
      </w:r>
      <w:proofErr w:type="spellEnd"/>
      <w:r w:rsidRPr="00A41AD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905AB1" w14:textId="616587A1" w:rsidR="00A41AD3" w:rsidRPr="00A41AD3" w:rsidRDefault="00A41AD3" w:rsidP="00A41AD3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A41AD3">
        <w:t xml:space="preserve"> </w:t>
      </w:r>
      <w:r w:rsidRPr="00A41AD3">
        <w:rPr>
          <w:rFonts w:ascii="Times New Roman" w:hAnsi="Times New Roman" w:cs="Times New Roman"/>
          <w:sz w:val="28"/>
          <w:szCs w:val="28"/>
          <w:lang w:val="en-US"/>
        </w:rPr>
        <w:t>192.168.1.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A41A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слейв</w:t>
      </w:r>
      <w:proofErr w:type="spellEnd"/>
      <w:r w:rsidRPr="00A41AD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4AF538" w14:textId="1C9E66D3" w:rsidR="00A41AD3" w:rsidRPr="00A41AD3" w:rsidRDefault="00A41AD3" w:rsidP="00A41AD3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A41AD3">
        <w:rPr>
          <w:rFonts w:ascii="Times New Roman" w:hAnsi="Times New Roman" w:cs="Times New Roman"/>
          <w:sz w:val="28"/>
          <w:szCs w:val="28"/>
        </w:rPr>
        <w:t>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3,</w:t>
      </w:r>
      <w:r w:rsidRPr="00A41AD3">
        <w:t xml:space="preserve"> </w:t>
      </w:r>
      <w:r w:rsidRPr="00A41AD3">
        <w:rPr>
          <w:rFonts w:ascii="Times New Roman" w:hAnsi="Times New Roman" w:cs="Times New Roman"/>
          <w:sz w:val="28"/>
          <w:szCs w:val="28"/>
          <w:lang w:val="en-US"/>
        </w:rPr>
        <w:t>192.168.1.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A41A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слейв</w:t>
      </w:r>
      <w:proofErr w:type="spellEnd"/>
      <w:r w:rsidRPr="00A41AD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1E0C5B" w14:textId="77777777" w:rsidR="002D4836" w:rsidRDefault="00A41AD3" w:rsidP="007152C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41AD3">
        <w:rPr>
          <w:rFonts w:ascii="Times New Roman" w:hAnsi="Times New Roman" w:cs="Times New Roman"/>
          <w:sz w:val="28"/>
          <w:szCs w:val="28"/>
        </w:rPr>
        <w:t>Для корректной работы кластера нам нужно открыть следующие порты</w:t>
      </w:r>
      <w:r w:rsidR="002D4836" w:rsidRPr="002D4836">
        <w:rPr>
          <w:rFonts w:ascii="Times New Roman" w:hAnsi="Times New Roman" w:cs="Times New Roman"/>
          <w:sz w:val="28"/>
          <w:szCs w:val="28"/>
        </w:rPr>
        <w:t>:</w:t>
      </w:r>
    </w:p>
    <w:p w14:paraId="4ACCEA6E" w14:textId="77777777" w:rsidR="002D4836" w:rsidRPr="007152C5" w:rsidRDefault="002D4836" w:rsidP="002D4836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2C5">
        <w:rPr>
          <w:rFonts w:ascii="Times New Roman" w:hAnsi="Times New Roman" w:cs="Times New Roman"/>
          <w:sz w:val="28"/>
          <w:szCs w:val="28"/>
        </w:rPr>
        <w:t xml:space="preserve">9870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152C5">
        <w:rPr>
          <w:rFonts w:ascii="Times New Roman" w:hAnsi="Times New Roman" w:cs="Times New Roman"/>
          <w:sz w:val="28"/>
          <w:szCs w:val="28"/>
        </w:rPr>
        <w:t xml:space="preserve"> веб-интерфейс для управления;</w:t>
      </w:r>
    </w:p>
    <w:p w14:paraId="324A630A" w14:textId="77777777" w:rsidR="002D4836" w:rsidRPr="007152C5" w:rsidRDefault="002D4836" w:rsidP="002D4836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2C5">
        <w:rPr>
          <w:rFonts w:ascii="Times New Roman" w:hAnsi="Times New Roman" w:cs="Times New Roman"/>
          <w:sz w:val="28"/>
          <w:szCs w:val="28"/>
        </w:rPr>
        <w:t xml:space="preserve">8020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152C5">
        <w:rPr>
          <w:rFonts w:ascii="Times New Roman" w:hAnsi="Times New Roman" w:cs="Times New Roman"/>
          <w:sz w:val="28"/>
          <w:szCs w:val="28"/>
        </w:rPr>
        <w:t>RPC адрес для клиентских подключений;</w:t>
      </w:r>
    </w:p>
    <w:p w14:paraId="6AC651BE" w14:textId="77777777" w:rsidR="002D4836" w:rsidRPr="007152C5" w:rsidRDefault="002D4836" w:rsidP="002D4836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2C5">
        <w:rPr>
          <w:rFonts w:ascii="Times New Roman" w:hAnsi="Times New Roman" w:cs="Times New Roman"/>
          <w:sz w:val="28"/>
          <w:szCs w:val="28"/>
        </w:rPr>
        <w:t xml:space="preserve">9866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15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152C5">
        <w:rPr>
          <w:rFonts w:ascii="Times New Roman" w:hAnsi="Times New Roman" w:cs="Times New Roman"/>
          <w:sz w:val="28"/>
          <w:szCs w:val="28"/>
        </w:rPr>
        <w:t>DataNode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52C5">
        <w:rPr>
          <w:rFonts w:ascii="Times New Roman" w:hAnsi="Times New Roman" w:cs="Times New Roman"/>
          <w:sz w:val="28"/>
          <w:szCs w:val="28"/>
        </w:rPr>
        <w:t xml:space="preserve"> (передача данных)</w:t>
      </w:r>
      <w:r w:rsidRPr="007152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3AE16E" w14:textId="77777777" w:rsidR="002D4836" w:rsidRDefault="002D4836" w:rsidP="002D4836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2C5">
        <w:rPr>
          <w:rFonts w:ascii="Times New Roman" w:hAnsi="Times New Roman" w:cs="Times New Roman"/>
          <w:sz w:val="28"/>
          <w:szCs w:val="28"/>
          <w:lang w:val="en-US"/>
        </w:rPr>
        <w:t xml:space="preserve">9864 </w:t>
      </w:r>
      <w:r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7152C5">
        <w:rPr>
          <w:rFonts w:ascii="Times New Roman" w:hAnsi="Times New Roman" w:cs="Times New Roman"/>
          <w:sz w:val="28"/>
          <w:szCs w:val="28"/>
          <w:lang w:val="en-US"/>
        </w:rPr>
        <w:t>DataNode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52C5">
        <w:rPr>
          <w:rFonts w:ascii="Times New Roman" w:hAnsi="Times New Roman" w:cs="Times New Roman"/>
          <w:sz w:val="28"/>
          <w:szCs w:val="28"/>
          <w:lang w:val="en-US"/>
        </w:rPr>
        <w:t xml:space="preserve"> (http-</w:t>
      </w:r>
      <w:r w:rsidRPr="007152C5">
        <w:rPr>
          <w:rFonts w:ascii="Times New Roman" w:hAnsi="Times New Roman" w:cs="Times New Roman"/>
          <w:sz w:val="28"/>
          <w:szCs w:val="28"/>
        </w:rPr>
        <w:t>сервис</w:t>
      </w:r>
      <w:r w:rsidRPr="007152C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FA69F0" w14:textId="39CA52C9" w:rsidR="002D4836" w:rsidRPr="002D4836" w:rsidRDefault="002D4836" w:rsidP="002D4836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52C5">
        <w:rPr>
          <w:rFonts w:ascii="Times New Roman" w:hAnsi="Times New Roman" w:cs="Times New Roman"/>
          <w:sz w:val="28"/>
          <w:szCs w:val="28"/>
          <w:lang w:val="en-US"/>
        </w:rPr>
        <w:t xml:space="preserve">9867 </w:t>
      </w:r>
      <w:r>
        <w:rPr>
          <w:rFonts w:ascii="Times New Roman" w:hAnsi="Times New Roman" w:cs="Times New Roman"/>
          <w:sz w:val="28"/>
          <w:szCs w:val="28"/>
        </w:rPr>
        <w:t>– «</w:t>
      </w:r>
      <w:proofErr w:type="spellStart"/>
      <w:r w:rsidRPr="007152C5">
        <w:rPr>
          <w:rFonts w:ascii="Times New Roman" w:hAnsi="Times New Roman" w:cs="Times New Roman"/>
          <w:sz w:val="28"/>
          <w:szCs w:val="28"/>
          <w:lang w:val="en-US"/>
        </w:rPr>
        <w:t>DataNode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52C5">
        <w:rPr>
          <w:rFonts w:ascii="Times New Roman" w:hAnsi="Times New Roman" w:cs="Times New Roman"/>
          <w:sz w:val="28"/>
          <w:szCs w:val="28"/>
          <w:lang w:val="en-US"/>
        </w:rPr>
        <w:t xml:space="preserve"> (IPC-</w:t>
      </w:r>
      <w:r w:rsidRPr="007152C5">
        <w:rPr>
          <w:rFonts w:ascii="Times New Roman" w:hAnsi="Times New Roman" w:cs="Times New Roman"/>
          <w:sz w:val="28"/>
          <w:szCs w:val="28"/>
        </w:rPr>
        <w:t>сервис</w:t>
      </w:r>
      <w:r w:rsidRPr="007152C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88ECFDA" w14:textId="7A174892" w:rsidR="007152C5" w:rsidRDefault="002D4836" w:rsidP="007152C5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152C5">
        <w:rPr>
          <w:rFonts w:ascii="Times New Roman" w:hAnsi="Times New Roman" w:cs="Times New Roman"/>
          <w:sz w:val="28"/>
          <w:szCs w:val="28"/>
        </w:rPr>
        <w:t>ля этого необходимо выполнить следующий код</w:t>
      </w:r>
      <w:r w:rsidR="00A41AD3" w:rsidRPr="00A41AD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152C5" w:rsidRPr="002D4836" w14:paraId="4AFC6721" w14:textId="77777777" w:rsidTr="0096376E">
        <w:tc>
          <w:tcPr>
            <w:tcW w:w="10060" w:type="dxa"/>
          </w:tcPr>
          <w:p w14:paraId="6D0BC401" w14:textId="5354264E" w:rsidR="007152C5" w:rsidRPr="007152C5" w:rsidRDefault="007152C5" w:rsidP="00A01D6F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iptables -I INPUT -p 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tcp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--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dport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9870 -j ACCEPT</w:t>
            </w:r>
          </w:p>
          <w:p w14:paraId="68F7A707" w14:textId="5E393286" w:rsidR="007152C5" w:rsidRPr="007152C5" w:rsidRDefault="007152C5" w:rsidP="00A01D6F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iptables -I INPUT -p 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tcp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--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dport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8020 -j ACCEPT</w:t>
            </w:r>
          </w:p>
          <w:p w14:paraId="6F69DAD1" w14:textId="7FCFB3FF" w:rsidR="007152C5" w:rsidRPr="00154083" w:rsidRDefault="007152C5" w:rsidP="00A01D6F">
            <w:pPr>
              <w:tabs>
                <w:tab w:val="left" w:pos="948"/>
              </w:tabs>
              <w:ind w:firstLine="0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iptables -I INPUT -p 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tcp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--match multiport --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dports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9866,9864,9867 -j ACCEPT</w:t>
            </w:r>
          </w:p>
        </w:tc>
      </w:tr>
    </w:tbl>
    <w:p w14:paraId="774260F7" w14:textId="5E4E6031" w:rsidR="007152C5" w:rsidRDefault="007152C5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FA003A" w14:textId="037EAB7F" w:rsidR="007152C5" w:rsidRDefault="007152C5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52C5">
        <w:rPr>
          <w:rFonts w:ascii="Times New Roman" w:hAnsi="Times New Roman" w:cs="Times New Roman"/>
          <w:sz w:val="28"/>
          <w:szCs w:val="28"/>
        </w:rPr>
        <w:lastRenderedPageBreak/>
        <w:t xml:space="preserve">Для сохранения правил используем утилиту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152C5">
        <w:rPr>
          <w:rFonts w:ascii="Times New Roman" w:hAnsi="Times New Roman" w:cs="Times New Roman"/>
          <w:sz w:val="28"/>
          <w:szCs w:val="28"/>
        </w:rPr>
        <w:t>netfilter-persistent</w:t>
      </w:r>
      <w:proofErr w:type="spellEnd"/>
      <w:r>
        <w:rPr>
          <w:rFonts w:ascii="Times New Roman" w:hAnsi="Times New Roman" w:cs="Times New Roman"/>
          <w:sz w:val="28"/>
          <w:szCs w:val="28"/>
        </w:rPr>
        <w:t>», выполнив следующий код</w:t>
      </w:r>
      <w:r w:rsidRPr="00A41AD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152C5" w:rsidRPr="002D4836" w14:paraId="101D612F" w14:textId="77777777" w:rsidTr="0096376E">
        <w:tc>
          <w:tcPr>
            <w:tcW w:w="10060" w:type="dxa"/>
          </w:tcPr>
          <w:p w14:paraId="1420ACC4" w14:textId="779F07D0" w:rsidR="007152C5" w:rsidRPr="007152C5" w:rsidRDefault="007152C5" w:rsidP="00A01D6F">
            <w:pPr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apt install iptables-persistent</w:t>
            </w:r>
          </w:p>
          <w:p w14:paraId="6D592640" w14:textId="44908730" w:rsidR="007152C5" w:rsidRPr="00154083" w:rsidRDefault="007152C5" w:rsidP="00A01D6F">
            <w:pPr>
              <w:tabs>
                <w:tab w:val="left" w:pos="948"/>
              </w:tabs>
              <w:ind w:firstLine="0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netfilter</w:t>
            </w:r>
            <w:proofErr w:type="spellEnd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-persistent save</w:t>
            </w:r>
          </w:p>
        </w:tc>
      </w:tr>
    </w:tbl>
    <w:p w14:paraId="0E514983" w14:textId="77777777" w:rsidR="007152C5" w:rsidRPr="007152C5" w:rsidRDefault="007152C5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12A0CD" w14:textId="601DC7A7" w:rsidR="007152C5" w:rsidRDefault="007152C5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152C5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52C5">
        <w:rPr>
          <w:rFonts w:ascii="Times New Roman" w:hAnsi="Times New Roman" w:cs="Times New Roman"/>
          <w:sz w:val="28"/>
          <w:szCs w:val="28"/>
        </w:rPr>
        <w:t xml:space="preserve"> разработан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152C5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поэтому устанавливаем «</w:t>
      </w:r>
      <w:proofErr w:type="spellStart"/>
      <w:r w:rsidRPr="007152C5">
        <w:rPr>
          <w:rFonts w:ascii="Times New Roman" w:hAnsi="Times New Roman" w:cs="Times New Roman"/>
          <w:sz w:val="28"/>
          <w:szCs w:val="28"/>
        </w:rPr>
        <w:t>OpenJDK</w:t>
      </w:r>
      <w:proofErr w:type="spellEnd"/>
      <w:r w:rsidRPr="007152C5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>», для этого необходимо выполнить следующий код: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152C5" w:rsidRPr="00A41AD3" w14:paraId="3585ABCE" w14:textId="77777777" w:rsidTr="0096376E">
        <w:tc>
          <w:tcPr>
            <w:tcW w:w="10060" w:type="dxa"/>
          </w:tcPr>
          <w:p w14:paraId="03F6FE47" w14:textId="55181AAF" w:rsidR="007152C5" w:rsidRPr="00154083" w:rsidRDefault="007152C5" w:rsidP="00A01D6F">
            <w:pPr>
              <w:tabs>
                <w:tab w:val="left" w:pos="948"/>
              </w:tabs>
              <w:ind w:firstLine="0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apt install default-</w:t>
            </w:r>
            <w:proofErr w:type="spellStart"/>
            <w:r w:rsidRPr="007152C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jdk</w:t>
            </w:r>
            <w:proofErr w:type="spellEnd"/>
          </w:p>
        </w:tc>
      </w:tr>
    </w:tbl>
    <w:p w14:paraId="71813F36" w14:textId="77777777" w:rsidR="007152C5" w:rsidRPr="007152C5" w:rsidRDefault="007152C5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3298C" w14:textId="202AA9CA" w:rsidR="00A01D6F" w:rsidRDefault="00A01D6F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01D6F">
        <w:rPr>
          <w:rFonts w:ascii="Times New Roman" w:hAnsi="Times New Roman" w:cs="Times New Roman"/>
          <w:sz w:val="28"/>
          <w:szCs w:val="28"/>
        </w:rPr>
        <w:t xml:space="preserve">еобходимо скачать </w:t>
      </w:r>
      <w:r>
        <w:rPr>
          <w:rFonts w:ascii="Times New Roman" w:hAnsi="Times New Roman" w:cs="Times New Roman"/>
          <w:sz w:val="28"/>
          <w:szCs w:val="28"/>
        </w:rPr>
        <w:t>бинарный файл</w:t>
      </w:r>
      <w:r w:rsidRPr="00A01D6F">
        <w:rPr>
          <w:rFonts w:ascii="Times New Roman" w:hAnsi="Times New Roman" w:cs="Times New Roman"/>
          <w:sz w:val="28"/>
          <w:szCs w:val="28"/>
        </w:rPr>
        <w:t xml:space="preserve"> с сайта разработчика и разместить на сервере, создать файлы с переменными окружения и настроить автозапуск с помощью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01D6F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01D6F">
        <w:rPr>
          <w:rFonts w:ascii="Times New Roman" w:hAnsi="Times New Roman" w:cs="Times New Roman"/>
          <w:sz w:val="28"/>
          <w:szCs w:val="28"/>
        </w:rPr>
        <w:t xml:space="preserve">. Данные действия выполняем на всех серверах. Также необходимо обеспечить возможность подключения по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1D6F">
        <w:rPr>
          <w:rFonts w:ascii="Times New Roman" w:hAnsi="Times New Roman" w:cs="Times New Roman"/>
          <w:sz w:val="28"/>
          <w:szCs w:val="28"/>
        </w:rPr>
        <w:t xml:space="preserve"> ко всем серверам кластера.</w:t>
      </w:r>
    </w:p>
    <w:p w14:paraId="06BB81E8" w14:textId="77777777" w:rsidR="00A01D6F" w:rsidRDefault="00A01D6F" w:rsidP="00254C7B">
      <w:pPr>
        <w:tabs>
          <w:tab w:val="left" w:pos="9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01D6F">
        <w:rPr>
          <w:rFonts w:ascii="Times New Roman" w:hAnsi="Times New Roman" w:cs="Times New Roman"/>
          <w:sz w:val="28"/>
          <w:szCs w:val="28"/>
        </w:rPr>
        <w:t>Используя ссылку, загружаем на серверы архив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01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выполнив следующий код</w:t>
      </w:r>
      <w:r w:rsidRPr="00A41AD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A01D6F" w:rsidRPr="002D4836" w14:paraId="6CA3C59C" w14:textId="77777777" w:rsidTr="0096376E">
        <w:tc>
          <w:tcPr>
            <w:tcW w:w="10060" w:type="dxa"/>
          </w:tcPr>
          <w:p w14:paraId="418028A3" w14:textId="1558499F" w:rsidR="00A01D6F" w:rsidRPr="00A01D6F" w:rsidRDefault="00A01D6F" w:rsidP="00A01D6F">
            <w:pPr>
              <w:tabs>
                <w:tab w:val="left" w:pos="948"/>
              </w:tabs>
              <w:ind w:firstLine="0"/>
              <w:rPr>
                <w:rFonts w:ascii="Consolas" w:eastAsia="Times New Roman" w:hAnsi="Consolas" w:cs="Times New Roman"/>
                <w:sz w:val="28"/>
                <w:szCs w:val="28"/>
                <w:shd w:val="clear" w:color="auto" w:fill="F7F6F3"/>
                <w:lang w:val="en-US" w:eastAsia="ru-RU"/>
              </w:rPr>
            </w:pPr>
            <w:proofErr w:type="spellStart"/>
            <w:r w:rsidRPr="00A01D6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wget</w:t>
            </w:r>
            <w:proofErr w:type="spellEnd"/>
            <w:r w:rsidRPr="00A01D6F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https://dlcdn.apache.org/hadoop/common/hadoop-3.3.1/hadoop-3.3.1.tar.gz</w:t>
            </w:r>
          </w:p>
        </w:tc>
      </w:tr>
    </w:tbl>
    <w:p w14:paraId="27B74138" w14:textId="61E0EE0D" w:rsidR="00A01D6F" w:rsidRPr="00A01D6F" w:rsidRDefault="00A01D6F" w:rsidP="00A01D6F">
      <w:pPr>
        <w:tabs>
          <w:tab w:val="left" w:pos="948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1956A5" w14:textId="78C4ECCA" w:rsidR="00A01D6F" w:rsidRPr="009B4EBC" w:rsidRDefault="00A01D6F" w:rsidP="00A01D6F">
      <w:pPr>
        <w:pStyle w:val="af2"/>
      </w:pPr>
      <w:r>
        <w:t xml:space="preserve">Установим и настроим среду окружения. Для этого создадим каталог и распакуем содержимое </w:t>
      </w:r>
      <w:r w:rsidR="009B4EBC">
        <w:t>загруженного ранее архива в него, выполнив следующий код</w:t>
      </w:r>
      <w:r w:rsidR="009B4EBC" w:rsidRPr="009B4EBC">
        <w:t>:</w:t>
      </w:r>
    </w:p>
    <w:p w14:paraId="33F700CD" w14:textId="745D53F1" w:rsidR="009B4EBC" w:rsidRDefault="009B4EBC" w:rsidP="009B4EBC">
      <w:pPr>
        <w:pStyle w:val="af9"/>
      </w:pPr>
      <w:proofErr w:type="spellStart"/>
      <w:r w:rsidRPr="009B4EBC">
        <w:t>mkdir</w:t>
      </w:r>
      <w:proofErr w:type="spellEnd"/>
      <w:r w:rsidRPr="009B4EBC">
        <w:t xml:space="preserve"> /</w:t>
      </w:r>
      <w:proofErr w:type="spellStart"/>
      <w:r w:rsidRPr="009B4EBC">
        <w:t>usr</w:t>
      </w:r>
      <w:proofErr w:type="spellEnd"/>
      <w:r w:rsidRPr="009B4EBC">
        <w:t>/local/</w:t>
      </w:r>
      <w:proofErr w:type="spellStart"/>
      <w:r w:rsidRPr="009B4EBC">
        <w:t>hadoop</w:t>
      </w:r>
      <w:proofErr w:type="spellEnd"/>
    </w:p>
    <w:p w14:paraId="48CBAB9D" w14:textId="16B1898F" w:rsidR="009B4EBC" w:rsidRPr="009B4EBC" w:rsidRDefault="009B4EBC" w:rsidP="009B4EBC">
      <w:pPr>
        <w:pStyle w:val="af9"/>
      </w:pPr>
      <w:r w:rsidRPr="009B4EBC">
        <w:t>tar -</w:t>
      </w:r>
      <w:proofErr w:type="spellStart"/>
      <w:r w:rsidRPr="009B4EBC">
        <w:t>zxf</w:t>
      </w:r>
      <w:proofErr w:type="spellEnd"/>
      <w:r w:rsidRPr="009B4EBC">
        <w:t xml:space="preserve"> hadoop-*.tar.gz -C /</w:t>
      </w:r>
      <w:proofErr w:type="spellStart"/>
      <w:r w:rsidRPr="009B4EBC">
        <w:t>usr</w:t>
      </w:r>
      <w:proofErr w:type="spellEnd"/>
      <w:r w:rsidRPr="009B4EBC">
        <w:t>/local/</w:t>
      </w:r>
      <w:proofErr w:type="spellStart"/>
      <w:r w:rsidRPr="009B4EBC">
        <w:t>hadoop</w:t>
      </w:r>
      <w:proofErr w:type="spellEnd"/>
      <w:r w:rsidRPr="009B4EBC">
        <w:t> --strip-components 1</w:t>
      </w:r>
    </w:p>
    <w:p w14:paraId="461429F3" w14:textId="3B6A4D12" w:rsidR="009B4EBC" w:rsidRDefault="009B4EBC" w:rsidP="00A01D6F">
      <w:pPr>
        <w:pStyle w:val="af2"/>
        <w:rPr>
          <w:lang w:val="en-US"/>
        </w:rPr>
      </w:pPr>
    </w:p>
    <w:p w14:paraId="781B8394" w14:textId="0F216BDE" w:rsidR="009B4EBC" w:rsidRDefault="009B4EBC" w:rsidP="00A01D6F">
      <w:pPr>
        <w:pStyle w:val="af2"/>
      </w:pPr>
      <w:r w:rsidRPr="009B4EBC">
        <w:t xml:space="preserve">Создаем пользователя </w:t>
      </w:r>
      <w:r>
        <w:t>«</w:t>
      </w:r>
      <w:proofErr w:type="spellStart"/>
      <w:r w:rsidRPr="009B4EBC">
        <w:t>hadoop</w:t>
      </w:r>
      <w:proofErr w:type="spellEnd"/>
      <w:r>
        <w:t xml:space="preserve">» и задаём ему пароль. </w:t>
      </w:r>
      <w:r w:rsidRPr="009B4EBC">
        <w:t xml:space="preserve">Задаем в качестве владельца каталога </w:t>
      </w:r>
      <w:r>
        <w:t xml:space="preserve">ранее </w:t>
      </w:r>
      <w:r w:rsidRPr="009B4EBC">
        <w:t>созданного пользователя</w:t>
      </w:r>
      <w:r>
        <w:t>, для этого необходимо выполнить следующий код</w:t>
      </w:r>
      <w:r w:rsidRPr="009B4EBC">
        <w:t>:</w:t>
      </w:r>
    </w:p>
    <w:p w14:paraId="1033D362" w14:textId="77777777" w:rsidR="003E0DBE" w:rsidRDefault="003E0DBE" w:rsidP="00A01D6F">
      <w:pPr>
        <w:pStyle w:val="af2"/>
      </w:pPr>
    </w:p>
    <w:p w14:paraId="69DB069B" w14:textId="5F12C7DF" w:rsidR="009B4EBC" w:rsidRPr="009B4EBC" w:rsidRDefault="009B4EBC" w:rsidP="009B4EBC">
      <w:pPr>
        <w:pStyle w:val="af9"/>
        <w:rPr>
          <w:lang w:val="ru-RU"/>
        </w:rPr>
      </w:pPr>
      <w:proofErr w:type="spellStart"/>
      <w:r w:rsidRPr="009B4EBC">
        <w:lastRenderedPageBreak/>
        <w:t>useradd</w:t>
      </w:r>
      <w:proofErr w:type="spellEnd"/>
      <w:r w:rsidRPr="009B4EBC">
        <w:rPr>
          <w:lang w:val="ru-RU"/>
        </w:rPr>
        <w:t xml:space="preserve"> </w:t>
      </w:r>
      <w:proofErr w:type="spellStart"/>
      <w:r w:rsidRPr="009B4EBC">
        <w:t>hadoop</w:t>
      </w:r>
      <w:proofErr w:type="spellEnd"/>
      <w:r w:rsidRPr="009B4EBC">
        <w:rPr>
          <w:lang w:val="ru-RU"/>
        </w:rPr>
        <w:t xml:space="preserve"> -</w:t>
      </w:r>
      <w:r w:rsidRPr="009B4EBC">
        <w:t>m</w:t>
      </w:r>
    </w:p>
    <w:p w14:paraId="68C0B809" w14:textId="54C32F9C" w:rsidR="009B4EBC" w:rsidRPr="009B4EBC" w:rsidRDefault="009B4EBC" w:rsidP="009B4EBC">
      <w:pPr>
        <w:pStyle w:val="af9"/>
        <w:rPr>
          <w:lang w:val="ru-RU"/>
        </w:rPr>
      </w:pPr>
      <w:r w:rsidRPr="009B4EBC">
        <w:t>passwd</w:t>
      </w:r>
      <w:r w:rsidRPr="009B4EBC">
        <w:rPr>
          <w:lang w:val="ru-RU"/>
        </w:rPr>
        <w:t xml:space="preserve"> </w:t>
      </w:r>
      <w:proofErr w:type="spellStart"/>
      <w:r w:rsidRPr="009B4EBC">
        <w:t>hadoop</w:t>
      </w:r>
      <w:proofErr w:type="spellEnd"/>
    </w:p>
    <w:p w14:paraId="2467BF32" w14:textId="4FA7E48E" w:rsidR="009B4EBC" w:rsidRDefault="009B4EBC" w:rsidP="009B4EBC">
      <w:pPr>
        <w:pStyle w:val="af9"/>
      </w:pPr>
      <w:proofErr w:type="spellStart"/>
      <w:r w:rsidRPr="009B4EBC">
        <w:t>chown</w:t>
      </w:r>
      <w:proofErr w:type="spellEnd"/>
      <w:r w:rsidRPr="009B4EBC">
        <w:t xml:space="preserve"> -R </w:t>
      </w:r>
      <w:proofErr w:type="spellStart"/>
      <w:proofErr w:type="gramStart"/>
      <w:r w:rsidRPr="009B4EBC">
        <w:t>hadoop:hadoop</w:t>
      </w:r>
      <w:proofErr w:type="spellEnd"/>
      <w:proofErr w:type="gramEnd"/>
      <w:r w:rsidRPr="009B4EBC">
        <w:t xml:space="preserve"> /</w:t>
      </w:r>
      <w:proofErr w:type="spellStart"/>
      <w:r w:rsidRPr="009B4EBC">
        <w:t>usr</w:t>
      </w:r>
      <w:proofErr w:type="spellEnd"/>
      <w:r w:rsidRPr="009B4EBC">
        <w:t>/local/</w:t>
      </w:r>
      <w:r>
        <w:t>Hadoop</w:t>
      </w:r>
    </w:p>
    <w:p w14:paraId="22471FFF" w14:textId="77777777" w:rsidR="009B4EBC" w:rsidRPr="00A14979" w:rsidRDefault="009B4EBC" w:rsidP="009B4EBC">
      <w:pPr>
        <w:pStyle w:val="af2"/>
        <w:rPr>
          <w:lang w:val="en-US"/>
        </w:rPr>
      </w:pPr>
    </w:p>
    <w:p w14:paraId="231E9C60" w14:textId="4B33D734" w:rsidR="009B4EBC" w:rsidRDefault="009B4EBC" w:rsidP="009B4EBC">
      <w:pPr>
        <w:pStyle w:val="af2"/>
      </w:pPr>
      <w:r w:rsidRPr="009B4EBC">
        <w:t>Создаем файл с профилем</w:t>
      </w:r>
      <w:r w:rsidR="000238A0">
        <w:t xml:space="preserve"> «</w:t>
      </w:r>
      <w:r w:rsidR="000238A0" w:rsidRPr="000238A0">
        <w:t>/</w:t>
      </w:r>
      <w:proofErr w:type="spellStart"/>
      <w:r w:rsidR="000238A0" w:rsidRPr="000238A0">
        <w:t>etc</w:t>
      </w:r>
      <w:proofErr w:type="spellEnd"/>
      <w:r w:rsidR="000238A0" w:rsidRPr="000238A0">
        <w:t>/</w:t>
      </w:r>
      <w:proofErr w:type="spellStart"/>
      <w:r w:rsidR="000238A0" w:rsidRPr="000238A0">
        <w:t>profile.d</w:t>
      </w:r>
      <w:proofErr w:type="spellEnd"/>
      <w:r w:rsidR="000238A0" w:rsidRPr="000238A0">
        <w:t>/hadoop.sh</w:t>
      </w:r>
      <w:r w:rsidR="000238A0">
        <w:t>»</w:t>
      </w:r>
      <w:r w:rsidRPr="009B4EBC">
        <w:t xml:space="preserve"> </w:t>
      </w:r>
      <w:r>
        <w:t>и записываем в него</w:t>
      </w:r>
      <w:r w:rsidR="000238A0">
        <w:t xml:space="preserve"> </w:t>
      </w:r>
      <w:r>
        <w:t>следующий код</w:t>
      </w:r>
      <w:r w:rsidRPr="009B4EBC">
        <w:t>:</w:t>
      </w:r>
    </w:p>
    <w:p w14:paraId="3C7A7827" w14:textId="77777777" w:rsidR="009B4EBC" w:rsidRPr="009B4EBC" w:rsidRDefault="009B4EBC" w:rsidP="009B4EBC">
      <w:pPr>
        <w:pStyle w:val="af9"/>
      </w:pPr>
      <w:r w:rsidRPr="009B4EBC">
        <w:t>export HADOOP_HOME=/</w:t>
      </w:r>
      <w:proofErr w:type="spellStart"/>
      <w:r w:rsidRPr="009B4EBC">
        <w:t>usr</w:t>
      </w:r>
      <w:proofErr w:type="spellEnd"/>
      <w:r w:rsidRPr="009B4EBC">
        <w:t>/local/</w:t>
      </w:r>
      <w:proofErr w:type="spellStart"/>
      <w:r w:rsidRPr="009B4EBC">
        <w:t>hadoop</w:t>
      </w:r>
      <w:proofErr w:type="spellEnd"/>
    </w:p>
    <w:p w14:paraId="41604E21" w14:textId="77777777" w:rsidR="009B4EBC" w:rsidRPr="009B4EBC" w:rsidRDefault="009B4EBC" w:rsidP="009B4EBC">
      <w:pPr>
        <w:pStyle w:val="af9"/>
      </w:pPr>
      <w:r w:rsidRPr="009B4EBC">
        <w:t>export HADOOP_HDFS_HOME=$HADOOP_HOME</w:t>
      </w:r>
    </w:p>
    <w:p w14:paraId="26A2194A" w14:textId="77777777" w:rsidR="009B4EBC" w:rsidRPr="009B4EBC" w:rsidRDefault="009B4EBC" w:rsidP="009B4EBC">
      <w:pPr>
        <w:pStyle w:val="af9"/>
      </w:pPr>
      <w:r w:rsidRPr="009B4EBC">
        <w:t>export HADOOP_MAPRED_HOME=$HADOOP_HOME</w:t>
      </w:r>
    </w:p>
    <w:p w14:paraId="33B0E26F" w14:textId="77777777" w:rsidR="009B4EBC" w:rsidRPr="009B4EBC" w:rsidRDefault="009B4EBC" w:rsidP="009B4EBC">
      <w:pPr>
        <w:pStyle w:val="af9"/>
      </w:pPr>
      <w:r w:rsidRPr="009B4EBC">
        <w:t>export HADOOP_COMMON_HOME=$HADOOP_HOME</w:t>
      </w:r>
    </w:p>
    <w:p w14:paraId="23EB78CB" w14:textId="77777777" w:rsidR="009B4EBC" w:rsidRPr="009B4EBC" w:rsidRDefault="009B4EBC" w:rsidP="009B4EBC">
      <w:pPr>
        <w:pStyle w:val="af9"/>
      </w:pPr>
      <w:r w:rsidRPr="009B4EBC">
        <w:t>export HADOOP_COMMON_LIB_NATIVE_DIR=$HADOOP_HOME/lib/native</w:t>
      </w:r>
    </w:p>
    <w:p w14:paraId="1B85CDA1" w14:textId="77777777" w:rsidR="009B4EBC" w:rsidRPr="009B4EBC" w:rsidRDefault="009B4EBC" w:rsidP="009B4EBC">
      <w:pPr>
        <w:pStyle w:val="af9"/>
      </w:pPr>
      <w:r w:rsidRPr="009B4EBC">
        <w:t>export HADOOP_OPTS="$HADOOP_OPTS -</w:t>
      </w:r>
      <w:proofErr w:type="spellStart"/>
      <w:proofErr w:type="gramStart"/>
      <w:r w:rsidRPr="009B4EBC">
        <w:t>Djava.library.path</w:t>
      </w:r>
      <w:proofErr w:type="spellEnd"/>
      <w:proofErr w:type="gramEnd"/>
      <w:r w:rsidRPr="009B4EBC">
        <w:t>=$HADOOP_HOME/lib/native"</w:t>
      </w:r>
    </w:p>
    <w:p w14:paraId="772E50B5" w14:textId="77777777" w:rsidR="009B4EBC" w:rsidRPr="009B4EBC" w:rsidRDefault="009B4EBC" w:rsidP="009B4EBC">
      <w:pPr>
        <w:pStyle w:val="af9"/>
      </w:pPr>
      <w:r w:rsidRPr="009B4EBC">
        <w:t>export YARN_HOME=$HADOOP_HOME</w:t>
      </w:r>
    </w:p>
    <w:p w14:paraId="18B2FB73" w14:textId="46DB2AF0" w:rsidR="009B4EBC" w:rsidRPr="009B4EBC" w:rsidRDefault="009B4EBC" w:rsidP="009B4EBC">
      <w:pPr>
        <w:pStyle w:val="af9"/>
      </w:pPr>
      <w:r w:rsidRPr="009B4EBC">
        <w:t>export PATH="$</w:t>
      </w:r>
      <w:proofErr w:type="gramStart"/>
      <w:r w:rsidRPr="009B4EBC">
        <w:t>PATH:$</w:t>
      </w:r>
      <w:proofErr w:type="gramEnd"/>
      <w:r w:rsidRPr="009B4EBC">
        <w:t>{HADOOP_HOME}/bin:${HADOOP_HOME}/</w:t>
      </w:r>
      <w:proofErr w:type="spellStart"/>
      <w:r w:rsidRPr="009B4EBC">
        <w:t>sbin</w:t>
      </w:r>
      <w:proofErr w:type="spellEnd"/>
      <w:r w:rsidRPr="009B4EBC">
        <w:t>"</w:t>
      </w:r>
    </w:p>
    <w:p w14:paraId="0D82F92B" w14:textId="46823CED" w:rsidR="009B4EBC" w:rsidRDefault="009B4EBC" w:rsidP="000238A0">
      <w:pPr>
        <w:pStyle w:val="af2"/>
        <w:rPr>
          <w:lang w:val="en-US"/>
        </w:rPr>
      </w:pPr>
    </w:p>
    <w:p w14:paraId="41C617CF" w14:textId="77777777" w:rsidR="000238A0" w:rsidRPr="009B4EBC" w:rsidRDefault="000238A0" w:rsidP="000238A0">
      <w:pPr>
        <w:pStyle w:val="af2"/>
      </w:pPr>
      <w:r w:rsidRPr="000238A0">
        <w:t xml:space="preserve">Для работы </w:t>
      </w:r>
      <w:r>
        <w:t>«</w:t>
      </w:r>
      <w:proofErr w:type="spellStart"/>
      <w:r w:rsidRPr="000238A0">
        <w:t>hadoop</w:t>
      </w:r>
      <w:proofErr w:type="spellEnd"/>
      <w:r>
        <w:t>»</w:t>
      </w:r>
      <w:r w:rsidRPr="000238A0">
        <w:t xml:space="preserve"> нужен сертификат, так как внутренние обращения выполняются с помощью запросов </w:t>
      </w:r>
      <w:r>
        <w:t>«</w:t>
      </w:r>
      <w:r>
        <w:rPr>
          <w:lang w:val="en-US"/>
        </w:rPr>
        <w:t>SSH</w:t>
      </w:r>
      <w:r>
        <w:t>»</w:t>
      </w:r>
      <w:r w:rsidRPr="000238A0">
        <w:t xml:space="preserve">. </w:t>
      </w:r>
      <w:r>
        <w:t>Необходимо</w:t>
      </w:r>
      <w:r w:rsidRPr="000238A0">
        <w:t xml:space="preserve"> сгенерировать его на одном из серверов и скопировать на остальные.</w:t>
      </w:r>
      <w:r>
        <w:t xml:space="preserve"> Для этого заходим под пользователем «</w:t>
      </w:r>
      <w:proofErr w:type="spellStart"/>
      <w:r>
        <w:rPr>
          <w:lang w:val="en-US"/>
        </w:rPr>
        <w:t>hadoop</w:t>
      </w:r>
      <w:proofErr w:type="spellEnd"/>
      <w:r>
        <w:t>», создаём ключи и к</w:t>
      </w:r>
      <w:r w:rsidRPr="000238A0">
        <w:t>опируем публичный ключ на локальный компьютер</w:t>
      </w:r>
      <w:r>
        <w:t>, выполнив следующий код</w:t>
      </w:r>
      <w:r w:rsidRPr="009B4EBC">
        <w:t>:</w:t>
      </w:r>
    </w:p>
    <w:p w14:paraId="017E72D9" w14:textId="77777777" w:rsidR="000238A0" w:rsidRPr="000238A0" w:rsidRDefault="000238A0" w:rsidP="000238A0">
      <w:pPr>
        <w:pStyle w:val="af9"/>
      </w:pPr>
      <w:r w:rsidRPr="000238A0">
        <w:t xml:space="preserve">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  <w:r w:rsidRPr="000238A0">
        <w:t xml:space="preserve"> </w:t>
      </w:r>
    </w:p>
    <w:p w14:paraId="41CAC800" w14:textId="44F4261F" w:rsidR="000238A0" w:rsidRDefault="000238A0" w:rsidP="000238A0">
      <w:pPr>
        <w:pStyle w:val="af9"/>
      </w:pPr>
      <w:r>
        <w:t xml:space="preserve">$ </w:t>
      </w:r>
      <w:proofErr w:type="spellStart"/>
      <w:r w:rsidRPr="000238A0">
        <w:t>ssh</w:t>
      </w:r>
      <w:proofErr w:type="spellEnd"/>
      <w:r w:rsidRPr="000238A0">
        <w:t>-keygen</w:t>
      </w:r>
    </w:p>
    <w:p w14:paraId="27F20731" w14:textId="7E5E8AFF" w:rsidR="000238A0" w:rsidRPr="000238A0" w:rsidRDefault="000238A0" w:rsidP="000238A0">
      <w:pPr>
        <w:pStyle w:val="af9"/>
      </w:pPr>
      <w:r w:rsidRPr="000238A0">
        <w:t xml:space="preserve">$ </w:t>
      </w:r>
      <w:proofErr w:type="spellStart"/>
      <w:r w:rsidRPr="000238A0">
        <w:t>ssh</w:t>
      </w:r>
      <w:proofErr w:type="spellEnd"/>
      <w:r w:rsidRPr="000238A0">
        <w:t>-copy-id localhost</w:t>
      </w:r>
    </w:p>
    <w:p w14:paraId="2BF756EC" w14:textId="0C0754DF" w:rsidR="000238A0" w:rsidRPr="000238A0" w:rsidRDefault="000238A0" w:rsidP="000238A0">
      <w:pPr>
        <w:pStyle w:val="af2"/>
        <w:rPr>
          <w:lang w:val="en-US"/>
        </w:rPr>
      </w:pPr>
    </w:p>
    <w:p w14:paraId="104FA8C9" w14:textId="2F40FEC4" w:rsidR="000238A0" w:rsidRDefault="000238A0" w:rsidP="000238A0">
      <w:pPr>
        <w:pStyle w:val="af2"/>
      </w:pPr>
      <w:r w:rsidRPr="000238A0">
        <w:t xml:space="preserve">Отредактируем некоторые конфигурационные файлы (на всех узлах кластера), </w:t>
      </w:r>
      <w:r>
        <w:t>для этого открываем файл для общих настроек «</w:t>
      </w:r>
      <w:r w:rsidRPr="000238A0">
        <w:t>/</w:t>
      </w:r>
      <w:proofErr w:type="spellStart"/>
      <w:r w:rsidRPr="000238A0">
        <w:t>usr</w:t>
      </w:r>
      <w:proofErr w:type="spellEnd"/>
      <w:r w:rsidRPr="000238A0">
        <w:t>/</w:t>
      </w:r>
      <w:proofErr w:type="spellStart"/>
      <w:r w:rsidRPr="000238A0">
        <w:t>local</w:t>
      </w:r>
      <w:proofErr w:type="spellEnd"/>
      <w:r w:rsidRPr="000238A0">
        <w:t>/</w:t>
      </w:r>
      <w:proofErr w:type="spellStart"/>
      <w:r w:rsidRPr="000238A0">
        <w:t>hadoop</w:t>
      </w:r>
      <w:proofErr w:type="spellEnd"/>
      <w:r w:rsidRPr="000238A0">
        <w:t>/</w:t>
      </w:r>
      <w:proofErr w:type="spellStart"/>
      <w:r w:rsidRPr="000238A0">
        <w:t>etc</w:t>
      </w:r>
      <w:proofErr w:type="spellEnd"/>
      <w:r w:rsidRPr="000238A0">
        <w:t>/</w:t>
      </w:r>
      <w:proofErr w:type="spellStart"/>
      <w:r w:rsidRPr="000238A0">
        <w:t>hadoop</w:t>
      </w:r>
      <w:proofErr w:type="spellEnd"/>
      <w:r w:rsidRPr="000238A0">
        <w:t>/core-site.xml</w:t>
      </w:r>
      <w:r>
        <w:t>», приведя его к виду</w:t>
      </w:r>
      <w:r w:rsidRPr="000238A0">
        <w:t>:</w:t>
      </w:r>
    </w:p>
    <w:p w14:paraId="6B7A6677" w14:textId="51B9C516" w:rsidR="003E0DBE" w:rsidRDefault="003E0DBE" w:rsidP="000238A0">
      <w:pPr>
        <w:pStyle w:val="af2"/>
      </w:pPr>
    </w:p>
    <w:p w14:paraId="5ECABF85" w14:textId="77777777" w:rsidR="003E0DBE" w:rsidRDefault="003E0DBE" w:rsidP="000238A0">
      <w:pPr>
        <w:pStyle w:val="af2"/>
      </w:pPr>
    </w:p>
    <w:p w14:paraId="62BB8E70" w14:textId="77777777" w:rsidR="000238A0" w:rsidRPr="000238A0" w:rsidRDefault="000238A0" w:rsidP="000238A0">
      <w:pPr>
        <w:pStyle w:val="af9"/>
      </w:pPr>
      <w:r w:rsidRPr="000238A0">
        <w:lastRenderedPageBreak/>
        <w:t>...</w:t>
      </w:r>
    </w:p>
    <w:p w14:paraId="50545107" w14:textId="77777777" w:rsidR="000238A0" w:rsidRPr="000238A0" w:rsidRDefault="000238A0" w:rsidP="000238A0">
      <w:pPr>
        <w:pStyle w:val="af9"/>
      </w:pPr>
      <w:proofErr w:type="gramStart"/>
      <w:r w:rsidRPr="000238A0">
        <w:t>&lt;!--</w:t>
      </w:r>
      <w:proofErr w:type="gramEnd"/>
      <w:r w:rsidRPr="000238A0">
        <w:t xml:space="preserve"> Put site-specific property overrides in this file. --&gt;</w:t>
      </w:r>
    </w:p>
    <w:p w14:paraId="4DB55A6D" w14:textId="77777777" w:rsidR="000238A0" w:rsidRPr="000238A0" w:rsidRDefault="000238A0" w:rsidP="000238A0">
      <w:pPr>
        <w:pStyle w:val="af9"/>
      </w:pPr>
    </w:p>
    <w:p w14:paraId="415ADC1E" w14:textId="77777777" w:rsidR="000238A0" w:rsidRPr="000238A0" w:rsidRDefault="000238A0" w:rsidP="000238A0">
      <w:pPr>
        <w:pStyle w:val="af9"/>
      </w:pPr>
      <w:r w:rsidRPr="000238A0">
        <w:t>&lt;configuration&gt;</w:t>
      </w:r>
    </w:p>
    <w:p w14:paraId="55BB408A" w14:textId="77777777" w:rsidR="000238A0" w:rsidRPr="000238A0" w:rsidRDefault="000238A0" w:rsidP="000238A0">
      <w:pPr>
        <w:pStyle w:val="af9"/>
      </w:pPr>
      <w:r w:rsidRPr="000238A0">
        <w:t xml:space="preserve">   &lt;property&gt;</w:t>
      </w:r>
    </w:p>
    <w:p w14:paraId="0BA7DF94" w14:textId="77777777" w:rsidR="000238A0" w:rsidRPr="000238A0" w:rsidRDefault="000238A0" w:rsidP="000238A0">
      <w:pPr>
        <w:pStyle w:val="af9"/>
      </w:pPr>
      <w:r w:rsidRPr="000238A0">
        <w:t xml:space="preserve">      &lt;name&gt;fs.default.name&lt;/name&gt;</w:t>
      </w:r>
    </w:p>
    <w:p w14:paraId="4238E464" w14:textId="77777777" w:rsidR="000238A0" w:rsidRPr="000238A0" w:rsidRDefault="000238A0" w:rsidP="000238A0">
      <w:pPr>
        <w:pStyle w:val="af9"/>
      </w:pPr>
      <w:r w:rsidRPr="000238A0">
        <w:t xml:space="preserve">      &lt;value&gt;hdfs://hadoop1:9000&lt;/value&gt;</w:t>
      </w:r>
    </w:p>
    <w:p w14:paraId="1B9EAFF0" w14:textId="77777777" w:rsidR="000238A0" w:rsidRPr="000238A0" w:rsidRDefault="000238A0" w:rsidP="000238A0">
      <w:pPr>
        <w:pStyle w:val="af9"/>
      </w:pPr>
      <w:r w:rsidRPr="000238A0">
        <w:t xml:space="preserve">   &lt;/property&gt;</w:t>
      </w:r>
    </w:p>
    <w:p w14:paraId="7F771E9F" w14:textId="31D05B56" w:rsidR="000238A0" w:rsidRPr="00A14979" w:rsidRDefault="000238A0" w:rsidP="000238A0">
      <w:pPr>
        <w:pStyle w:val="af9"/>
        <w:rPr>
          <w:lang w:val="ru-RU"/>
        </w:rPr>
      </w:pPr>
      <w:r w:rsidRPr="00A14979">
        <w:rPr>
          <w:lang w:val="ru-RU"/>
        </w:rPr>
        <w:t>&lt;/</w:t>
      </w:r>
      <w:r w:rsidRPr="000238A0">
        <w:t>configuration</w:t>
      </w:r>
      <w:r w:rsidRPr="00A14979">
        <w:rPr>
          <w:lang w:val="ru-RU"/>
        </w:rPr>
        <w:t>&gt;</w:t>
      </w:r>
    </w:p>
    <w:p w14:paraId="5BE8B15E" w14:textId="7A296256" w:rsidR="009B4EBC" w:rsidRPr="00A14979" w:rsidRDefault="009B4EBC" w:rsidP="000238A0">
      <w:pPr>
        <w:pStyle w:val="af2"/>
      </w:pPr>
    </w:p>
    <w:p w14:paraId="20AE6B04" w14:textId="7DDA4AAD" w:rsidR="000238A0" w:rsidRDefault="000238A0" w:rsidP="000238A0">
      <w:pPr>
        <w:pStyle w:val="af2"/>
      </w:pPr>
      <w:r>
        <w:t>Г</w:t>
      </w:r>
      <w:r w:rsidRPr="000238A0">
        <w:t xml:space="preserve">де </w:t>
      </w:r>
      <w:r>
        <w:t>«</w:t>
      </w:r>
      <w:r w:rsidRPr="000238A0">
        <w:t>fs.default.name</w:t>
      </w:r>
      <w:r>
        <w:t>»</w:t>
      </w:r>
      <w:r w:rsidRPr="000238A0">
        <w:t xml:space="preserve"> указывает на узел и порт обращения к внутренней файловой системе. В</w:t>
      </w:r>
      <w:r w:rsidR="00007B01">
        <w:t xml:space="preserve"> данном</w:t>
      </w:r>
      <w:r w:rsidRPr="000238A0">
        <w:t xml:space="preserve"> примере на мастер-сервер </w:t>
      </w:r>
      <w:r w:rsidR="00007B01">
        <w:t>«</w:t>
      </w:r>
      <w:proofErr w:type="spellStart"/>
      <w:r w:rsidRPr="000238A0">
        <w:t>localhost</w:t>
      </w:r>
      <w:proofErr w:type="spellEnd"/>
      <w:r w:rsidR="00007B01">
        <w:t>»</w:t>
      </w:r>
      <w:r w:rsidRPr="000238A0">
        <w:t xml:space="preserve"> порту 9000. Данная настройка должна быть такой на всех </w:t>
      </w:r>
      <w:proofErr w:type="spellStart"/>
      <w:r w:rsidRPr="000238A0">
        <w:t>нодах</w:t>
      </w:r>
      <w:proofErr w:type="spellEnd"/>
      <w:r w:rsidRPr="000238A0">
        <w:t>.</w:t>
      </w:r>
    </w:p>
    <w:p w14:paraId="3A6FC4DC" w14:textId="44CFF4C2" w:rsidR="00007B01" w:rsidRDefault="00007B01" w:rsidP="000238A0">
      <w:pPr>
        <w:pStyle w:val="af2"/>
      </w:pPr>
      <w:r w:rsidRPr="00007B01">
        <w:t xml:space="preserve">Редактируем файл </w:t>
      </w:r>
      <w:r>
        <w:t>«</w:t>
      </w:r>
      <w:r w:rsidRPr="00007B01">
        <w:t>/</w:t>
      </w:r>
      <w:proofErr w:type="spellStart"/>
      <w:r w:rsidRPr="00007B01">
        <w:t>usr</w:t>
      </w:r>
      <w:proofErr w:type="spellEnd"/>
      <w:r w:rsidRPr="00007B01">
        <w:t>/</w:t>
      </w:r>
      <w:proofErr w:type="spellStart"/>
      <w:r w:rsidRPr="00007B01">
        <w:t>local</w:t>
      </w:r>
      <w:proofErr w:type="spellEnd"/>
      <w:r w:rsidRPr="00007B01">
        <w:t>/</w:t>
      </w:r>
      <w:proofErr w:type="spellStart"/>
      <w:r w:rsidRPr="00007B01">
        <w:t>hadoop</w:t>
      </w:r>
      <w:proofErr w:type="spellEnd"/>
      <w:r w:rsidRPr="00007B01">
        <w:t>/</w:t>
      </w:r>
      <w:proofErr w:type="spellStart"/>
      <w:r w:rsidRPr="00007B01">
        <w:t>etc</w:t>
      </w:r>
      <w:proofErr w:type="spellEnd"/>
      <w:r w:rsidRPr="00007B01">
        <w:t>/</w:t>
      </w:r>
      <w:proofErr w:type="spellStart"/>
      <w:r w:rsidRPr="00007B01">
        <w:t>hadoop</w:t>
      </w:r>
      <w:proofErr w:type="spellEnd"/>
      <w:r w:rsidRPr="00007B01">
        <w:t>/hdfs-site.xml</w:t>
      </w:r>
      <w:r>
        <w:t xml:space="preserve">» </w:t>
      </w:r>
      <w:r w:rsidRPr="00007B01">
        <w:t xml:space="preserve">с настройками файловой системы </w:t>
      </w:r>
      <w:r>
        <w:t>«</w:t>
      </w:r>
      <w:r w:rsidRPr="00007B01">
        <w:t>HDFS</w:t>
      </w:r>
      <w:r>
        <w:t>», приведя его к виду</w:t>
      </w:r>
      <w:r w:rsidRPr="000238A0">
        <w:t>:</w:t>
      </w:r>
    </w:p>
    <w:p w14:paraId="5DC0DE7F" w14:textId="77777777" w:rsidR="00007B01" w:rsidRPr="00007B01" w:rsidRDefault="00007B01" w:rsidP="00007B01">
      <w:pPr>
        <w:pStyle w:val="af9"/>
      </w:pPr>
      <w:r w:rsidRPr="00007B01">
        <w:t>...</w:t>
      </w:r>
    </w:p>
    <w:p w14:paraId="4B249935" w14:textId="77777777" w:rsidR="00007B01" w:rsidRPr="00007B01" w:rsidRDefault="00007B01" w:rsidP="00007B01">
      <w:pPr>
        <w:pStyle w:val="af9"/>
      </w:pPr>
      <w:proofErr w:type="gramStart"/>
      <w:r w:rsidRPr="00007B01">
        <w:t>&lt;!--</w:t>
      </w:r>
      <w:proofErr w:type="gramEnd"/>
      <w:r w:rsidRPr="00007B01">
        <w:t xml:space="preserve"> Put site-specific property overrides in this file. --&gt;</w:t>
      </w:r>
    </w:p>
    <w:p w14:paraId="561675BF" w14:textId="77777777" w:rsidR="00007B01" w:rsidRPr="00007B01" w:rsidRDefault="00007B01" w:rsidP="00007B01">
      <w:pPr>
        <w:pStyle w:val="af9"/>
      </w:pPr>
    </w:p>
    <w:p w14:paraId="36B00504" w14:textId="77777777" w:rsidR="00007B01" w:rsidRPr="00007B01" w:rsidRDefault="00007B01" w:rsidP="00007B01">
      <w:pPr>
        <w:pStyle w:val="af9"/>
      </w:pPr>
      <w:r w:rsidRPr="00007B01">
        <w:t>&lt;configuration&gt;</w:t>
      </w:r>
    </w:p>
    <w:p w14:paraId="19BD421F" w14:textId="77777777" w:rsidR="00007B01" w:rsidRPr="00007B01" w:rsidRDefault="00007B01" w:rsidP="00007B01">
      <w:pPr>
        <w:pStyle w:val="af9"/>
      </w:pPr>
      <w:r w:rsidRPr="00007B01">
        <w:t xml:space="preserve">   &lt;property&gt;</w:t>
      </w:r>
    </w:p>
    <w:p w14:paraId="0C9E66AC" w14:textId="77777777" w:rsidR="00007B01" w:rsidRPr="00007B01" w:rsidRDefault="00007B01" w:rsidP="00007B01">
      <w:pPr>
        <w:pStyle w:val="af9"/>
      </w:pPr>
      <w:r w:rsidRPr="00007B01">
        <w:t xml:space="preserve">      &lt;name&gt;</w:t>
      </w:r>
      <w:proofErr w:type="spellStart"/>
      <w:proofErr w:type="gramStart"/>
      <w:r w:rsidRPr="00007B01">
        <w:t>dfs.replication</w:t>
      </w:r>
      <w:proofErr w:type="spellEnd"/>
      <w:proofErr w:type="gramEnd"/>
      <w:r w:rsidRPr="00007B01">
        <w:t>&lt;/name&gt;</w:t>
      </w:r>
    </w:p>
    <w:p w14:paraId="33D58BEF" w14:textId="77777777" w:rsidR="00007B01" w:rsidRPr="00007B01" w:rsidRDefault="00007B01" w:rsidP="00007B01">
      <w:pPr>
        <w:pStyle w:val="af9"/>
      </w:pPr>
      <w:r w:rsidRPr="00007B01">
        <w:t xml:space="preserve">      &lt;value&gt;3&lt;/value&gt;</w:t>
      </w:r>
    </w:p>
    <w:p w14:paraId="22661330" w14:textId="77777777" w:rsidR="00007B01" w:rsidRPr="00007B01" w:rsidRDefault="00007B01" w:rsidP="00007B01">
      <w:pPr>
        <w:pStyle w:val="af9"/>
      </w:pPr>
      <w:r w:rsidRPr="00007B01">
        <w:t xml:space="preserve">   &lt;/property&gt;</w:t>
      </w:r>
    </w:p>
    <w:p w14:paraId="40FAD73A" w14:textId="77777777" w:rsidR="00007B01" w:rsidRPr="00007B01" w:rsidRDefault="00007B01" w:rsidP="00007B01">
      <w:pPr>
        <w:pStyle w:val="af9"/>
      </w:pPr>
      <w:r w:rsidRPr="00007B01">
        <w:t xml:space="preserve">   &lt;property&gt;</w:t>
      </w:r>
    </w:p>
    <w:p w14:paraId="721FAE26" w14:textId="77777777" w:rsidR="00007B01" w:rsidRPr="00007B01" w:rsidRDefault="00007B01" w:rsidP="00007B01">
      <w:pPr>
        <w:pStyle w:val="af9"/>
      </w:pPr>
      <w:r w:rsidRPr="00007B01">
        <w:t xml:space="preserve">      &lt;name&gt;</w:t>
      </w:r>
      <w:proofErr w:type="spellStart"/>
      <w:r w:rsidRPr="00007B01">
        <w:t>dfs.name.dir</w:t>
      </w:r>
      <w:proofErr w:type="spellEnd"/>
      <w:r w:rsidRPr="00007B01">
        <w:t>&lt;/name&gt;</w:t>
      </w:r>
    </w:p>
    <w:p w14:paraId="4468DF17" w14:textId="77777777" w:rsidR="00007B01" w:rsidRPr="00007B01" w:rsidRDefault="00007B01" w:rsidP="00007B01">
      <w:pPr>
        <w:pStyle w:val="af9"/>
      </w:pPr>
      <w:r w:rsidRPr="00007B01">
        <w:t xml:space="preserve">      &lt;value&gt;file:///hadoop/hdfs/namenode&lt;/value&gt;</w:t>
      </w:r>
    </w:p>
    <w:p w14:paraId="064355CB" w14:textId="77777777" w:rsidR="00007B01" w:rsidRPr="00007B01" w:rsidRDefault="00007B01" w:rsidP="00007B01">
      <w:pPr>
        <w:pStyle w:val="af9"/>
      </w:pPr>
      <w:r w:rsidRPr="00007B01">
        <w:t xml:space="preserve">   &lt;/property&gt;</w:t>
      </w:r>
    </w:p>
    <w:p w14:paraId="603EF774" w14:textId="77777777" w:rsidR="00007B01" w:rsidRPr="00007B01" w:rsidRDefault="00007B01" w:rsidP="00007B01">
      <w:pPr>
        <w:pStyle w:val="af9"/>
      </w:pPr>
      <w:r w:rsidRPr="00007B01">
        <w:t xml:space="preserve">   &lt;property&gt;</w:t>
      </w:r>
    </w:p>
    <w:p w14:paraId="6AA80B82" w14:textId="77777777" w:rsidR="00007B01" w:rsidRPr="00007B01" w:rsidRDefault="00007B01" w:rsidP="00007B01">
      <w:pPr>
        <w:pStyle w:val="af9"/>
      </w:pPr>
      <w:r w:rsidRPr="00007B01">
        <w:t xml:space="preserve">      &lt;name&gt;</w:t>
      </w:r>
      <w:proofErr w:type="spellStart"/>
      <w:r w:rsidRPr="00007B01">
        <w:t>dfs.data.dir</w:t>
      </w:r>
      <w:proofErr w:type="spellEnd"/>
      <w:r w:rsidRPr="00007B01">
        <w:t>&lt;/name&gt;</w:t>
      </w:r>
    </w:p>
    <w:p w14:paraId="4BCE696B" w14:textId="77777777" w:rsidR="00007B01" w:rsidRPr="00007B01" w:rsidRDefault="00007B01" w:rsidP="00007B01">
      <w:pPr>
        <w:pStyle w:val="af9"/>
      </w:pPr>
      <w:r w:rsidRPr="00007B01">
        <w:t xml:space="preserve">      &lt;value&gt;file:///hadoop/hdfs/datanode&lt;/value&gt;</w:t>
      </w:r>
    </w:p>
    <w:p w14:paraId="48AF1CFD" w14:textId="77777777" w:rsidR="00007B01" w:rsidRPr="00A14979" w:rsidRDefault="00007B01" w:rsidP="00007B01">
      <w:pPr>
        <w:pStyle w:val="af9"/>
        <w:rPr>
          <w:lang w:val="ru-RU"/>
        </w:rPr>
      </w:pPr>
      <w:r w:rsidRPr="00007B01">
        <w:t xml:space="preserve">   </w:t>
      </w:r>
      <w:r w:rsidRPr="00A14979">
        <w:rPr>
          <w:lang w:val="ru-RU"/>
        </w:rPr>
        <w:t>&lt;/</w:t>
      </w:r>
      <w:r w:rsidRPr="00007B01">
        <w:t>property</w:t>
      </w:r>
      <w:r w:rsidRPr="00A14979">
        <w:rPr>
          <w:lang w:val="ru-RU"/>
        </w:rPr>
        <w:t>&gt;</w:t>
      </w:r>
    </w:p>
    <w:p w14:paraId="1F48F350" w14:textId="00F7FE11" w:rsidR="00007B01" w:rsidRPr="00A14979" w:rsidRDefault="00007B01" w:rsidP="00007B01">
      <w:pPr>
        <w:pStyle w:val="af9"/>
        <w:rPr>
          <w:lang w:val="ru-RU"/>
        </w:rPr>
      </w:pPr>
      <w:r w:rsidRPr="00A14979">
        <w:rPr>
          <w:lang w:val="ru-RU"/>
        </w:rPr>
        <w:t>&lt;/</w:t>
      </w:r>
      <w:r w:rsidRPr="00007B01">
        <w:t>configuration</w:t>
      </w:r>
      <w:r w:rsidRPr="00A14979">
        <w:rPr>
          <w:lang w:val="ru-RU"/>
        </w:rPr>
        <w:t>&gt;</w:t>
      </w:r>
    </w:p>
    <w:p w14:paraId="189D460E" w14:textId="77D71E27" w:rsidR="000238A0" w:rsidRPr="00A14979" w:rsidRDefault="000238A0" w:rsidP="00007B01">
      <w:pPr>
        <w:pStyle w:val="af2"/>
      </w:pPr>
    </w:p>
    <w:p w14:paraId="12ACBEAC" w14:textId="041582BC" w:rsidR="00007B01" w:rsidRPr="00007B01" w:rsidRDefault="00007B01" w:rsidP="00007B01">
      <w:pPr>
        <w:pStyle w:val="af2"/>
      </w:pPr>
      <w:r>
        <w:lastRenderedPageBreak/>
        <w:t>«</w:t>
      </w:r>
      <w:r w:rsidRPr="00007B01">
        <w:t>HDFS</w:t>
      </w:r>
      <w:r>
        <w:t>»</w:t>
      </w:r>
      <w:r w:rsidRPr="00007B01">
        <w:t xml:space="preserve"> является распределенной файловой системой, разработанной для хранения больших файлов, которые </w:t>
      </w:r>
      <w:proofErr w:type="spellStart"/>
      <w:r w:rsidRPr="00007B01">
        <w:t>блочно</w:t>
      </w:r>
      <w:proofErr w:type="spellEnd"/>
      <w:r w:rsidRPr="00007B01">
        <w:t xml:space="preserve"> распределяются между узлами вычислительного кластера. Блоки в </w:t>
      </w:r>
      <w:r>
        <w:t>«</w:t>
      </w:r>
      <w:r w:rsidRPr="00007B01">
        <w:t>HDFS</w:t>
      </w:r>
      <w:r>
        <w:t>»</w:t>
      </w:r>
      <w:r w:rsidRPr="00007B01">
        <w:t xml:space="preserve"> имеют одинаковый размер (за исключением последнего блока файла), и их репликация обеспечивает устойчивость системы к отказам узлов.</w:t>
      </w:r>
    </w:p>
    <w:p w14:paraId="0B498BBF" w14:textId="7D6C74F6" w:rsidR="00007B01" w:rsidRDefault="00007B01" w:rsidP="00007B01">
      <w:pPr>
        <w:pStyle w:val="af2"/>
      </w:pPr>
      <w:r w:rsidRPr="00007B01">
        <w:t>Открываем для редактирования файл</w:t>
      </w:r>
      <w:r>
        <w:t xml:space="preserve"> «</w:t>
      </w:r>
      <w:r w:rsidRPr="00007B01">
        <w:t>/</w:t>
      </w:r>
      <w:proofErr w:type="spellStart"/>
      <w:r w:rsidRPr="00007B01">
        <w:t>usr</w:t>
      </w:r>
      <w:proofErr w:type="spellEnd"/>
      <w:r w:rsidRPr="00007B01">
        <w:t>/</w:t>
      </w:r>
      <w:r w:rsidRPr="00007B01">
        <w:rPr>
          <w:lang w:val="en-US"/>
        </w:rPr>
        <w:t>local</w:t>
      </w:r>
      <w:r w:rsidRPr="00007B01">
        <w:t>/</w:t>
      </w:r>
      <w:proofErr w:type="spellStart"/>
      <w:r w:rsidRPr="00007B01">
        <w:rPr>
          <w:lang w:val="en-US"/>
        </w:rPr>
        <w:t>hadoop</w:t>
      </w:r>
      <w:proofErr w:type="spellEnd"/>
      <w:r w:rsidRPr="00007B01">
        <w:t>/</w:t>
      </w:r>
      <w:proofErr w:type="spellStart"/>
      <w:r w:rsidRPr="00007B01">
        <w:rPr>
          <w:lang w:val="en-US"/>
        </w:rPr>
        <w:t>etc</w:t>
      </w:r>
      <w:proofErr w:type="spellEnd"/>
      <w:r w:rsidRPr="00007B01">
        <w:t>/</w:t>
      </w:r>
      <w:proofErr w:type="spellStart"/>
      <w:r w:rsidRPr="00007B01">
        <w:rPr>
          <w:lang w:val="en-US"/>
        </w:rPr>
        <w:t>hadoop</w:t>
      </w:r>
      <w:proofErr w:type="spellEnd"/>
      <w:r w:rsidRPr="00007B01">
        <w:t>/</w:t>
      </w:r>
      <w:proofErr w:type="spellStart"/>
      <w:r w:rsidRPr="00007B01">
        <w:rPr>
          <w:lang w:val="en-US"/>
        </w:rPr>
        <w:t>mapred</w:t>
      </w:r>
      <w:proofErr w:type="spellEnd"/>
      <w:r w:rsidRPr="00007B01">
        <w:t>-</w:t>
      </w:r>
      <w:r w:rsidRPr="00007B01">
        <w:rPr>
          <w:lang w:val="en-US"/>
        </w:rPr>
        <w:t>site</w:t>
      </w:r>
      <w:r w:rsidRPr="00007B01">
        <w:t>.</w:t>
      </w:r>
      <w:r w:rsidRPr="00007B01">
        <w:rPr>
          <w:lang w:val="en-US"/>
        </w:rPr>
        <w:t>xml</w:t>
      </w:r>
      <w:r w:rsidRPr="00007B01">
        <w:t>» для настройки «</w:t>
      </w:r>
      <w:r w:rsidRPr="00007B01">
        <w:rPr>
          <w:lang w:val="en-US"/>
        </w:rPr>
        <w:t>MapReduce</w:t>
      </w:r>
      <w:r w:rsidRPr="00007B01">
        <w:t xml:space="preserve">» </w:t>
      </w:r>
      <w:r>
        <w:t>и задаём следующие параметры</w:t>
      </w:r>
      <w:r w:rsidRPr="00007B01">
        <w:t>:</w:t>
      </w:r>
    </w:p>
    <w:p w14:paraId="61DAB42B" w14:textId="77777777" w:rsidR="00007B01" w:rsidRPr="00007B01" w:rsidRDefault="00007B01" w:rsidP="00007B01">
      <w:pPr>
        <w:pStyle w:val="af9"/>
      </w:pPr>
      <w:r w:rsidRPr="00007B01">
        <w:t>...</w:t>
      </w:r>
    </w:p>
    <w:p w14:paraId="1E3EB6BB" w14:textId="77777777" w:rsidR="00007B01" w:rsidRPr="00007B01" w:rsidRDefault="00007B01" w:rsidP="00007B01">
      <w:pPr>
        <w:pStyle w:val="af9"/>
      </w:pPr>
      <w:proofErr w:type="gramStart"/>
      <w:r w:rsidRPr="00007B01">
        <w:t>&lt;!--</w:t>
      </w:r>
      <w:proofErr w:type="gramEnd"/>
      <w:r w:rsidRPr="00007B01">
        <w:t xml:space="preserve"> Put site-specific property overrides in this file. --&gt;</w:t>
      </w:r>
    </w:p>
    <w:p w14:paraId="66F4E6FE" w14:textId="77777777" w:rsidR="00007B01" w:rsidRPr="00007B01" w:rsidRDefault="00007B01" w:rsidP="00007B01">
      <w:pPr>
        <w:pStyle w:val="af9"/>
      </w:pPr>
    </w:p>
    <w:p w14:paraId="5C4E8DEA" w14:textId="77777777" w:rsidR="00007B01" w:rsidRPr="00007B01" w:rsidRDefault="00007B01" w:rsidP="00007B01">
      <w:pPr>
        <w:pStyle w:val="af9"/>
      </w:pPr>
      <w:r w:rsidRPr="00007B01">
        <w:t>&lt;configuration&gt;</w:t>
      </w:r>
    </w:p>
    <w:p w14:paraId="4CA73C93" w14:textId="77777777" w:rsidR="00007B01" w:rsidRPr="00007B01" w:rsidRDefault="00007B01" w:rsidP="00007B01">
      <w:pPr>
        <w:pStyle w:val="af9"/>
      </w:pPr>
      <w:r w:rsidRPr="00007B01">
        <w:t xml:space="preserve">   &lt;property&gt;</w:t>
      </w:r>
    </w:p>
    <w:p w14:paraId="46CBA2D4" w14:textId="77777777" w:rsidR="00007B01" w:rsidRPr="00007B01" w:rsidRDefault="00007B01" w:rsidP="00007B01">
      <w:pPr>
        <w:pStyle w:val="af9"/>
      </w:pPr>
      <w:r w:rsidRPr="00007B01">
        <w:t xml:space="preserve">      &lt;name&gt;mapreduce.framework.name&lt;/name&gt;</w:t>
      </w:r>
    </w:p>
    <w:p w14:paraId="0D32672D" w14:textId="77777777" w:rsidR="00007B01" w:rsidRPr="00007B01" w:rsidRDefault="00007B01" w:rsidP="00007B01">
      <w:pPr>
        <w:pStyle w:val="af9"/>
      </w:pPr>
      <w:r w:rsidRPr="00007B01">
        <w:t xml:space="preserve">      &lt;value&gt;yarn&lt;/value&gt;</w:t>
      </w:r>
    </w:p>
    <w:p w14:paraId="61ACD9C0" w14:textId="77777777" w:rsidR="00007B01" w:rsidRPr="00007B01" w:rsidRDefault="00007B01" w:rsidP="00007B01">
      <w:pPr>
        <w:pStyle w:val="af9"/>
      </w:pPr>
      <w:r w:rsidRPr="00007B01">
        <w:t xml:space="preserve">   &lt;/property&gt;</w:t>
      </w:r>
    </w:p>
    <w:p w14:paraId="18256453" w14:textId="3F2A81A0" w:rsidR="00007B01" w:rsidRPr="00007B01" w:rsidRDefault="00007B01" w:rsidP="00007B01">
      <w:pPr>
        <w:pStyle w:val="af9"/>
      </w:pPr>
      <w:r w:rsidRPr="00007B01">
        <w:t>&lt;/configuration&gt;</w:t>
      </w:r>
    </w:p>
    <w:p w14:paraId="77EDC623" w14:textId="276AFDD5" w:rsidR="00007B01" w:rsidRDefault="00007B01" w:rsidP="00007B01">
      <w:pPr>
        <w:pStyle w:val="af2"/>
        <w:rPr>
          <w:lang w:val="en-US"/>
        </w:rPr>
      </w:pPr>
    </w:p>
    <w:p w14:paraId="4F33329C" w14:textId="26DB9487" w:rsidR="000238A0" w:rsidRDefault="00007B01" w:rsidP="00007B01">
      <w:pPr>
        <w:pStyle w:val="af2"/>
      </w:pPr>
      <w:r w:rsidRPr="00007B01">
        <w:t xml:space="preserve">Основная идея </w:t>
      </w:r>
      <w:r>
        <w:t>«</w:t>
      </w:r>
      <w:proofErr w:type="spellStart"/>
      <w:r w:rsidRPr="00007B01">
        <w:t>Hadoop</w:t>
      </w:r>
      <w:proofErr w:type="spellEnd"/>
      <w:r w:rsidRPr="00007B01">
        <w:t xml:space="preserve"> </w:t>
      </w:r>
      <w:proofErr w:type="spellStart"/>
      <w:r w:rsidRPr="00007B01">
        <w:t>MapReduce</w:t>
      </w:r>
      <w:proofErr w:type="spellEnd"/>
      <w:r>
        <w:t>»</w:t>
      </w:r>
      <w:r w:rsidRPr="00007B01">
        <w:t xml:space="preserve"> заключается в том, чтобы разбивать задачу на два этапа: </w:t>
      </w:r>
      <w:r>
        <w:t>«</w:t>
      </w:r>
      <w:proofErr w:type="spellStart"/>
      <w:r w:rsidRPr="00007B01">
        <w:t>Map</w:t>
      </w:r>
      <w:proofErr w:type="spellEnd"/>
      <w:r>
        <w:t>»</w:t>
      </w:r>
      <w:r w:rsidRPr="00007B01">
        <w:t xml:space="preserve"> (отображение) и </w:t>
      </w:r>
      <w:r>
        <w:t>«</w:t>
      </w:r>
      <w:proofErr w:type="spellStart"/>
      <w:r w:rsidRPr="00007B01">
        <w:t>Reduce</w:t>
      </w:r>
      <w:proofErr w:type="spellEnd"/>
      <w:r>
        <w:t>»</w:t>
      </w:r>
      <w:r w:rsidRPr="00007B01">
        <w:t xml:space="preserve"> (сведение). В процессе </w:t>
      </w:r>
      <w:r>
        <w:t>«</w:t>
      </w:r>
      <w:proofErr w:type="spellStart"/>
      <w:r w:rsidRPr="00007B01">
        <w:t>Map</w:t>
      </w:r>
      <w:proofErr w:type="spellEnd"/>
      <w:r>
        <w:t>»</w:t>
      </w:r>
      <w:r w:rsidRPr="00007B01">
        <w:t xml:space="preserve"> данные разбиваются на небольшие куски, которые обрабатываются параллельно на различных узлах кластера. Затем результаты этапа </w:t>
      </w:r>
      <w:r w:rsidR="00592572">
        <w:t>«</w:t>
      </w:r>
      <w:proofErr w:type="spellStart"/>
      <w:r w:rsidRPr="00007B01">
        <w:t>Map</w:t>
      </w:r>
      <w:proofErr w:type="spellEnd"/>
      <w:r w:rsidR="00592572">
        <w:t>»</w:t>
      </w:r>
      <w:r w:rsidRPr="00007B01">
        <w:t xml:space="preserve"> объединяются и сортируются по ключу, и передаются на этап </w:t>
      </w:r>
      <w:r w:rsidR="00592572">
        <w:t>«</w:t>
      </w:r>
      <w:proofErr w:type="spellStart"/>
      <w:r w:rsidRPr="00007B01">
        <w:t>Reduce</w:t>
      </w:r>
      <w:proofErr w:type="spellEnd"/>
      <w:r w:rsidR="00592572">
        <w:t>»</w:t>
      </w:r>
      <w:r w:rsidRPr="00007B01">
        <w:t>. На этом этапе данные снова разбиваются и обрабатываются параллельно, а затем объединяются в конечный результат.</w:t>
      </w:r>
    </w:p>
    <w:p w14:paraId="5164DC65" w14:textId="52820D59" w:rsidR="003E0DBE" w:rsidRDefault="00592572" w:rsidP="006C4DD0">
      <w:pPr>
        <w:pStyle w:val="af2"/>
      </w:pPr>
      <w:r w:rsidRPr="00592572">
        <w:t>Открываем файл</w:t>
      </w:r>
      <w:r>
        <w:t xml:space="preserve"> «</w:t>
      </w:r>
      <w:r w:rsidRPr="00592572">
        <w:t>/</w:t>
      </w:r>
      <w:proofErr w:type="spellStart"/>
      <w:r w:rsidRPr="00592572">
        <w:t>usr</w:t>
      </w:r>
      <w:proofErr w:type="spellEnd"/>
      <w:r w:rsidRPr="00592572">
        <w:t>/</w:t>
      </w:r>
      <w:proofErr w:type="spellStart"/>
      <w:r w:rsidRPr="00592572">
        <w:t>local</w:t>
      </w:r>
      <w:proofErr w:type="spellEnd"/>
      <w:r w:rsidRPr="00592572">
        <w:t>/</w:t>
      </w:r>
      <w:proofErr w:type="spellStart"/>
      <w:r w:rsidRPr="00592572">
        <w:t>hadoop</w:t>
      </w:r>
      <w:proofErr w:type="spellEnd"/>
      <w:r w:rsidRPr="00592572">
        <w:t>/</w:t>
      </w:r>
      <w:proofErr w:type="spellStart"/>
      <w:r w:rsidRPr="00592572">
        <w:t>etc</w:t>
      </w:r>
      <w:proofErr w:type="spellEnd"/>
      <w:r w:rsidRPr="00592572">
        <w:t>/</w:t>
      </w:r>
      <w:proofErr w:type="spellStart"/>
      <w:r w:rsidRPr="00592572">
        <w:t>hadoop</w:t>
      </w:r>
      <w:proofErr w:type="spellEnd"/>
      <w:r w:rsidRPr="00592572">
        <w:t>/yarn-site.xml</w:t>
      </w:r>
      <w:r>
        <w:t>»</w:t>
      </w:r>
      <w:r w:rsidRPr="00592572">
        <w:t xml:space="preserve"> для настройки YARN</w:t>
      </w:r>
      <w:r>
        <w:t>, приведя его к виду</w:t>
      </w:r>
      <w:r w:rsidRPr="00592572">
        <w:t>:</w:t>
      </w:r>
    </w:p>
    <w:p w14:paraId="624702F2" w14:textId="5948E22B" w:rsidR="006C4DD0" w:rsidRDefault="006C4DD0" w:rsidP="006C4DD0">
      <w:pPr>
        <w:pStyle w:val="af2"/>
      </w:pPr>
    </w:p>
    <w:p w14:paraId="5C1966CF" w14:textId="5589EF36" w:rsidR="006C4DD0" w:rsidRDefault="006C4DD0" w:rsidP="006C4DD0">
      <w:pPr>
        <w:pStyle w:val="af2"/>
      </w:pPr>
    </w:p>
    <w:p w14:paraId="27AAC68E" w14:textId="77777777" w:rsidR="006C4DD0" w:rsidRDefault="006C4DD0" w:rsidP="006C4DD0">
      <w:pPr>
        <w:pStyle w:val="af2"/>
      </w:pPr>
    </w:p>
    <w:p w14:paraId="51C3271B" w14:textId="77777777" w:rsidR="00592572" w:rsidRPr="00592572" w:rsidRDefault="00592572" w:rsidP="00592572">
      <w:pPr>
        <w:pStyle w:val="af9"/>
      </w:pPr>
      <w:r w:rsidRPr="00592572">
        <w:lastRenderedPageBreak/>
        <w:t>...</w:t>
      </w:r>
    </w:p>
    <w:p w14:paraId="46C02939" w14:textId="77777777" w:rsidR="00592572" w:rsidRPr="00592572" w:rsidRDefault="00592572" w:rsidP="00592572">
      <w:pPr>
        <w:pStyle w:val="af9"/>
      </w:pPr>
      <w:r w:rsidRPr="00592572">
        <w:t>&lt;configuration&gt;</w:t>
      </w:r>
    </w:p>
    <w:p w14:paraId="54FA578F" w14:textId="77777777" w:rsidR="00592572" w:rsidRPr="00592572" w:rsidRDefault="00592572" w:rsidP="00592572">
      <w:pPr>
        <w:pStyle w:val="af9"/>
      </w:pPr>
    </w:p>
    <w:p w14:paraId="22FDD959" w14:textId="77777777" w:rsidR="00592572" w:rsidRPr="00592572" w:rsidRDefault="00592572" w:rsidP="00592572">
      <w:pPr>
        <w:pStyle w:val="af9"/>
      </w:pPr>
      <w:proofErr w:type="gramStart"/>
      <w:r w:rsidRPr="00592572">
        <w:t>&lt;!--</w:t>
      </w:r>
      <w:proofErr w:type="gramEnd"/>
      <w:r w:rsidRPr="00592572">
        <w:t xml:space="preserve"> Site specific YARN configuration properties --&gt;</w:t>
      </w:r>
    </w:p>
    <w:p w14:paraId="7F880159" w14:textId="77777777" w:rsidR="00592572" w:rsidRPr="00592572" w:rsidRDefault="00592572" w:rsidP="00592572">
      <w:pPr>
        <w:pStyle w:val="af9"/>
      </w:pPr>
      <w:r w:rsidRPr="00592572">
        <w:t xml:space="preserve">  &lt;property&gt;</w:t>
      </w:r>
    </w:p>
    <w:p w14:paraId="1FA8A141" w14:textId="77777777" w:rsidR="00592572" w:rsidRPr="00592572" w:rsidRDefault="00592572" w:rsidP="00592572">
      <w:pPr>
        <w:pStyle w:val="af9"/>
      </w:pPr>
      <w:r w:rsidRPr="00592572">
        <w:t xml:space="preserve">    &lt;name&gt;</w:t>
      </w:r>
      <w:proofErr w:type="spellStart"/>
      <w:r w:rsidRPr="00592572">
        <w:t>yarn.nodemanager.aux</w:t>
      </w:r>
      <w:proofErr w:type="spellEnd"/>
      <w:r w:rsidRPr="00592572">
        <w:t>-services&lt;/name&gt;</w:t>
      </w:r>
    </w:p>
    <w:p w14:paraId="233F0013" w14:textId="77777777" w:rsidR="00592572" w:rsidRPr="00592572" w:rsidRDefault="00592572" w:rsidP="00592572">
      <w:pPr>
        <w:pStyle w:val="af9"/>
      </w:pPr>
      <w:r w:rsidRPr="00592572">
        <w:t xml:space="preserve">    &lt;value&gt;</w:t>
      </w:r>
      <w:proofErr w:type="spellStart"/>
      <w:r w:rsidRPr="00592572">
        <w:t>mapreduce_shuffle</w:t>
      </w:r>
      <w:proofErr w:type="spellEnd"/>
      <w:r w:rsidRPr="00592572">
        <w:t>&lt;/value&gt;</w:t>
      </w:r>
    </w:p>
    <w:p w14:paraId="42F29AFD" w14:textId="77777777" w:rsidR="00592572" w:rsidRPr="00592572" w:rsidRDefault="00592572" w:rsidP="00592572">
      <w:pPr>
        <w:pStyle w:val="af9"/>
      </w:pPr>
      <w:r w:rsidRPr="00592572">
        <w:t xml:space="preserve">  &lt;/property&gt;</w:t>
      </w:r>
    </w:p>
    <w:p w14:paraId="797CCC44" w14:textId="7030BDB0" w:rsidR="00592572" w:rsidRPr="00A14979" w:rsidRDefault="00592572" w:rsidP="00592572">
      <w:pPr>
        <w:pStyle w:val="af9"/>
        <w:rPr>
          <w:lang w:val="ru-RU"/>
        </w:rPr>
      </w:pPr>
      <w:r w:rsidRPr="00A14979">
        <w:rPr>
          <w:lang w:val="ru-RU"/>
        </w:rPr>
        <w:t>&lt;/</w:t>
      </w:r>
      <w:r w:rsidRPr="00592572">
        <w:t>configuration</w:t>
      </w:r>
      <w:r w:rsidRPr="00A14979">
        <w:rPr>
          <w:lang w:val="ru-RU"/>
        </w:rPr>
        <w:t>&gt;</w:t>
      </w:r>
    </w:p>
    <w:p w14:paraId="77933F0B" w14:textId="6336A77B" w:rsidR="009B4EBC" w:rsidRPr="00A14979" w:rsidRDefault="009B4EBC" w:rsidP="00592572">
      <w:pPr>
        <w:pStyle w:val="af2"/>
      </w:pPr>
    </w:p>
    <w:p w14:paraId="1D1A128C" w14:textId="76EB8F22" w:rsidR="00592572" w:rsidRDefault="006D2300" w:rsidP="00592572">
      <w:pPr>
        <w:pStyle w:val="af2"/>
      </w:pPr>
      <w:r>
        <w:t>«</w:t>
      </w:r>
      <w:proofErr w:type="spellStart"/>
      <w:r w:rsidRPr="006D2300">
        <w:t>ResourceManager</w:t>
      </w:r>
      <w:proofErr w:type="spellEnd"/>
      <w:r>
        <w:t>»</w:t>
      </w:r>
      <w:r w:rsidRPr="006D2300">
        <w:t xml:space="preserve"> в </w:t>
      </w:r>
      <w:r>
        <w:t>«</w:t>
      </w:r>
      <w:r w:rsidRPr="006D2300">
        <w:t>YARN</w:t>
      </w:r>
      <w:r>
        <w:t>»</w:t>
      </w:r>
      <w:r w:rsidRPr="006D2300">
        <w:t xml:space="preserve"> (</w:t>
      </w:r>
      <w:proofErr w:type="spellStart"/>
      <w:r w:rsidRPr="006D2300">
        <w:t>Yet</w:t>
      </w:r>
      <w:proofErr w:type="spellEnd"/>
      <w:r w:rsidRPr="006D2300">
        <w:t xml:space="preserve"> </w:t>
      </w:r>
      <w:proofErr w:type="spellStart"/>
      <w:r w:rsidRPr="006D2300">
        <w:t>Another</w:t>
      </w:r>
      <w:proofErr w:type="spellEnd"/>
      <w:r w:rsidRPr="006D2300">
        <w:t xml:space="preserve"> </w:t>
      </w:r>
      <w:proofErr w:type="spellStart"/>
      <w:r w:rsidRPr="006D2300">
        <w:t>Resource</w:t>
      </w:r>
      <w:proofErr w:type="spellEnd"/>
      <w:r w:rsidRPr="006D2300">
        <w:t xml:space="preserve"> </w:t>
      </w:r>
      <w:proofErr w:type="spellStart"/>
      <w:r w:rsidRPr="006D2300">
        <w:t>Negotiator</w:t>
      </w:r>
      <w:proofErr w:type="spellEnd"/>
      <w:r w:rsidRPr="006D2300">
        <w:t xml:space="preserve">) - центральный компонент, управляющий ресурсами в кластере. Его основные функции включают распределение ресурсов, планирование выполнения задач, мониторинг состояния </w:t>
      </w:r>
      <w:proofErr w:type="spellStart"/>
      <w:r w:rsidRPr="006D2300">
        <w:t>нод</w:t>
      </w:r>
      <w:proofErr w:type="spellEnd"/>
      <w:r w:rsidRPr="006D2300">
        <w:t xml:space="preserve">, отслеживание приложений, и распределение ресурсов. </w:t>
      </w:r>
      <w:r w:rsidR="00592572">
        <w:t>«YARN» поддерживает параллельное выполнение различных задач в рамках кластера.</w:t>
      </w:r>
    </w:p>
    <w:p w14:paraId="3AF46B84" w14:textId="1430D0AF" w:rsidR="00A14979" w:rsidRPr="009B4EBC" w:rsidRDefault="00A14979" w:rsidP="00A14979">
      <w:pPr>
        <w:pStyle w:val="af2"/>
      </w:pPr>
      <w:r w:rsidRPr="00A14979">
        <w:t>Открываем файл с узлами кластера</w:t>
      </w:r>
      <w:r>
        <w:t xml:space="preserve"> «</w:t>
      </w:r>
      <w:r w:rsidRPr="00A14979">
        <w:t>/</w:t>
      </w:r>
      <w:proofErr w:type="spellStart"/>
      <w:r w:rsidRPr="00A14979">
        <w:t>usr</w:t>
      </w:r>
      <w:proofErr w:type="spellEnd"/>
      <w:r w:rsidRPr="00A14979">
        <w:t>/</w:t>
      </w:r>
      <w:proofErr w:type="spellStart"/>
      <w:r w:rsidRPr="00A14979">
        <w:t>local</w:t>
      </w:r>
      <w:proofErr w:type="spellEnd"/>
      <w:r w:rsidRPr="00A14979">
        <w:t>/</w:t>
      </w:r>
      <w:proofErr w:type="spellStart"/>
      <w:r w:rsidRPr="00A14979">
        <w:t>hadoop</w:t>
      </w:r>
      <w:proofErr w:type="spellEnd"/>
      <w:r w:rsidRPr="00A14979">
        <w:t>/</w:t>
      </w:r>
      <w:proofErr w:type="spellStart"/>
      <w:r w:rsidRPr="00A14979">
        <w:t>etc</w:t>
      </w:r>
      <w:proofErr w:type="spellEnd"/>
      <w:r w:rsidRPr="00A14979">
        <w:t>/</w:t>
      </w:r>
      <w:proofErr w:type="spellStart"/>
      <w:r w:rsidRPr="00A14979">
        <w:t>hadoop</w:t>
      </w:r>
      <w:proofErr w:type="spellEnd"/>
      <w:r w:rsidRPr="00A14979">
        <w:t>/</w:t>
      </w:r>
      <w:proofErr w:type="spellStart"/>
      <w:r w:rsidRPr="00A14979">
        <w:t>workers</w:t>
      </w:r>
      <w:proofErr w:type="spellEnd"/>
      <w:r>
        <w:t xml:space="preserve">» и перечислим все </w:t>
      </w:r>
      <w:r>
        <w:rPr>
          <w:lang w:val="en-US"/>
        </w:rPr>
        <w:t>slave</w:t>
      </w:r>
      <w:r w:rsidRPr="00A14979">
        <w:t>-</w:t>
      </w:r>
      <w:r>
        <w:t>узлы</w:t>
      </w:r>
      <w:r w:rsidRPr="00A14979">
        <w:t>:</w:t>
      </w:r>
    </w:p>
    <w:p w14:paraId="01959861" w14:textId="77777777" w:rsidR="00A14979" w:rsidRPr="00A14979" w:rsidRDefault="00A14979" w:rsidP="00A14979">
      <w:pPr>
        <w:pStyle w:val="af9"/>
        <w:rPr>
          <w:lang w:val="ru-RU"/>
        </w:rPr>
      </w:pPr>
      <w:proofErr w:type="spellStart"/>
      <w:r w:rsidRPr="00A14979">
        <w:t>haddop</w:t>
      </w:r>
      <w:proofErr w:type="spellEnd"/>
      <w:r w:rsidRPr="00A14979">
        <w:rPr>
          <w:lang w:val="ru-RU"/>
        </w:rPr>
        <w:t>2</w:t>
      </w:r>
    </w:p>
    <w:p w14:paraId="77B8FFA2" w14:textId="63037875" w:rsidR="00A14979" w:rsidRPr="00A14979" w:rsidRDefault="00A14979" w:rsidP="00A14979">
      <w:pPr>
        <w:pStyle w:val="af9"/>
        <w:rPr>
          <w:lang w:val="ru-RU"/>
        </w:rPr>
      </w:pPr>
      <w:proofErr w:type="spellStart"/>
      <w:r w:rsidRPr="00A14979">
        <w:t>haddop</w:t>
      </w:r>
      <w:proofErr w:type="spellEnd"/>
      <w:r w:rsidRPr="00A14979">
        <w:rPr>
          <w:lang w:val="ru-RU"/>
        </w:rPr>
        <w:t>3</w:t>
      </w:r>
    </w:p>
    <w:p w14:paraId="41836CDC" w14:textId="69F3FD6D" w:rsidR="00A14979" w:rsidRPr="00A14979" w:rsidRDefault="00A14979" w:rsidP="00592572">
      <w:pPr>
        <w:pStyle w:val="af2"/>
      </w:pPr>
    </w:p>
    <w:p w14:paraId="504E1FB4" w14:textId="0E4921C2" w:rsidR="00A14979" w:rsidRDefault="00A14979" w:rsidP="00592572">
      <w:pPr>
        <w:pStyle w:val="af2"/>
      </w:pPr>
      <w:r>
        <w:t>На мастер-сервере заходим под пользователем «</w:t>
      </w:r>
      <w:proofErr w:type="spellStart"/>
      <w:r>
        <w:rPr>
          <w:lang w:val="en-US"/>
        </w:rPr>
        <w:t>hadoop</w:t>
      </w:r>
      <w:proofErr w:type="spellEnd"/>
      <w:r>
        <w:t>», создаем файловую систему и запускаем кластеры, выполнив следующий код</w:t>
      </w:r>
      <w:r w:rsidRPr="00A14979">
        <w:t>:</w:t>
      </w:r>
    </w:p>
    <w:p w14:paraId="0ED56D58" w14:textId="6ABA3E74" w:rsidR="00A14979" w:rsidRDefault="00A14979" w:rsidP="00A14979">
      <w:pPr>
        <w:pStyle w:val="af9"/>
      </w:pPr>
      <w:proofErr w:type="spellStart"/>
      <w:r>
        <w:t>su</w:t>
      </w:r>
      <w:proofErr w:type="spellEnd"/>
      <w:r>
        <w:t xml:space="preserve"> - </w:t>
      </w:r>
      <w:proofErr w:type="spellStart"/>
      <w:r>
        <w:t>hadoop</w:t>
      </w:r>
      <w:proofErr w:type="spellEnd"/>
    </w:p>
    <w:p w14:paraId="00D49552" w14:textId="4502C36A" w:rsidR="00A14979" w:rsidRDefault="00A14979" w:rsidP="00A14979">
      <w:pPr>
        <w:pStyle w:val="af9"/>
      </w:pPr>
      <w:r>
        <w:t xml:space="preserve">$ </w:t>
      </w:r>
      <w:r w:rsidRPr="00A14979">
        <w:t>/</w:t>
      </w:r>
      <w:proofErr w:type="spellStart"/>
      <w:r w:rsidRPr="00A14979">
        <w:t>usr</w:t>
      </w:r>
      <w:proofErr w:type="spellEnd"/>
      <w:r w:rsidRPr="00A14979">
        <w:t>/local/</w:t>
      </w:r>
      <w:proofErr w:type="spellStart"/>
      <w:r w:rsidRPr="00A14979">
        <w:t>hadoop</w:t>
      </w:r>
      <w:proofErr w:type="spellEnd"/>
      <w:r w:rsidRPr="00A14979">
        <w:t>/bin/</w:t>
      </w:r>
      <w:proofErr w:type="spellStart"/>
      <w:r w:rsidRPr="00A14979">
        <w:t>hdfs</w:t>
      </w:r>
      <w:proofErr w:type="spellEnd"/>
      <w:r w:rsidRPr="00A14979">
        <w:t xml:space="preserve"> </w:t>
      </w:r>
      <w:proofErr w:type="spellStart"/>
      <w:r w:rsidRPr="00A14979">
        <w:t>namenode</w:t>
      </w:r>
      <w:proofErr w:type="spellEnd"/>
      <w:r w:rsidRPr="00A14979">
        <w:t xml:space="preserve"> -format</w:t>
      </w:r>
    </w:p>
    <w:p w14:paraId="160F911A" w14:textId="7EBD087E" w:rsidR="00A14979" w:rsidRDefault="00A14979" w:rsidP="00A14979">
      <w:pPr>
        <w:pStyle w:val="af9"/>
      </w:pPr>
      <w:r>
        <w:t xml:space="preserve">$ </w:t>
      </w:r>
      <w:r w:rsidRPr="00A14979">
        <w:t>/usr/local/hadoop/sbin/start-dfs.sh</w:t>
      </w:r>
    </w:p>
    <w:p w14:paraId="34FBB2D3" w14:textId="7C5002C3" w:rsidR="00A14979" w:rsidRPr="00A14979" w:rsidRDefault="00A14979" w:rsidP="00A14979">
      <w:pPr>
        <w:pStyle w:val="af9"/>
      </w:pPr>
      <w:r>
        <w:t xml:space="preserve">$ </w:t>
      </w:r>
      <w:r w:rsidRPr="00A14979">
        <w:t>/usr/local/hadoop/sbin/start-yarn.sh</w:t>
      </w:r>
    </w:p>
    <w:p w14:paraId="49243D1B" w14:textId="7320DB01" w:rsidR="00A14979" w:rsidRPr="00A14979" w:rsidRDefault="00A14979" w:rsidP="00592572">
      <w:pPr>
        <w:pStyle w:val="af2"/>
        <w:rPr>
          <w:lang w:val="en-US"/>
        </w:rPr>
      </w:pPr>
    </w:p>
    <w:p w14:paraId="64DCECED" w14:textId="45DEFF1E" w:rsidR="00A14979" w:rsidRPr="00A14979" w:rsidRDefault="00B804EF" w:rsidP="006D2300">
      <w:pPr>
        <w:pStyle w:val="af2"/>
      </w:pPr>
      <w:r>
        <w:t xml:space="preserve">После </w:t>
      </w:r>
      <w:r w:rsidR="00A14979">
        <w:t xml:space="preserve">запуска кластеров </w:t>
      </w:r>
      <w:r>
        <w:t>проверяем работу, открывая «</w:t>
      </w:r>
      <w:r w:rsidRPr="00B804EF">
        <w:t>http:/</w:t>
      </w:r>
      <w:proofErr w:type="gramStart"/>
      <w:r w:rsidRPr="00B804EF">
        <w:t>/&lt;</w:t>
      </w:r>
      <w:proofErr w:type="gramEnd"/>
      <w:r w:rsidRPr="00B804EF">
        <w:t>IP-адрес мастер-сервера&gt;:9870</w:t>
      </w:r>
      <w:r>
        <w:t>» сайт в браузере (</w:t>
      </w:r>
      <w:r w:rsidR="00A14979">
        <w:t>рисун</w:t>
      </w:r>
      <w:r>
        <w:t>ок</w:t>
      </w:r>
      <w:r w:rsidR="00A14979">
        <w:t xml:space="preserve"> 1</w:t>
      </w:r>
      <w:r>
        <w:t>)</w:t>
      </w:r>
      <w:r w:rsidR="00A14979">
        <w:t>.</w:t>
      </w:r>
    </w:p>
    <w:p w14:paraId="0349F81A" w14:textId="08E941F0" w:rsidR="00B60E00" w:rsidRPr="00B804EF" w:rsidRDefault="00B60E00" w:rsidP="00B804EF">
      <w:pPr>
        <w:pStyle w:val="af4"/>
      </w:pPr>
      <w:r w:rsidRPr="00B804EF">
        <w:rPr>
          <w:noProof/>
        </w:rPr>
        <w:lastRenderedPageBreak/>
        <w:drawing>
          <wp:inline distT="0" distB="0" distL="0" distR="0" wp14:anchorId="36117CB0" wp14:editId="2A69E98A">
            <wp:extent cx="4378306" cy="4775303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06" cy="4775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AFB44" w14:textId="77777777" w:rsidR="009B4EBC" w:rsidRPr="00B804EF" w:rsidRDefault="009B4EBC" w:rsidP="00B804EF">
      <w:pPr>
        <w:pStyle w:val="af4"/>
      </w:pPr>
    </w:p>
    <w:p w14:paraId="504875E3" w14:textId="49212730" w:rsidR="00B60E00" w:rsidRDefault="00B60E00" w:rsidP="00B804EF">
      <w:pPr>
        <w:pStyle w:val="af4"/>
      </w:pPr>
      <w:r w:rsidRPr="00B804EF">
        <w:t xml:space="preserve">Рисунок 1 – </w:t>
      </w:r>
      <w:r w:rsidR="00B804EF" w:rsidRPr="00B804EF">
        <w:t>Результат запуска кластеров</w:t>
      </w:r>
    </w:p>
    <w:p w14:paraId="17E9268B" w14:textId="77777777" w:rsidR="003E0DBE" w:rsidRPr="00B804EF" w:rsidRDefault="003E0DBE" w:rsidP="00B804EF">
      <w:pPr>
        <w:pStyle w:val="af4"/>
      </w:pPr>
    </w:p>
    <w:p w14:paraId="10E7C17E" w14:textId="40C8AB63" w:rsidR="00B804EF" w:rsidRDefault="003E0DBE" w:rsidP="003B4DEA">
      <w:pPr>
        <w:pStyle w:val="af2"/>
      </w:pPr>
      <w:r>
        <w:t xml:space="preserve">Выше представлен </w:t>
      </w:r>
      <w:r w:rsidRPr="003E0DBE">
        <w:t xml:space="preserve">результат запуска кластеров </w:t>
      </w:r>
      <w:proofErr w:type="spellStart"/>
      <w:r w:rsidRPr="003E0DBE">
        <w:t>Hadoop</w:t>
      </w:r>
      <w:proofErr w:type="spellEnd"/>
      <w:r w:rsidRPr="003E0DBE">
        <w:t xml:space="preserve"> </w:t>
      </w:r>
      <w:r w:rsidR="006D2300">
        <w:t>–</w:t>
      </w:r>
      <w:r w:rsidRPr="003E0DBE">
        <w:t xml:space="preserve"> веб-интерфейс для мониторинга и управления кластером</w:t>
      </w:r>
      <w:r>
        <w:t>. В нём</w:t>
      </w:r>
      <w:r w:rsidRPr="003E0DBE">
        <w:t xml:space="preserve"> видим информацию о состоянии </w:t>
      </w:r>
      <w:proofErr w:type="spellStart"/>
      <w:r w:rsidRPr="003E0DBE">
        <w:t>нод</w:t>
      </w:r>
      <w:proofErr w:type="spellEnd"/>
      <w:r w:rsidRPr="003E0DBE">
        <w:t xml:space="preserve"> кластера, использовании ресурсов и т.д.</w:t>
      </w:r>
    </w:p>
    <w:p w14:paraId="418FE5F1" w14:textId="59BBF21F" w:rsidR="003B4DEA" w:rsidRDefault="00B804EF" w:rsidP="003B4DEA">
      <w:pPr>
        <w:pStyle w:val="af2"/>
      </w:pPr>
      <w:r>
        <w:t>Для запуска задачи «</w:t>
      </w:r>
      <w:r>
        <w:rPr>
          <w:lang w:val="en-US"/>
        </w:rPr>
        <w:t>Word</w:t>
      </w:r>
      <w:r w:rsidRPr="00B804EF">
        <w:t xml:space="preserve"> </w:t>
      </w:r>
      <w:r>
        <w:rPr>
          <w:lang w:val="en-US"/>
        </w:rPr>
        <w:t>Count</w:t>
      </w:r>
      <w:r>
        <w:t>» необходимо загрузить в «</w:t>
      </w:r>
      <w:r>
        <w:rPr>
          <w:lang w:val="en-US"/>
        </w:rPr>
        <w:t>HDFS</w:t>
      </w:r>
      <w:r>
        <w:t>»</w:t>
      </w:r>
      <w:r w:rsidRPr="00B804EF">
        <w:t xml:space="preserve"> </w:t>
      </w:r>
      <w:r>
        <w:t>текстовый файл, для примера возьмем книгу «Гари Поттер</w:t>
      </w:r>
      <w:r w:rsidRPr="00B804EF">
        <w:t xml:space="preserve">: </w:t>
      </w:r>
      <w:r>
        <w:t>Философский камень»</w:t>
      </w:r>
      <w:r w:rsidR="006D2300">
        <w:t>,</w:t>
      </w:r>
      <w:r w:rsidR="00D00AC6">
        <w:t xml:space="preserve"> выполнив следующий код</w:t>
      </w:r>
      <w:r w:rsidR="00D00AC6" w:rsidRPr="00D00AC6">
        <w:t>:</w:t>
      </w:r>
    </w:p>
    <w:p w14:paraId="79B9003A" w14:textId="494AA50F" w:rsidR="003E0DBE" w:rsidRDefault="003E0DBE" w:rsidP="003B4DEA">
      <w:pPr>
        <w:pStyle w:val="af2"/>
      </w:pPr>
    </w:p>
    <w:p w14:paraId="4FAB112E" w14:textId="70BEFEA7" w:rsidR="003E0DBE" w:rsidRDefault="003E0DBE" w:rsidP="003B4DEA">
      <w:pPr>
        <w:pStyle w:val="af2"/>
      </w:pPr>
    </w:p>
    <w:p w14:paraId="6A3C50EA" w14:textId="77777777" w:rsidR="003E0DBE" w:rsidRDefault="003E0DBE" w:rsidP="003B4DEA">
      <w:pPr>
        <w:pStyle w:val="af2"/>
      </w:pPr>
    </w:p>
    <w:p w14:paraId="54A9C103" w14:textId="492BE67A" w:rsidR="00D00AC6" w:rsidRDefault="00D00AC6" w:rsidP="00D00AC6">
      <w:pPr>
        <w:pStyle w:val="af9"/>
      </w:pPr>
      <w:r>
        <w:lastRenderedPageBreak/>
        <w:t>cd /home/hadoop1</w:t>
      </w:r>
    </w:p>
    <w:p w14:paraId="3435AE5D" w14:textId="38DCE042" w:rsidR="00D00AC6" w:rsidRDefault="00D00AC6" w:rsidP="00D00AC6">
      <w:pPr>
        <w:pStyle w:val="af9"/>
      </w:pPr>
      <w:proofErr w:type="spellStart"/>
      <w:r>
        <w:t>mkdir</w:t>
      </w:r>
      <w:proofErr w:type="spellEnd"/>
      <w:r>
        <w:t xml:space="preserve"> books</w:t>
      </w:r>
    </w:p>
    <w:p w14:paraId="0C942709" w14:textId="31A54613" w:rsidR="00D00AC6" w:rsidRDefault="00D00AC6" w:rsidP="00D00AC6">
      <w:pPr>
        <w:pStyle w:val="af9"/>
      </w:pPr>
      <w:r>
        <w:t>cd books</w:t>
      </w:r>
    </w:p>
    <w:p w14:paraId="0FDE7D1F" w14:textId="7453F9F9" w:rsidR="00D00AC6" w:rsidRDefault="00D00AC6" w:rsidP="00D00AC6">
      <w:pPr>
        <w:pStyle w:val="af9"/>
      </w:pPr>
      <w:proofErr w:type="spellStart"/>
      <w:r>
        <w:t>wget</w:t>
      </w:r>
      <w:proofErr w:type="spellEnd"/>
      <w:r>
        <w:t xml:space="preserve"> </w:t>
      </w:r>
      <w:hyperlink r:id="rId9" w:history="1">
        <w:r w:rsidRPr="00116722">
          <w:rPr>
            <w:rStyle w:val="afb"/>
          </w:rPr>
          <w:t>https://www.rulit.me/download-books-167949.html?t=txt</w:t>
        </w:r>
      </w:hyperlink>
    </w:p>
    <w:p w14:paraId="1FD2809D" w14:textId="070EF28B" w:rsidR="00D00AC6" w:rsidRDefault="00D00AC6" w:rsidP="00D00AC6">
      <w:pPr>
        <w:pStyle w:val="af9"/>
      </w:pPr>
      <w:r>
        <w:t>cd /</w:t>
      </w:r>
      <w:proofErr w:type="spellStart"/>
      <w:r>
        <w:t>usr</w:t>
      </w:r>
      <w:proofErr w:type="spellEnd"/>
      <w:r>
        <w:t>/local/Hadoop</w:t>
      </w:r>
    </w:p>
    <w:p w14:paraId="174724C2" w14:textId="77777777" w:rsidR="00D00AC6" w:rsidRDefault="00D00AC6" w:rsidP="00D00AC6">
      <w:pPr>
        <w:pStyle w:val="af9"/>
      </w:pPr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</w:t>
      </w:r>
    </w:p>
    <w:p w14:paraId="1F59D4DC" w14:textId="77777777" w:rsidR="00D00AC6" w:rsidRDefault="00D00AC6" w:rsidP="00D00AC6">
      <w:pPr>
        <w:pStyle w:val="af9"/>
      </w:pPr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hduser</w:t>
      </w:r>
      <w:proofErr w:type="spellEnd"/>
      <w:r>
        <w:t>/books/* /in</w:t>
      </w:r>
    </w:p>
    <w:p w14:paraId="4E99ACA0" w14:textId="7880507C" w:rsidR="00D00AC6" w:rsidRPr="00D00AC6" w:rsidRDefault="00D00AC6" w:rsidP="00D00AC6">
      <w:pPr>
        <w:pStyle w:val="af9"/>
      </w:pPr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/in</w:t>
      </w:r>
    </w:p>
    <w:p w14:paraId="4E6F3569" w14:textId="77777777" w:rsidR="006C4DD0" w:rsidRPr="002D4836" w:rsidRDefault="006C4DD0" w:rsidP="003B4DEA">
      <w:pPr>
        <w:pStyle w:val="af2"/>
        <w:rPr>
          <w:lang w:val="en-US"/>
        </w:rPr>
      </w:pPr>
    </w:p>
    <w:p w14:paraId="199B71BD" w14:textId="132A0785" w:rsidR="00B804EF" w:rsidRPr="002D4836" w:rsidRDefault="00D00AC6" w:rsidP="003B4DEA">
      <w:pPr>
        <w:pStyle w:val="af2"/>
        <w:rPr>
          <w:lang w:val="en-US"/>
        </w:rPr>
      </w:pPr>
      <w:r>
        <w:t>Запустим</w:t>
      </w:r>
      <w:r w:rsidRPr="002D4836">
        <w:rPr>
          <w:lang w:val="en-US"/>
        </w:rPr>
        <w:t xml:space="preserve"> «</w:t>
      </w:r>
      <w:r>
        <w:rPr>
          <w:lang w:val="en-US"/>
        </w:rPr>
        <w:t>Word</w:t>
      </w:r>
      <w:r w:rsidRPr="002D4836">
        <w:rPr>
          <w:lang w:val="en-US"/>
        </w:rPr>
        <w:t xml:space="preserve"> </w:t>
      </w:r>
      <w:r>
        <w:rPr>
          <w:lang w:val="en-US"/>
        </w:rPr>
        <w:t>Count</w:t>
      </w:r>
      <w:r w:rsidRPr="002D4836">
        <w:rPr>
          <w:lang w:val="en-US"/>
        </w:rPr>
        <w:t xml:space="preserve">», </w:t>
      </w:r>
      <w:r>
        <w:t>выполнив</w:t>
      </w:r>
      <w:r w:rsidRPr="002D4836">
        <w:rPr>
          <w:lang w:val="en-US"/>
        </w:rPr>
        <w:t xml:space="preserve"> </w:t>
      </w:r>
      <w:r>
        <w:t>следующий</w:t>
      </w:r>
      <w:r w:rsidRPr="002D4836">
        <w:rPr>
          <w:lang w:val="en-US"/>
        </w:rPr>
        <w:t xml:space="preserve"> </w:t>
      </w:r>
      <w:r>
        <w:t>код</w:t>
      </w:r>
      <w:r w:rsidRPr="002D4836">
        <w:rPr>
          <w:lang w:val="en-US"/>
        </w:rPr>
        <w:t>:</w:t>
      </w:r>
    </w:p>
    <w:p w14:paraId="279D7B7D" w14:textId="2F587055" w:rsidR="00D00AC6" w:rsidRPr="00D00AC6" w:rsidRDefault="00D00AC6" w:rsidP="00D00AC6">
      <w:pPr>
        <w:pStyle w:val="af9"/>
      </w:pPr>
      <w:r w:rsidRPr="00D00AC6">
        <w:t>/</w:t>
      </w:r>
      <w:proofErr w:type="spellStart"/>
      <w:r w:rsidRPr="00D00AC6">
        <w:t>usr</w:t>
      </w:r>
      <w:proofErr w:type="spellEnd"/>
      <w:r w:rsidRPr="00D00AC6">
        <w:t>/local/</w:t>
      </w:r>
      <w:proofErr w:type="spellStart"/>
      <w:r w:rsidRPr="00D00AC6">
        <w:t>hadoop</w:t>
      </w:r>
      <w:proofErr w:type="spellEnd"/>
      <w:r w:rsidRPr="00D00AC6">
        <w:t>/bin/</w:t>
      </w:r>
      <w:proofErr w:type="spellStart"/>
      <w:r w:rsidRPr="00D00AC6">
        <w:t>hadoop</w:t>
      </w:r>
      <w:proofErr w:type="spellEnd"/>
      <w:r w:rsidRPr="00D00AC6">
        <w:t xml:space="preserve"> jar /usr/local/hadoop/share/hadoop/mapreduce/hadoop-mapreduce-examples-3.3.6.jar wordcount /in /out</w:t>
      </w:r>
    </w:p>
    <w:p w14:paraId="6A2D9AE0" w14:textId="77777777" w:rsidR="00D00AC6" w:rsidRPr="00D1303A" w:rsidRDefault="00D00AC6" w:rsidP="003B4DEA">
      <w:pPr>
        <w:pStyle w:val="af2"/>
        <w:rPr>
          <w:lang w:val="en-US"/>
        </w:rPr>
      </w:pPr>
    </w:p>
    <w:p w14:paraId="6B4728AF" w14:textId="5D900A8E" w:rsidR="006C4DD0" w:rsidRDefault="00D00AC6" w:rsidP="006C4DD0">
      <w:pPr>
        <w:pStyle w:val="af2"/>
      </w:pPr>
      <w:r>
        <w:t>В результате создался текстовый файл «</w:t>
      </w:r>
      <w:r>
        <w:rPr>
          <w:lang w:val="en-US"/>
        </w:rPr>
        <w:t>part</w:t>
      </w:r>
      <w:r w:rsidRPr="00D00AC6">
        <w:t>-</w:t>
      </w:r>
      <w:r>
        <w:rPr>
          <w:lang w:val="en-US"/>
        </w:rPr>
        <w:t>r</w:t>
      </w:r>
      <w:r w:rsidRPr="00D00AC6">
        <w:t>-00000</w:t>
      </w:r>
      <w:r>
        <w:t>» содержимое которого представлено на рисунке 2.</w:t>
      </w:r>
    </w:p>
    <w:p w14:paraId="3C18FD62" w14:textId="23D21AFB" w:rsidR="00D00AC6" w:rsidRPr="00B804EF" w:rsidRDefault="00D00AC6" w:rsidP="00D1303A">
      <w:pPr>
        <w:pStyle w:val="af4"/>
      </w:pPr>
      <w:r w:rsidRPr="00B804EF">
        <w:rPr>
          <w:noProof/>
        </w:rPr>
        <w:drawing>
          <wp:inline distT="0" distB="0" distL="0" distR="0" wp14:anchorId="6F1013E7" wp14:editId="574E1837">
            <wp:extent cx="3619500" cy="374840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29" b="60532"/>
                    <a:stretch/>
                  </pic:blipFill>
                  <pic:spPr bwMode="auto">
                    <a:xfrm>
                      <a:off x="0" y="0"/>
                      <a:ext cx="3654115" cy="378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4CF0" w14:textId="6A03E4A6" w:rsidR="006C4DD0" w:rsidRPr="00B804EF" w:rsidRDefault="00D00AC6" w:rsidP="006C4DD0">
      <w:pPr>
        <w:pStyle w:val="af4"/>
      </w:pPr>
      <w:r w:rsidRPr="00B804EF">
        <w:t xml:space="preserve">Рисунок </w:t>
      </w:r>
      <w:r>
        <w:t>2</w:t>
      </w:r>
      <w:r w:rsidRPr="00B804EF">
        <w:t xml:space="preserve"> – Результат </w:t>
      </w:r>
      <w:r>
        <w:t>выполнения задачи «</w:t>
      </w:r>
      <w:r>
        <w:rPr>
          <w:lang w:val="en-US"/>
        </w:rPr>
        <w:t>Word</w:t>
      </w:r>
      <w:r w:rsidRPr="00D00AC6">
        <w:t xml:space="preserve"> </w:t>
      </w:r>
      <w:r>
        <w:rPr>
          <w:lang w:val="en-US"/>
        </w:rPr>
        <w:t>Count</w:t>
      </w:r>
      <w:r>
        <w:t>»</w:t>
      </w:r>
    </w:p>
    <w:p w14:paraId="40FF93CD" w14:textId="3846C786" w:rsidR="00D00AC6" w:rsidRDefault="003E0DBE" w:rsidP="003E0DBE">
      <w:pPr>
        <w:pStyle w:val="af2"/>
      </w:pPr>
      <w:r w:rsidRPr="003E0DBE">
        <w:lastRenderedPageBreak/>
        <w:t>"</w:t>
      </w:r>
      <w:proofErr w:type="spellStart"/>
      <w:r w:rsidRPr="003E0DBE">
        <w:t>Word</w:t>
      </w:r>
      <w:proofErr w:type="spellEnd"/>
      <w:r w:rsidRPr="003E0DBE">
        <w:t xml:space="preserve"> </w:t>
      </w:r>
      <w:proofErr w:type="spellStart"/>
      <w:r w:rsidRPr="003E0DBE">
        <w:t>Count</w:t>
      </w:r>
      <w:proofErr w:type="spellEnd"/>
      <w:r w:rsidRPr="003E0DBE">
        <w:t xml:space="preserve">" </w:t>
      </w:r>
      <w:r w:rsidR="006D2300">
        <w:t>–</w:t>
      </w:r>
      <w:r w:rsidR="006D2300" w:rsidRPr="003E0DBE">
        <w:t xml:space="preserve"> </w:t>
      </w:r>
      <w:r w:rsidRPr="003E0DBE">
        <w:t xml:space="preserve">подсчет количества вхождений слов в тексте. </w:t>
      </w:r>
      <w:r>
        <w:t>В нём</w:t>
      </w:r>
      <w:r w:rsidRPr="003E0DBE">
        <w:t xml:space="preserve"> видим список слов и количество их вхождений в анализируемом тексте</w:t>
      </w:r>
    </w:p>
    <w:p w14:paraId="0E83FBE9" w14:textId="5DEF164C" w:rsidR="00121DCF" w:rsidRPr="00121DCF" w:rsidRDefault="003E0DBE" w:rsidP="003E0DBE">
      <w:pPr>
        <w:pStyle w:val="af2"/>
      </w:pPr>
      <w:r w:rsidRPr="003E0DBE">
        <w:t>В ходе выполнения лабораторной работы научил</w:t>
      </w:r>
      <w:r>
        <w:t>и</w:t>
      </w:r>
      <w:r w:rsidRPr="003E0DBE">
        <w:t>с</w:t>
      </w:r>
      <w:r>
        <w:t>ь</w:t>
      </w:r>
      <w:r w:rsidRPr="003E0DBE">
        <w:t xml:space="preserve"> развёртывать распределённую систему обработки больших данных </w:t>
      </w:r>
      <w:r>
        <w:t>«</w:t>
      </w:r>
      <w:proofErr w:type="spellStart"/>
      <w:r w:rsidRPr="003E0DBE">
        <w:t>Hadoop</w:t>
      </w:r>
      <w:proofErr w:type="spellEnd"/>
      <w:r>
        <w:t>»</w:t>
      </w:r>
      <w:r w:rsidRPr="003E0DBE">
        <w:t xml:space="preserve"> на нескольких серверах. Были установлены и настроены компоненты </w:t>
      </w:r>
      <w:r>
        <w:t>«</w:t>
      </w:r>
      <w:r w:rsidRPr="003E0DBE">
        <w:t>HDFS</w:t>
      </w:r>
      <w:r>
        <w:t>»</w:t>
      </w:r>
      <w:r w:rsidRPr="003E0DBE">
        <w:t xml:space="preserve">, </w:t>
      </w:r>
      <w:r>
        <w:t>«</w:t>
      </w:r>
      <w:r w:rsidRPr="003E0DBE">
        <w:t>YARN</w:t>
      </w:r>
      <w:r>
        <w:t>»</w:t>
      </w:r>
      <w:r w:rsidRPr="003E0DBE">
        <w:t xml:space="preserve">, </w:t>
      </w:r>
      <w:r>
        <w:t>«</w:t>
      </w:r>
      <w:proofErr w:type="spellStart"/>
      <w:r w:rsidRPr="003E0DBE">
        <w:t>MapReduce</w:t>
      </w:r>
      <w:proofErr w:type="spellEnd"/>
      <w:r>
        <w:t>»</w:t>
      </w:r>
      <w:r w:rsidRPr="003E0DBE">
        <w:t xml:space="preserve">. Тестирование кластера выполнялось с помощью запуска типовой задачи </w:t>
      </w:r>
      <w:r>
        <w:t>«</w:t>
      </w:r>
      <w:proofErr w:type="spellStart"/>
      <w:r w:rsidRPr="003E0DBE">
        <w:t>Word</w:t>
      </w:r>
      <w:proofErr w:type="spellEnd"/>
      <w:r w:rsidRPr="003E0DBE">
        <w:t xml:space="preserve"> </w:t>
      </w:r>
      <w:proofErr w:type="spellStart"/>
      <w:r w:rsidRPr="003E0DBE">
        <w:t>Count</w:t>
      </w:r>
      <w:proofErr w:type="spellEnd"/>
      <w:r>
        <w:t>»</w:t>
      </w:r>
      <w:r w:rsidRPr="003E0DBE">
        <w:t>.</w:t>
      </w:r>
    </w:p>
    <w:sectPr w:rsidR="00121DCF" w:rsidRPr="00121DCF" w:rsidSect="000168B5">
      <w:footerReference w:type="default" r:id="rId11"/>
      <w:footerReference w:type="first" r:id="rId12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5579F" w14:textId="77777777" w:rsidR="00BE2E43" w:rsidRDefault="00BE2E43" w:rsidP="006E79D5">
      <w:pPr>
        <w:spacing w:after="0" w:line="240" w:lineRule="auto"/>
      </w:pPr>
      <w:r>
        <w:separator/>
      </w:r>
    </w:p>
  </w:endnote>
  <w:endnote w:type="continuationSeparator" w:id="0">
    <w:p w14:paraId="7006B266" w14:textId="77777777" w:rsidR="00BE2E43" w:rsidRDefault="00BE2E43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7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469E" w14:textId="6F1DC21F" w:rsidR="003969E5" w:rsidRPr="00CE55AD" w:rsidRDefault="003969E5" w:rsidP="00CE55AD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A65B4" w14:textId="77777777" w:rsidR="00BE2E43" w:rsidRDefault="00BE2E43" w:rsidP="006E79D5">
      <w:pPr>
        <w:spacing w:after="0" w:line="240" w:lineRule="auto"/>
      </w:pPr>
      <w:r>
        <w:separator/>
      </w:r>
    </w:p>
  </w:footnote>
  <w:footnote w:type="continuationSeparator" w:id="0">
    <w:p w14:paraId="6D211CC6" w14:textId="77777777" w:rsidR="00BE2E43" w:rsidRDefault="00BE2E43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74AA"/>
    <w:multiLevelType w:val="multilevel"/>
    <w:tmpl w:val="E6E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6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18A7"/>
    <w:multiLevelType w:val="hybridMultilevel"/>
    <w:tmpl w:val="C380A814"/>
    <w:lvl w:ilvl="0" w:tplc="8332A902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2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699"/>
    <w:multiLevelType w:val="hybridMultilevel"/>
    <w:tmpl w:val="3AE82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2D1532"/>
    <w:multiLevelType w:val="hybridMultilevel"/>
    <w:tmpl w:val="F6B63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8"/>
  </w:num>
  <w:num w:numId="2">
    <w:abstractNumId w:val="8"/>
  </w:num>
  <w:num w:numId="3">
    <w:abstractNumId w:val="21"/>
  </w:num>
  <w:num w:numId="4">
    <w:abstractNumId w:val="6"/>
  </w:num>
  <w:num w:numId="5">
    <w:abstractNumId w:val="13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2"/>
  </w:num>
  <w:num w:numId="14">
    <w:abstractNumId w:val="5"/>
  </w:num>
  <w:num w:numId="15">
    <w:abstractNumId w:val="2"/>
  </w:num>
  <w:num w:numId="16">
    <w:abstractNumId w:val="17"/>
  </w:num>
  <w:num w:numId="17">
    <w:abstractNumId w:val="19"/>
  </w:num>
  <w:num w:numId="18">
    <w:abstractNumId w:val="14"/>
  </w:num>
  <w:num w:numId="19">
    <w:abstractNumId w:val="16"/>
  </w:num>
  <w:num w:numId="20">
    <w:abstractNumId w:val="20"/>
  </w:num>
  <w:num w:numId="21">
    <w:abstractNumId w:val="11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7B01"/>
    <w:rsid w:val="000168B5"/>
    <w:rsid w:val="000238A0"/>
    <w:rsid w:val="00024372"/>
    <w:rsid w:val="00034CB0"/>
    <w:rsid w:val="000366C8"/>
    <w:rsid w:val="00044081"/>
    <w:rsid w:val="00045DDC"/>
    <w:rsid w:val="00061BBD"/>
    <w:rsid w:val="00072AC8"/>
    <w:rsid w:val="00077B42"/>
    <w:rsid w:val="00091FEC"/>
    <w:rsid w:val="000A1C1F"/>
    <w:rsid w:val="000A6591"/>
    <w:rsid w:val="000C4793"/>
    <w:rsid w:val="000F1654"/>
    <w:rsid w:val="000F2E3D"/>
    <w:rsid w:val="000F4840"/>
    <w:rsid w:val="000F54A6"/>
    <w:rsid w:val="00102512"/>
    <w:rsid w:val="0011548C"/>
    <w:rsid w:val="0011675D"/>
    <w:rsid w:val="00120249"/>
    <w:rsid w:val="00121DCF"/>
    <w:rsid w:val="001530C5"/>
    <w:rsid w:val="00154083"/>
    <w:rsid w:val="00155B24"/>
    <w:rsid w:val="00156371"/>
    <w:rsid w:val="00172C4F"/>
    <w:rsid w:val="00177385"/>
    <w:rsid w:val="001B1239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453AA"/>
    <w:rsid w:val="00251976"/>
    <w:rsid w:val="00254C7B"/>
    <w:rsid w:val="0026299C"/>
    <w:rsid w:val="002670B5"/>
    <w:rsid w:val="0026712C"/>
    <w:rsid w:val="00280DD4"/>
    <w:rsid w:val="002836E7"/>
    <w:rsid w:val="00287E25"/>
    <w:rsid w:val="00287F44"/>
    <w:rsid w:val="002A24AE"/>
    <w:rsid w:val="002D4836"/>
    <w:rsid w:val="00300171"/>
    <w:rsid w:val="00315052"/>
    <w:rsid w:val="00315A6C"/>
    <w:rsid w:val="003266E0"/>
    <w:rsid w:val="003338DF"/>
    <w:rsid w:val="003338E5"/>
    <w:rsid w:val="00342D64"/>
    <w:rsid w:val="00352E85"/>
    <w:rsid w:val="003636DD"/>
    <w:rsid w:val="00385E5C"/>
    <w:rsid w:val="00391A05"/>
    <w:rsid w:val="003969E5"/>
    <w:rsid w:val="003A14AC"/>
    <w:rsid w:val="003B2766"/>
    <w:rsid w:val="003B4DEA"/>
    <w:rsid w:val="003C3150"/>
    <w:rsid w:val="003D2282"/>
    <w:rsid w:val="003E0DBE"/>
    <w:rsid w:val="004022DD"/>
    <w:rsid w:val="004033BD"/>
    <w:rsid w:val="00411695"/>
    <w:rsid w:val="00427E5C"/>
    <w:rsid w:val="00427F48"/>
    <w:rsid w:val="00443C0E"/>
    <w:rsid w:val="00451A3C"/>
    <w:rsid w:val="00453DCC"/>
    <w:rsid w:val="0046246E"/>
    <w:rsid w:val="00470493"/>
    <w:rsid w:val="004709A7"/>
    <w:rsid w:val="004828DE"/>
    <w:rsid w:val="004A17AF"/>
    <w:rsid w:val="004A6BFC"/>
    <w:rsid w:val="004B1EB1"/>
    <w:rsid w:val="004B4C7F"/>
    <w:rsid w:val="004C3181"/>
    <w:rsid w:val="004E7E76"/>
    <w:rsid w:val="004F1F9E"/>
    <w:rsid w:val="00501765"/>
    <w:rsid w:val="00505D83"/>
    <w:rsid w:val="00516671"/>
    <w:rsid w:val="00543F35"/>
    <w:rsid w:val="005501B4"/>
    <w:rsid w:val="005614A4"/>
    <w:rsid w:val="00567CCD"/>
    <w:rsid w:val="005728CE"/>
    <w:rsid w:val="0057356A"/>
    <w:rsid w:val="0057502A"/>
    <w:rsid w:val="00585D68"/>
    <w:rsid w:val="00592572"/>
    <w:rsid w:val="005A20D6"/>
    <w:rsid w:val="005A2612"/>
    <w:rsid w:val="005A4A60"/>
    <w:rsid w:val="005C469C"/>
    <w:rsid w:val="005C638E"/>
    <w:rsid w:val="005F69CE"/>
    <w:rsid w:val="00603383"/>
    <w:rsid w:val="006150A5"/>
    <w:rsid w:val="0062163E"/>
    <w:rsid w:val="0064681D"/>
    <w:rsid w:val="00655476"/>
    <w:rsid w:val="00656082"/>
    <w:rsid w:val="00656CB8"/>
    <w:rsid w:val="006861B9"/>
    <w:rsid w:val="006A52F9"/>
    <w:rsid w:val="006B037E"/>
    <w:rsid w:val="006C0CB3"/>
    <w:rsid w:val="006C4DD0"/>
    <w:rsid w:val="006D2300"/>
    <w:rsid w:val="006E33F1"/>
    <w:rsid w:val="006E4D66"/>
    <w:rsid w:val="006E79D5"/>
    <w:rsid w:val="00707CA4"/>
    <w:rsid w:val="007152C5"/>
    <w:rsid w:val="007201B1"/>
    <w:rsid w:val="00723BFC"/>
    <w:rsid w:val="007250B0"/>
    <w:rsid w:val="00727C01"/>
    <w:rsid w:val="00727FB7"/>
    <w:rsid w:val="00744056"/>
    <w:rsid w:val="00744209"/>
    <w:rsid w:val="00744C36"/>
    <w:rsid w:val="0074724A"/>
    <w:rsid w:val="0075238B"/>
    <w:rsid w:val="00770316"/>
    <w:rsid w:val="00781110"/>
    <w:rsid w:val="007A7F66"/>
    <w:rsid w:val="007B4392"/>
    <w:rsid w:val="007C43F2"/>
    <w:rsid w:val="007D4078"/>
    <w:rsid w:val="007E57E4"/>
    <w:rsid w:val="007E6CBC"/>
    <w:rsid w:val="007E76F5"/>
    <w:rsid w:val="007F1A6C"/>
    <w:rsid w:val="00805981"/>
    <w:rsid w:val="00805A3C"/>
    <w:rsid w:val="008149DF"/>
    <w:rsid w:val="00815692"/>
    <w:rsid w:val="00817D00"/>
    <w:rsid w:val="00826D1B"/>
    <w:rsid w:val="00841AE9"/>
    <w:rsid w:val="008665CD"/>
    <w:rsid w:val="0086789F"/>
    <w:rsid w:val="00876E74"/>
    <w:rsid w:val="0088450D"/>
    <w:rsid w:val="00897410"/>
    <w:rsid w:val="008B76CE"/>
    <w:rsid w:val="008D3BD3"/>
    <w:rsid w:val="008D48E0"/>
    <w:rsid w:val="008D751A"/>
    <w:rsid w:val="008E449B"/>
    <w:rsid w:val="008F638E"/>
    <w:rsid w:val="00907CFA"/>
    <w:rsid w:val="00912AC8"/>
    <w:rsid w:val="00912BFF"/>
    <w:rsid w:val="00914985"/>
    <w:rsid w:val="00930D5B"/>
    <w:rsid w:val="00932FBD"/>
    <w:rsid w:val="0095029E"/>
    <w:rsid w:val="009615CD"/>
    <w:rsid w:val="00962B57"/>
    <w:rsid w:val="009658F4"/>
    <w:rsid w:val="00967935"/>
    <w:rsid w:val="009774FE"/>
    <w:rsid w:val="009A2ADF"/>
    <w:rsid w:val="009A4AC8"/>
    <w:rsid w:val="009A5131"/>
    <w:rsid w:val="009A7993"/>
    <w:rsid w:val="009B4EBC"/>
    <w:rsid w:val="009B5310"/>
    <w:rsid w:val="009C0B4F"/>
    <w:rsid w:val="009D0DCE"/>
    <w:rsid w:val="009E1350"/>
    <w:rsid w:val="00A01D6F"/>
    <w:rsid w:val="00A03001"/>
    <w:rsid w:val="00A03683"/>
    <w:rsid w:val="00A10935"/>
    <w:rsid w:val="00A14979"/>
    <w:rsid w:val="00A41AD3"/>
    <w:rsid w:val="00A41DA7"/>
    <w:rsid w:val="00A439FB"/>
    <w:rsid w:val="00A56AFE"/>
    <w:rsid w:val="00A70CD2"/>
    <w:rsid w:val="00A71F7C"/>
    <w:rsid w:val="00A90BDD"/>
    <w:rsid w:val="00A97E0B"/>
    <w:rsid w:val="00AC10EF"/>
    <w:rsid w:val="00AC35BF"/>
    <w:rsid w:val="00AC6057"/>
    <w:rsid w:val="00AD1885"/>
    <w:rsid w:val="00AE3BA6"/>
    <w:rsid w:val="00AE3E17"/>
    <w:rsid w:val="00AE7E99"/>
    <w:rsid w:val="00AF27AF"/>
    <w:rsid w:val="00B02AA4"/>
    <w:rsid w:val="00B17FCF"/>
    <w:rsid w:val="00B25318"/>
    <w:rsid w:val="00B333F8"/>
    <w:rsid w:val="00B517AD"/>
    <w:rsid w:val="00B60E00"/>
    <w:rsid w:val="00B66D39"/>
    <w:rsid w:val="00B70C51"/>
    <w:rsid w:val="00B804EF"/>
    <w:rsid w:val="00B812D9"/>
    <w:rsid w:val="00BC175E"/>
    <w:rsid w:val="00BD5570"/>
    <w:rsid w:val="00BE2A16"/>
    <w:rsid w:val="00BE2E43"/>
    <w:rsid w:val="00BE4787"/>
    <w:rsid w:val="00BF713E"/>
    <w:rsid w:val="00C06C0B"/>
    <w:rsid w:val="00C23BA4"/>
    <w:rsid w:val="00C67235"/>
    <w:rsid w:val="00C75AEA"/>
    <w:rsid w:val="00CA6261"/>
    <w:rsid w:val="00CA6D99"/>
    <w:rsid w:val="00CC5B93"/>
    <w:rsid w:val="00CE3419"/>
    <w:rsid w:val="00CE55AD"/>
    <w:rsid w:val="00D00AC6"/>
    <w:rsid w:val="00D11591"/>
    <w:rsid w:val="00D1303A"/>
    <w:rsid w:val="00D23DD5"/>
    <w:rsid w:val="00D242F8"/>
    <w:rsid w:val="00D2574D"/>
    <w:rsid w:val="00D2575D"/>
    <w:rsid w:val="00D268D3"/>
    <w:rsid w:val="00D313AD"/>
    <w:rsid w:val="00D40196"/>
    <w:rsid w:val="00D43C70"/>
    <w:rsid w:val="00D4535A"/>
    <w:rsid w:val="00D53622"/>
    <w:rsid w:val="00D5384A"/>
    <w:rsid w:val="00D60B31"/>
    <w:rsid w:val="00D61B21"/>
    <w:rsid w:val="00D7308C"/>
    <w:rsid w:val="00D86F4B"/>
    <w:rsid w:val="00D9112D"/>
    <w:rsid w:val="00D9205C"/>
    <w:rsid w:val="00D960CA"/>
    <w:rsid w:val="00DA6300"/>
    <w:rsid w:val="00DB6D35"/>
    <w:rsid w:val="00DC0F14"/>
    <w:rsid w:val="00DC70E8"/>
    <w:rsid w:val="00DC7682"/>
    <w:rsid w:val="00DD1592"/>
    <w:rsid w:val="00DE34FD"/>
    <w:rsid w:val="00DE3543"/>
    <w:rsid w:val="00DF7F1E"/>
    <w:rsid w:val="00E26639"/>
    <w:rsid w:val="00E635FC"/>
    <w:rsid w:val="00E74666"/>
    <w:rsid w:val="00E92CBB"/>
    <w:rsid w:val="00EB6D08"/>
    <w:rsid w:val="00ED19C7"/>
    <w:rsid w:val="00F069EF"/>
    <w:rsid w:val="00F06F7C"/>
    <w:rsid w:val="00F22F01"/>
    <w:rsid w:val="00F2703C"/>
    <w:rsid w:val="00F37B8D"/>
    <w:rsid w:val="00F45BEF"/>
    <w:rsid w:val="00F53817"/>
    <w:rsid w:val="00F57F75"/>
    <w:rsid w:val="00F63D77"/>
    <w:rsid w:val="00F75CB3"/>
    <w:rsid w:val="00FB25DD"/>
    <w:rsid w:val="00FC35B0"/>
    <w:rsid w:val="00FD0FF5"/>
    <w:rsid w:val="00FD217F"/>
    <w:rsid w:val="00FD30AE"/>
    <w:rsid w:val="00FE2BB2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EBC"/>
    <w:pPr>
      <w:spacing w:line="360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C8"/>
    <w:pPr>
      <w:ind w:left="720"/>
      <w:contextualSpacing/>
    </w:pPr>
  </w:style>
  <w:style w:type="table" w:styleId="a4">
    <w:name w:val="Table Grid"/>
    <w:basedOn w:val="a1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79D5"/>
  </w:style>
  <w:style w:type="paragraph" w:styleId="a7">
    <w:name w:val="footer"/>
    <w:basedOn w:val="a"/>
    <w:link w:val="a8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79D5"/>
  </w:style>
  <w:style w:type="paragraph" w:styleId="a9">
    <w:name w:val="Balloon Text"/>
    <w:basedOn w:val="a"/>
    <w:link w:val="aa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b">
    <w:name w:val="Монстр для приложений"/>
    <w:basedOn w:val="ac"/>
    <w:next w:val="ad"/>
    <w:link w:val="ae"/>
    <w:qFormat/>
    <w:rsid w:val="002D4836"/>
    <w:pPr>
      <w:spacing w:line="240" w:lineRule="auto"/>
      <w:ind w:left="0" w:firstLine="0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ae">
    <w:name w:val="Монстр для приложений Знак"/>
    <w:basedOn w:val="af"/>
    <w:link w:val="ab"/>
    <w:rsid w:val="002D4836"/>
    <w:rPr>
      <w:rFonts w:ascii="Times New Roman" w:hAnsi="Times New Roman" w:cs="Times New Roman"/>
      <w:b/>
      <w:sz w:val="32"/>
      <w:szCs w:val="28"/>
    </w:rPr>
  </w:style>
  <w:style w:type="paragraph" w:styleId="ac">
    <w:name w:val="Body Text Indent"/>
    <w:basedOn w:val="a"/>
    <w:link w:val="af0"/>
    <w:uiPriority w:val="99"/>
    <w:semiHidden/>
    <w:unhideWhenUsed/>
    <w:rsid w:val="00FE2BB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c"/>
    <w:uiPriority w:val="99"/>
    <w:semiHidden/>
    <w:rsid w:val="00FE2BB2"/>
  </w:style>
  <w:style w:type="paragraph" w:customStyle="1" w:styleId="af1">
    <w:name w:val="Монстр с именем СТП/ЕСКД"/>
    <w:basedOn w:val="a"/>
    <w:next w:val="af2"/>
    <w:link w:val="af3"/>
    <w:autoRedefine/>
    <w:qFormat/>
    <w:rsid w:val="002D4836"/>
    <w:pPr>
      <w:spacing w:before="600" w:after="0"/>
      <w:ind w:left="1211" w:firstLine="0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3">
    <w:name w:val="Монстр с именем СТП/ЕСКД Знак"/>
    <w:basedOn w:val="a0"/>
    <w:link w:val="af1"/>
    <w:rsid w:val="002D4836"/>
    <w:rPr>
      <w:rFonts w:ascii="Times New Roman" w:hAnsi="Times New Roman" w:cs="Times New Roman"/>
      <w:b/>
      <w:sz w:val="32"/>
      <w:szCs w:val="24"/>
    </w:rPr>
  </w:style>
  <w:style w:type="paragraph" w:customStyle="1" w:styleId="af2">
    <w:name w:val="Обычный монстр"/>
    <w:basedOn w:val="ac"/>
    <w:link w:val="af"/>
    <w:qFormat/>
    <w:rsid w:val="002D4836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монстр Знак"/>
    <w:basedOn w:val="a0"/>
    <w:link w:val="af2"/>
    <w:rsid w:val="002D4836"/>
    <w:rPr>
      <w:rFonts w:ascii="Times New Roman" w:hAnsi="Times New Roman" w:cs="Times New Roman"/>
      <w:sz w:val="28"/>
      <w:szCs w:val="28"/>
    </w:rPr>
  </w:style>
  <w:style w:type="paragraph" w:customStyle="1" w:styleId="af4">
    <w:name w:val="Подпись рисуночков"/>
    <w:basedOn w:val="af5"/>
    <w:link w:val="af6"/>
    <w:qFormat/>
    <w:rsid w:val="002D4836"/>
    <w:pPr>
      <w:keepLines/>
      <w:spacing w:before="600" w:after="12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6">
    <w:name w:val="Подпись рисуночков Знак"/>
    <w:basedOn w:val="a0"/>
    <w:link w:val="af4"/>
    <w:rsid w:val="002D4836"/>
    <w:rPr>
      <w:rFonts w:ascii="Times New Roman" w:hAnsi="Times New Roman"/>
      <w:iCs/>
      <w:sz w:val="28"/>
      <w:szCs w:val="18"/>
    </w:rPr>
  </w:style>
  <w:style w:type="paragraph" w:styleId="af5">
    <w:name w:val="caption"/>
    <w:basedOn w:val="a"/>
    <w:next w:val="a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ПодПриложенный монстр"/>
    <w:basedOn w:val="ab"/>
    <w:link w:val="af7"/>
    <w:qFormat/>
    <w:rsid w:val="002D4836"/>
    <w:rPr>
      <w:sz w:val="28"/>
    </w:rPr>
  </w:style>
  <w:style w:type="character" w:customStyle="1" w:styleId="af7">
    <w:name w:val="ПодПриложенный монстр Знак"/>
    <w:basedOn w:val="ae"/>
    <w:link w:val="ad"/>
    <w:rsid w:val="002D4836"/>
    <w:rPr>
      <w:rFonts w:ascii="Times New Roman" w:hAnsi="Times New Roman" w:cs="Times New Roman"/>
      <w:b/>
      <w:sz w:val="28"/>
      <w:szCs w:val="28"/>
    </w:rPr>
  </w:style>
  <w:style w:type="paragraph" w:styleId="2">
    <w:name w:val="Body Text Indent 2"/>
    <w:basedOn w:val="a"/>
    <w:link w:val="20"/>
    <w:uiPriority w:val="99"/>
    <w:unhideWhenUsed/>
    <w:rsid w:val="00C67235"/>
    <w:pPr>
      <w:spacing w:after="0"/>
    </w:pPr>
    <w:rPr>
      <w:rFonts w:ascii="Courier New" w:eastAsia="Times New Roman" w:hAnsi="Courier New" w:cs="Courier New"/>
      <w:sz w:val="24"/>
      <w:szCs w:val="24"/>
      <w:shd w:val="clear" w:color="auto" w:fill="F7F6F3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67235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styleId="af8">
    <w:name w:val="Placeholder Text"/>
    <w:basedOn w:val="a0"/>
    <w:uiPriority w:val="99"/>
    <w:semiHidden/>
    <w:rsid w:val="00912BFF"/>
    <w:rPr>
      <w:color w:val="808080"/>
    </w:rPr>
  </w:style>
  <w:style w:type="paragraph" w:customStyle="1" w:styleId="whitespace-normal">
    <w:name w:val="whitespace-normal"/>
    <w:basedOn w:val="a"/>
    <w:rsid w:val="00A56AF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Монстр стиль для кода"/>
    <w:basedOn w:val="a"/>
    <w:qFormat/>
    <w:rsid w:val="009B4EB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tabs>
        <w:tab w:val="left" w:pos="948"/>
      </w:tabs>
      <w:spacing w:after="0"/>
      <w:ind w:firstLine="0"/>
    </w:pPr>
    <w:rPr>
      <w:rFonts w:ascii="Courier New" w:eastAsia="Times New Roman" w:hAnsi="Courier New" w:cs="Courier New"/>
      <w:shd w:val="clear" w:color="auto" w:fill="F7F6F3"/>
      <w:lang w:val="en-US" w:eastAsia="ru-RU"/>
    </w:rPr>
  </w:style>
  <w:style w:type="paragraph" w:styleId="afa">
    <w:name w:val="Normal (Web)"/>
    <w:basedOn w:val="a"/>
    <w:uiPriority w:val="99"/>
    <w:semiHidden/>
    <w:unhideWhenUsed/>
    <w:rsid w:val="009B4EB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unhideWhenUsed/>
    <w:rsid w:val="00D00AC6"/>
    <w:rPr>
      <w:color w:val="0563C1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D0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6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2065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7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0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4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9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7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9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4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4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4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9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8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rulit.me/download-books-167949.html?t=tx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B23C-F145-4B5D-8B06-7B83C0B2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539</TotalTime>
  <Pages>10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А К</cp:lastModifiedBy>
  <cp:revision>16</cp:revision>
  <cp:lastPrinted>2021-03-11T15:08:00Z</cp:lastPrinted>
  <dcterms:created xsi:type="dcterms:W3CDTF">2023-10-27T12:10:00Z</dcterms:created>
  <dcterms:modified xsi:type="dcterms:W3CDTF">2023-11-23T13:04:00Z</dcterms:modified>
</cp:coreProperties>
</file>